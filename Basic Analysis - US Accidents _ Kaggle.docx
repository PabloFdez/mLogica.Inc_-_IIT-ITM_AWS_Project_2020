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6" w:after="0" w:line="240" w:lineRule="auto"/>
        <w:ind w:left="9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85"/>
        </w:rPr>
        <w:t>Basic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8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5"/>
        </w:rPr>
        <w:t>Anal}O'is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5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8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5"/>
        </w:rPr>
        <w:t>US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8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5"/>
        </w:rPr>
        <w:t>Accident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8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52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5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5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Kaggle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4" w:lineRule="auto"/>
        <w:ind w:left="198" w:right="6957" w:firstLine="172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05"/>
        </w:rPr>
        <w:t>menu</w:t>
      </w:r>
      <w:r>
        <w:rPr>
          <w:rFonts w:ascii="Arial" w:hAnsi="Arial" w:cs="Arial" w:eastAsia="Arial"/>
          <w:sz w:val="31"/>
          <w:szCs w:val="31"/>
          <w:spacing w:val="0"/>
          <w:w w:val="105"/>
        </w:rPr>
        <w:t> </w:t>
      </w:r>
      <w:hyperlink r:id="rId8">
        <w:r>
          <w:rPr>
            <w:rFonts w:ascii="Arial" w:hAnsi="Arial" w:cs="Arial" w:eastAsia="Arial"/>
            <w:sz w:val="111"/>
            <w:szCs w:val="111"/>
            <w:color w:val="1FBDFF"/>
            <w:spacing w:val="0"/>
            <w:w w:val="85"/>
            <w:b/>
            <w:bCs/>
          </w:rPr>
          <w:t>kaggle</w:t>
        </w:r>
        <w:r>
          <w:rPr>
            <w:rFonts w:ascii="Arial" w:hAnsi="Arial" w:cs="Arial" w:eastAsia="Arial"/>
            <w:sz w:val="111"/>
            <w:szCs w:val="111"/>
            <w:color w:val="1FBDFF"/>
            <w:spacing w:val="0"/>
            <w:w w:val="85"/>
            <w:b/>
            <w:bCs/>
          </w:rPr>
          <w:t> </w:t>
        </w:r>
      </w:hyperlink>
      <w:r>
        <w:rPr>
          <w:rFonts w:ascii="Arial" w:hAnsi="Arial" w:cs="Arial" w:eastAsia="Arial"/>
          <w:sz w:val="31"/>
          <w:szCs w:val="31"/>
          <w:color w:val="000000"/>
          <w:spacing w:val="0"/>
          <w:w w:val="104"/>
        </w:rPr>
        <w:t>search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</w:rPr>
      </w:r>
    </w:p>
    <w:p>
      <w:pPr>
        <w:spacing w:before="0" w:after="0" w:line="818" w:lineRule="exact"/>
        <w:ind w:left="17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79"/>
          <w:szCs w:val="79"/>
          <w:spacing w:val="-272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5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33" w:lineRule="exact"/>
        <w:ind w:left="198"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04"/>
        </w:rPr>
        <w:t>search</w:t>
      </w:r>
      <w:r>
        <w:rPr>
          <w:rFonts w:ascii="Arial" w:hAnsi="Arial" w:cs="Arial" w:eastAsia="Arial"/>
          <w:sz w:val="31"/>
          <w:szCs w:val="31"/>
          <w:spacing w:val="0"/>
          <w:w w:val="100"/>
        </w:rPr>
      </w:r>
    </w:p>
    <w:p>
      <w:pPr>
        <w:spacing w:before="0" w:after="0" w:line="232" w:lineRule="exact"/>
        <w:ind w:left="162" w:right="959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5" w:after="0" w:line="240" w:lineRule="auto"/>
        <w:ind w:left="409" w:right="-20"/>
        <w:jc w:val="left"/>
        <w:rPr>
          <w:rFonts w:ascii="Arial" w:hAnsi="Arial" w:cs="Arial" w:eastAsia="Arial"/>
          <w:sz w:val="31"/>
          <w:szCs w:val="31"/>
        </w:rPr>
      </w:pPr>
      <w:rPr/>
      <w:hyperlink r:id="rId9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explore</w:t>
        </w:r>
        <w:r>
          <w:rPr>
            <w:rFonts w:ascii="Arial" w:hAnsi="Arial" w:cs="Arial" w:eastAsia="Arial"/>
            <w:sz w:val="31"/>
            <w:szCs w:val="31"/>
            <w:color w:val="000000"/>
            <w:spacing w:val="0"/>
            <w:w w:val="100"/>
          </w:rPr>
        </w:r>
      </w:hyperlink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23" w:right="-20"/>
        <w:jc w:val="left"/>
        <w:rPr>
          <w:rFonts w:ascii="Arial" w:hAnsi="Arial" w:cs="Arial" w:eastAsia="Arial"/>
          <w:sz w:val="23"/>
          <w:szCs w:val="23"/>
        </w:rPr>
      </w:pPr>
      <w:rPr/>
      <w:hyperlink r:id="rId10">
        <w:r>
          <w:rPr>
            <w:rFonts w:ascii="Arial" w:hAnsi="Arial" w:cs="Arial" w:eastAsia="Arial"/>
            <w:sz w:val="23"/>
            <w:szCs w:val="23"/>
            <w:color w:val="4885B8"/>
            <w:spacing w:val="0"/>
            <w:w w:val="144"/>
          </w:rPr>
          <w:t>[II</w:t>
        </w:r>
        <w:r>
          <w:rPr>
            <w:rFonts w:ascii="Arial" w:hAnsi="Arial" w:cs="Arial" w:eastAsia="Arial"/>
            <w:sz w:val="23"/>
            <w:szCs w:val="23"/>
            <w:color w:val="000000"/>
            <w:spacing w:val="0"/>
            <w:w w:val="100"/>
          </w:rPr>
        </w:r>
      </w:hyperlink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630" w:lineRule="atLeast"/>
        <w:ind w:left="409" w:right="8444" w:firstLine="-13"/>
        <w:jc w:val="left"/>
        <w:rPr>
          <w:rFonts w:ascii="Arial" w:hAnsi="Arial" w:cs="Arial" w:eastAsia="Arial"/>
          <w:sz w:val="31"/>
          <w:szCs w:val="31"/>
        </w:rPr>
      </w:pPr>
      <w:rPr/>
      <w:r>
        <w:rPr/>
        <w:pict>
          <v:shape style="position:absolute;margin-left:19.816513pt;margin-top:-.848882pt;width:43.596329pt;height:14.53211pt;mso-position-horizontal-relative:page;mso-position-vertical-relative:paragraph;z-index:-2279" type="#_x0000_t75">
            <v:imagedata r:id="rId11" o:title=""/>
          </v:shape>
        </w:pict>
      </w:r>
      <w:hyperlink r:id="rId12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0"/>
          </w:rPr>
          <w:t>tabl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0"/>
          </w:rPr>
          <w:t>e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31"/>
            <w:szCs w:val="31"/>
            <w:color w:val="0000FF"/>
            <w:spacing w:val="28"/>
            <w:w w:val="100"/>
          </w:rPr>
          <w:t> 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5"/>
          </w:rPr>
          <w:t>chart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5"/>
          </w:rPr>
          <w:t> </w:t>
        </w:r>
      </w:hyperlink>
      <w:hyperlink r:id="rId13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code</w:t>
        </w:r>
        <w:r>
          <w:rPr>
            <w:rFonts w:ascii="Arial" w:hAnsi="Arial" w:cs="Arial" w:eastAsia="Arial"/>
            <w:sz w:val="31"/>
            <w:szCs w:val="31"/>
            <w:color w:val="000000"/>
            <w:spacing w:val="0"/>
            <w:w w:val="100"/>
          </w:rPr>
        </w:r>
      </w:hyperlink>
    </w:p>
    <w:p>
      <w:pPr>
        <w:spacing w:before="0" w:after="0" w:line="213" w:lineRule="exact"/>
        <w:ind w:left="423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hyperlink r:id="rId14">
        <w:r>
          <w:rPr>
            <w:rFonts w:ascii="Arial" w:hAnsi="Arial" w:cs="Arial" w:eastAsia="Arial"/>
            <w:sz w:val="19"/>
            <w:szCs w:val="19"/>
            <w:color w:val="0000FF"/>
            <w:w w:val="85"/>
            <w:position w:val="1"/>
          </w:rPr>
          <w:t>\I:·;.:·</w:t>
        </w:r>
        <w:r>
          <w:rPr>
            <w:rFonts w:ascii="Arial" w:hAnsi="Arial" w:cs="Arial" w:eastAsia="Arial"/>
            <w:sz w:val="19"/>
            <w:szCs w:val="19"/>
            <w:color w:val="0000FF"/>
            <w:spacing w:val="10"/>
            <w:w w:val="85"/>
            <w:position w:val="1"/>
          </w:rPr>
          <w:t>:</w:t>
        </w:r>
        <w:r>
          <w:rPr>
            <w:rFonts w:ascii="Times New Roman" w:hAnsi="Times New Roman" w:cs="Times New Roman" w:eastAsia="Times New Roman"/>
            <w:sz w:val="25"/>
            <w:szCs w:val="25"/>
            <w:color w:val="0000FF"/>
            <w:spacing w:val="0"/>
            <w:w w:val="49"/>
            <w:position w:val="1"/>
          </w:rPr>
          <w:t>t·-.:-;:·+.·:;</w:t>
        </w:r>
        <w:r>
          <w:rPr>
            <w:rFonts w:ascii="Times New Roman" w:hAnsi="Times New Roman" w:cs="Times New Roman" w:eastAsia="Times New Roman"/>
            <w:sz w:val="25"/>
            <w:szCs w:val="25"/>
            <w:color w:val="000000"/>
            <w:spacing w:val="0"/>
            <w:w w:val="100"/>
            <w:position w:val="0"/>
          </w:rPr>
        </w:r>
      </w:hyperlink>
    </w:p>
    <w:p>
      <w:pPr>
        <w:spacing w:before="78" w:after="0" w:line="426" w:lineRule="auto"/>
        <w:ind w:left="409" w:right="8699"/>
        <w:jc w:val="left"/>
        <w:rPr>
          <w:rFonts w:ascii="Arial" w:hAnsi="Arial" w:cs="Arial" w:eastAsia="Arial"/>
          <w:sz w:val="31"/>
          <w:szCs w:val="31"/>
        </w:rPr>
      </w:pPr>
      <w:rPr/>
      <w:r>
        <w:rPr/>
        <w:pict>
          <v:shape style="position:absolute;margin-left:23.779816pt;margin-top:21.741573pt;width:33.027523pt;height:13.211009pt;mso-position-horizontal-relative:page;mso-position-vertical-relative:paragraph;z-index:-2278" type="#_x0000_t75">
            <v:imagedata r:id="rId15" o:title=""/>
          </v:shape>
        </w:pict>
      </w:r>
      <w:r>
        <w:rPr/>
        <w:pict>
          <v:shape style="position:absolute;margin-left:19.816513pt;margin-top:53.447994pt;width:39.633026pt;height:13.211009pt;mso-position-horizontal-relative:page;mso-position-vertical-relative:paragraph;z-index:-2277" type="#_x0000_t75">
            <v:imagedata r:id="rId16" o:title=""/>
          </v:shape>
        </w:pict>
      </w:r>
      <w:hyperlink r:id="rId17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comment</w:t>
        </w:r>
      </w:hyperlink>
      <w:hyperlink r:id="rId18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 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school</w:t>
        </w:r>
        <w:r>
          <w:rPr>
            <w:rFonts w:ascii="Arial" w:hAnsi="Arial" w:cs="Arial" w:eastAsia="Arial"/>
            <w:sz w:val="31"/>
            <w:szCs w:val="31"/>
            <w:color w:val="000000"/>
            <w:spacing w:val="0"/>
            <w:w w:val="100"/>
          </w:rPr>
        </w:r>
      </w:hyperlink>
    </w:p>
    <w:p>
      <w:pPr>
        <w:spacing w:before="0" w:after="0" w:line="345" w:lineRule="exact"/>
        <w:ind w:left="423"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00"/>
          <w:position w:val="-1"/>
        </w:rPr>
        <w:t>more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1"/>
          <w:szCs w:val="31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08"/>
          <w:position w:val="-1"/>
        </w:rPr>
        <w:t>vert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0"/>
        </w:rPr>
      </w:r>
    </w:p>
    <w:p>
      <w:pPr>
        <w:spacing w:before="0" w:after="0" w:line="228" w:lineRule="exact"/>
        <w:ind w:left="423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57"/>
        </w:rPr>
        <w:t>-...;:·;r:·: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4" w:lineRule="auto"/>
        <w:ind w:left="198" w:right="6957" w:firstLine="172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05"/>
        </w:rPr>
        <w:t>menu</w:t>
      </w:r>
      <w:r>
        <w:rPr>
          <w:rFonts w:ascii="Arial" w:hAnsi="Arial" w:cs="Arial" w:eastAsia="Arial"/>
          <w:sz w:val="31"/>
          <w:szCs w:val="31"/>
          <w:spacing w:val="0"/>
          <w:w w:val="105"/>
        </w:rPr>
        <w:t> </w:t>
      </w:r>
      <w:hyperlink r:id="rId19">
        <w:r>
          <w:rPr>
            <w:rFonts w:ascii="Arial" w:hAnsi="Arial" w:cs="Arial" w:eastAsia="Arial"/>
            <w:sz w:val="111"/>
            <w:szCs w:val="111"/>
            <w:color w:val="1FBDFF"/>
            <w:spacing w:val="0"/>
            <w:w w:val="85"/>
            <w:b/>
            <w:bCs/>
          </w:rPr>
          <w:t>kaggle</w:t>
        </w:r>
        <w:r>
          <w:rPr>
            <w:rFonts w:ascii="Arial" w:hAnsi="Arial" w:cs="Arial" w:eastAsia="Arial"/>
            <w:sz w:val="111"/>
            <w:szCs w:val="111"/>
            <w:color w:val="1FBDFF"/>
            <w:spacing w:val="0"/>
            <w:w w:val="85"/>
            <w:b/>
            <w:bCs/>
          </w:rPr>
          <w:t> </w:t>
        </w:r>
      </w:hyperlink>
      <w:r>
        <w:rPr>
          <w:rFonts w:ascii="Arial" w:hAnsi="Arial" w:cs="Arial" w:eastAsia="Arial"/>
          <w:sz w:val="31"/>
          <w:szCs w:val="31"/>
          <w:color w:val="000000"/>
          <w:spacing w:val="0"/>
          <w:w w:val="104"/>
        </w:rPr>
        <w:t>search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</w:rPr>
      </w:r>
    </w:p>
    <w:p>
      <w:pPr>
        <w:spacing w:before="0" w:after="0" w:line="247" w:lineRule="exact"/>
        <w:ind w:left="162" w:right="959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5" w:after="0" w:line="240" w:lineRule="auto"/>
        <w:ind w:left="409" w:right="-20"/>
        <w:jc w:val="left"/>
        <w:rPr>
          <w:rFonts w:ascii="Arial" w:hAnsi="Arial" w:cs="Arial" w:eastAsia="Arial"/>
          <w:sz w:val="31"/>
          <w:szCs w:val="31"/>
        </w:rPr>
      </w:pPr>
      <w:rPr/>
      <w:hyperlink r:id="rId20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explore</w:t>
        </w:r>
        <w:r>
          <w:rPr>
            <w:rFonts w:ascii="Arial" w:hAnsi="Arial" w:cs="Arial" w:eastAsia="Arial"/>
            <w:sz w:val="31"/>
            <w:szCs w:val="31"/>
            <w:color w:val="000000"/>
            <w:spacing w:val="0"/>
            <w:w w:val="100"/>
          </w:rPr>
        </w:r>
      </w:hyperlink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23" w:right="-20"/>
        <w:jc w:val="left"/>
        <w:rPr>
          <w:rFonts w:ascii="Arial" w:hAnsi="Arial" w:cs="Arial" w:eastAsia="Arial"/>
          <w:sz w:val="23"/>
          <w:szCs w:val="23"/>
        </w:rPr>
      </w:pPr>
      <w:rPr/>
      <w:hyperlink r:id="rId21">
        <w:r>
          <w:rPr>
            <w:rFonts w:ascii="Arial" w:hAnsi="Arial" w:cs="Arial" w:eastAsia="Arial"/>
            <w:sz w:val="23"/>
            <w:szCs w:val="23"/>
            <w:color w:val="4885B8"/>
            <w:spacing w:val="0"/>
            <w:w w:val="144"/>
          </w:rPr>
          <w:t>[II</w:t>
        </w:r>
        <w:r>
          <w:rPr>
            <w:rFonts w:ascii="Arial" w:hAnsi="Arial" w:cs="Arial" w:eastAsia="Arial"/>
            <w:sz w:val="23"/>
            <w:szCs w:val="23"/>
            <w:color w:val="000000"/>
            <w:spacing w:val="0"/>
            <w:w w:val="100"/>
          </w:rPr>
        </w:r>
      </w:hyperlink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630" w:lineRule="atLeast"/>
        <w:ind w:left="409" w:right="8444" w:firstLine="-13"/>
        <w:jc w:val="left"/>
        <w:rPr>
          <w:rFonts w:ascii="Arial" w:hAnsi="Arial" w:cs="Arial" w:eastAsia="Arial"/>
          <w:sz w:val="31"/>
          <w:szCs w:val="31"/>
        </w:rPr>
      </w:pPr>
      <w:rPr/>
      <w:r>
        <w:rPr/>
        <w:pict>
          <v:shape style="position:absolute;margin-left:19.816513pt;margin-top:-.188335pt;width:43.596329pt;height:13.211009pt;mso-position-horizontal-relative:page;mso-position-vertical-relative:paragraph;z-index:-2276" type="#_x0000_t75">
            <v:imagedata r:id="rId22" o:title=""/>
          </v:shape>
        </w:pict>
      </w:r>
      <w:hyperlink r:id="rId23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0"/>
          </w:rPr>
          <w:t>tabl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0"/>
          </w:rPr>
          <w:t>e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31"/>
            <w:szCs w:val="31"/>
            <w:color w:val="0000FF"/>
            <w:spacing w:val="28"/>
            <w:w w:val="100"/>
          </w:rPr>
          <w:t> 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5"/>
          </w:rPr>
          <w:t>chart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5"/>
          </w:rPr>
          <w:t> </w:t>
        </w:r>
      </w:hyperlink>
      <w:hyperlink r:id="rId24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code</w:t>
        </w:r>
        <w:r>
          <w:rPr>
            <w:rFonts w:ascii="Arial" w:hAnsi="Arial" w:cs="Arial" w:eastAsia="Arial"/>
            <w:sz w:val="31"/>
            <w:szCs w:val="31"/>
            <w:color w:val="000000"/>
            <w:spacing w:val="0"/>
            <w:w w:val="100"/>
          </w:rPr>
        </w:r>
      </w:hyperlink>
    </w:p>
    <w:p>
      <w:pPr>
        <w:spacing w:before="0" w:after="0" w:line="213" w:lineRule="exact"/>
        <w:ind w:left="423"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hyperlink r:id="rId25">
        <w:r>
          <w:rPr>
            <w:rFonts w:ascii="Arial" w:hAnsi="Arial" w:cs="Arial" w:eastAsia="Arial"/>
            <w:sz w:val="19"/>
            <w:szCs w:val="19"/>
            <w:color w:val="0000FF"/>
            <w:w w:val="85"/>
            <w:position w:val="1"/>
          </w:rPr>
          <w:t>\I:·;.:·</w:t>
        </w:r>
        <w:r>
          <w:rPr>
            <w:rFonts w:ascii="Arial" w:hAnsi="Arial" w:cs="Arial" w:eastAsia="Arial"/>
            <w:sz w:val="19"/>
            <w:szCs w:val="19"/>
            <w:color w:val="0000FF"/>
            <w:spacing w:val="10"/>
            <w:w w:val="85"/>
            <w:position w:val="1"/>
          </w:rPr>
          <w:t>:</w:t>
        </w:r>
        <w:r>
          <w:rPr>
            <w:rFonts w:ascii="Times New Roman" w:hAnsi="Times New Roman" w:cs="Times New Roman" w:eastAsia="Times New Roman"/>
            <w:sz w:val="25"/>
            <w:szCs w:val="25"/>
            <w:color w:val="0000FF"/>
            <w:spacing w:val="0"/>
            <w:w w:val="49"/>
            <w:position w:val="1"/>
          </w:rPr>
          <w:t>t·-.:-;:·+.·:;</w:t>
        </w:r>
        <w:r>
          <w:rPr>
            <w:rFonts w:ascii="Times New Roman" w:hAnsi="Times New Roman" w:cs="Times New Roman" w:eastAsia="Times New Roman"/>
            <w:sz w:val="25"/>
            <w:szCs w:val="25"/>
            <w:color w:val="000000"/>
            <w:spacing w:val="0"/>
            <w:w w:val="100"/>
            <w:position w:val="0"/>
          </w:rPr>
        </w:r>
      </w:hyperlink>
    </w:p>
    <w:p>
      <w:pPr>
        <w:spacing w:before="64" w:after="0" w:line="426" w:lineRule="auto"/>
        <w:ind w:left="409" w:right="8699"/>
        <w:jc w:val="left"/>
        <w:rPr>
          <w:rFonts w:ascii="Arial" w:hAnsi="Arial" w:cs="Arial" w:eastAsia="Arial"/>
          <w:sz w:val="31"/>
          <w:szCs w:val="31"/>
        </w:rPr>
      </w:pPr>
      <w:rPr/>
      <w:r>
        <w:rPr/>
        <w:pict>
          <v:shape style="position:absolute;margin-left:22.458715pt;margin-top:21.041573pt;width:34.348625pt;height:13.211009pt;mso-position-horizontal-relative:page;mso-position-vertical-relative:paragraph;z-index:-2275" type="#_x0000_t75">
            <v:imagedata r:id="rId26" o:title=""/>
          </v:shape>
        </w:pict>
      </w:r>
      <w:r>
        <w:rPr/>
        <w:pict>
          <v:shape style="position:absolute;margin-left:19.816513pt;margin-top:52.747993pt;width:39.633026pt;height:13.211009pt;mso-position-horizontal-relative:page;mso-position-vertical-relative:paragraph;z-index:-2274" type="#_x0000_t75">
            <v:imagedata r:id="rId27" o:title=""/>
          </v:shape>
        </w:pict>
      </w:r>
      <w:hyperlink r:id="rId28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comment</w:t>
        </w:r>
      </w:hyperlink>
      <w:hyperlink r:id="rId29"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 </w:t>
        </w:r>
        <w:r>
          <w:rPr>
            <w:rFonts w:ascii="Arial" w:hAnsi="Arial" w:cs="Arial" w:eastAsia="Arial"/>
            <w:sz w:val="31"/>
            <w:szCs w:val="31"/>
            <w:color w:val="0000FF"/>
            <w:spacing w:val="0"/>
            <w:w w:val="104"/>
          </w:rPr>
          <w:t>school</w:t>
        </w:r>
        <w:r>
          <w:rPr>
            <w:rFonts w:ascii="Arial" w:hAnsi="Arial" w:cs="Arial" w:eastAsia="Arial"/>
            <w:sz w:val="31"/>
            <w:szCs w:val="31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pgMar w:footer="51" w:top="20" w:bottom="240" w:left="0" w:right="1720"/>
          <w:footerReference w:type="default" r:id="rId7"/>
          <w:type w:val="continuous"/>
          <w:pgSz w:w="12240" w:h="15840"/>
        </w:sectPr>
      </w:pPr>
      <w:rPr/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17" w:after="0" w:line="240" w:lineRule="auto"/>
        <w:ind w:left="41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more_vert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28" w:lineRule="exact"/>
        <w:ind w:left="41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More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9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arrow_back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70" w:lineRule="atLeast"/>
        <w:ind w:left="412" w:right="9267" w:firstLine="-53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sea</w:t>
      </w:r>
      <w:r>
        <w:rPr>
          <w:rFonts w:ascii="Arial" w:hAnsi="Arial" w:cs="Arial" w:eastAsia="Arial"/>
          <w:sz w:val="32"/>
          <w:szCs w:val="32"/>
          <w:spacing w:val="17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close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history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28" w:lineRule="exact"/>
        <w:ind w:left="41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accide</w:t>
      </w:r>
    </w:p>
    <w:p>
      <w:pPr>
        <w:spacing w:before="91" w:after="0" w:line="222" w:lineRule="auto"/>
        <w:ind w:left="412" w:right="8913" w:firstLine="-21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Trending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Searches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trending_up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clustering</w:t>
      </w:r>
    </w:p>
    <w:p>
      <w:pPr>
        <w:spacing w:before="43" w:after="0" w:line="255" w:lineRule="auto"/>
        <w:ind w:left="412" w:right="8913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trending_up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cs985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trending_up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5" w:lineRule="exact"/>
        <w:ind w:left="41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machine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learning</w:t>
      </w:r>
    </w:p>
    <w:p>
      <w:pPr>
        <w:spacing w:before="76" w:after="0" w:line="237" w:lineRule="exact"/>
        <w:ind w:left="200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Popular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Tags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6" w:after="0" w:line="30" w:lineRule="exact"/>
        <w:jc w:val="left"/>
        <w:rPr>
          <w:sz w:val="3"/>
          <w:szCs w:val="3"/>
        </w:rPr>
      </w:pPr>
      <w:rPr/>
      <w:r>
        <w:rPr>
          <w:sz w:val="3"/>
          <w:szCs w:val="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25.061989" w:type="dxa"/>
      </w:tblPr>
      <w:tblGrid/>
      <w:tr>
        <w:trPr>
          <w:trHeight w:val="332" w:hRule="exact"/>
        </w:trPr>
        <w:tc>
          <w:tcPr>
            <w:tcW w:w="13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40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starter</w:t>
            </w:r>
            <w:r>
              <w:rPr>
                <w:rFonts w:ascii="Arial" w:hAnsi="Arial" w:cs="Arial" w:eastAsia="Arial"/>
                <w:sz w:val="21"/>
                <w:szCs w:val="21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code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2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2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beginner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20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213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data</w:t>
            </w:r>
            <w:r>
              <w:rPr>
                <w:rFonts w:ascii="Arial" w:hAnsi="Arial" w:cs="Arial" w:eastAsia="Arial"/>
                <w:sz w:val="21"/>
                <w:szCs w:val="21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visualization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2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deep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95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learning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2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2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business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28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eda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2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classification</w:t>
            </w:r>
          </w:p>
        </w:tc>
      </w:tr>
      <w:tr>
        <w:trPr>
          <w:trHeight w:val="332" w:hRule="exact"/>
        </w:trPr>
        <w:tc>
          <w:tcPr>
            <w:tcW w:w="13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30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40245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2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320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15446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20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734" w:right="724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9"/>
              </w:rPr>
              <w:t>9522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549" w:right="55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9"/>
              </w:rPr>
              <w:t>7513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2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38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6077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21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5730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57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5172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91" w:footer="28" w:top="280" w:bottom="220" w:left="0" w:right="1160"/>
          <w:headerReference w:type="default" r:id="rId30"/>
          <w:footerReference w:type="default" r:id="rId31"/>
          <w:pgSz w:w="12240" w:h="15840"/>
        </w:sectPr>
      </w:pPr>
      <w:rPr/>
    </w:p>
    <w:p>
      <w:pPr>
        <w:spacing w:before="0" w:after="0" w:line="232" w:lineRule="exact"/>
        <w:ind w:left="465" w:right="-7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1"/>
        </w:rPr>
        <w:t>tutorial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1" w:lineRule="exact"/>
        <w:ind w:left="545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4879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32" w:lineRule="exact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utility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1"/>
        </w:rPr>
        <w:t>script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1" w:lineRule="exact"/>
        <w:ind w:left="256" w:right="242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4709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32" w:lineRule="exact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computing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1" w:lineRule="exact"/>
        <w:ind w:left="216" w:right="218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3817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32" w:lineRule="exact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natural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physical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sciences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1" w:lineRule="exact"/>
        <w:ind w:left="1077" w:right="1074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3262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32" w:lineRule="exact"/>
        <w:ind w:left="-36" w:right="1347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arts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entertainment</w:t>
      </w:r>
    </w:p>
    <w:p>
      <w:pPr>
        <w:spacing w:before="10" w:after="0" w:line="241" w:lineRule="exact"/>
        <w:ind w:left="773" w:right="2169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3174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20" w:bottom="240" w:left="0" w:right="1160"/>
          <w:cols w:num="5" w:equalWidth="0">
            <w:col w:w="1103" w:space="436"/>
            <w:col w:w="1055" w:space="430"/>
            <w:col w:w="990" w:space="428"/>
            <w:col w:w="2708" w:space="433"/>
            <w:col w:w="3497"/>
          </w:cols>
        </w:sectPr>
      </w:pPr>
      <w:rPr/>
    </w:p>
    <w:p>
      <w:pPr>
        <w:spacing w:before="90" w:after="0" w:line="240" w:lineRule="auto"/>
        <w:ind w:left="465" w:right="-7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feature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engineering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0" w:lineRule="auto"/>
        <w:ind w:left="1065" w:right="606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3053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0" w:after="0" w:line="240" w:lineRule="auto"/>
        <w:ind w:left="465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society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1" w:lineRule="exact"/>
        <w:ind w:left="545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1447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0" w:after="0" w:line="240" w:lineRule="auto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data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cleaning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0" w:lineRule="auto"/>
        <w:ind w:left="335" w:right="335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2940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0" w:after="0" w:line="240" w:lineRule="auto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computer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science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0" w:lineRule="auto"/>
        <w:ind w:left="547" w:right="545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2611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0" w:after="0" w:line="240" w:lineRule="auto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statistics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0" w:lineRule="auto"/>
        <w:ind w:left="136" w:right="132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2524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0" w:after="0" w:line="240" w:lineRule="auto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internet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0" w:lineRule="auto"/>
        <w:ind w:left="70" w:right="68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2015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0" w:after="0" w:line="240" w:lineRule="auto"/>
        <w:ind w:left="-36" w:right="-56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reference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0" w:lineRule="auto"/>
        <w:ind w:left="150" w:right="154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1926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0" w:after="0" w:line="240" w:lineRule="auto"/>
        <w:ind w:left="-36" w:right="62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education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0" w:after="0" w:line="240" w:lineRule="auto"/>
        <w:ind w:left="176" w:right="287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9"/>
        </w:rPr>
        <w:t>1695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20" w:bottom="240" w:left="0" w:right="1160"/>
          <w:cols w:num="7" w:equalWidth="0">
            <w:col w:w="2228" w:space="424"/>
            <w:col w:w="1226" w:space="430"/>
            <w:col w:w="1649" w:space="432"/>
            <w:col w:w="825" w:space="434"/>
            <w:col w:w="695" w:space="431"/>
            <w:col w:w="860" w:space="425"/>
            <w:col w:w="1021"/>
          </w:cols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9.5pt;margin-top:471.339996pt;width:558.173pt;height:96.303pt;mso-position-horizontal-relative:page;mso-position-vertical-relative:page;z-index:-2273" coordorigin="190,9427" coordsize="11163,1926">
            <v:group style="position:absolute;left:200;top:9441;width:11146;height:2" coordorigin="200,9441" coordsize="11146,2">
              <v:shape style="position:absolute;left:200;top:9441;width:11146;height:2" coordorigin="200,9441" coordsize="11146,0" path="m200,9441l11346,9441e" filled="f" stroked="t" strokeweight=".762pt" strokecolor="#DEDFE0">
                <v:path arrowok="t"/>
              </v:shape>
            </v:group>
            <v:group style="position:absolute;left:200;top:10276;width:11146;height:2" coordorigin="200,10276" coordsize="11146,2">
              <v:shape style="position:absolute;left:200;top:10276;width:11146;height:2" coordorigin="200,10276" coordsize="11146,0" path="m200,10276l11346,10276e" filled="f" stroked="t" strokeweight=".762pt" strokecolor="#DEDFE0">
                <v:path arrowok="t"/>
              </v:shape>
            </v:group>
            <v:group style="position:absolute;left:207;top:9434;width:2;height:848" coordorigin="207,9434" coordsize="2,848">
              <v:shape style="position:absolute;left:207;top:9434;width:2;height:848" coordorigin="207,9434" coordsize="0,848" path="m207,9434l207,10283e" filled="f" stroked="t" strokeweight=".762pt" strokecolor="#DEDFE0">
                <v:path arrowok="t"/>
              </v:shape>
            </v:group>
            <v:group style="position:absolute;left:11339;top:9434;width:2;height:848" coordorigin="11339,9434" coordsize="2,848">
              <v:shape style="position:absolute;left:11339;top:9434;width:2;height:848" coordorigin="11339,9434" coordsize="0,848" path="m11339,9434l11339,10283e" filled="f" stroked="t" strokeweight=".762pt" strokecolor="#DEDFE0">
                <v:path arrowok="t"/>
              </v:shape>
            </v:group>
            <v:group style="position:absolute;left:220;top:9859;width:2;height:411" coordorigin="220,9859" coordsize="2,411">
              <v:shape style="position:absolute;left:220;top:9859;width:2;height:411" coordorigin="220,9859" coordsize="0,411" path="m220,9859l220,10269e" filled="f" stroked="t" strokeweight=".763pt" strokecolor="#DEDFE0">
                <v:path arrowok="t"/>
              </v:shape>
            </v:group>
            <v:group style="position:absolute;left:200;top:10283;width:2916;height:530" coordorigin="200,10283" coordsize="2916,530">
              <v:shape style="position:absolute;left:200;top:10283;width:2916;height:530" coordorigin="200,10283" coordsize="2916,530" path="m200,10283l3116,10283,3116,10813,200,10813,200,10283e" filled="t" fillcolor="#20BEFF" stroked="f">
                <v:path arrowok="t"/>
                <v:fill/>
              </v:shape>
            </v:group>
            <v:group style="position:absolute;left:200;top:10813;width:2916;height:530" coordorigin="200,10813" coordsize="2916,530">
              <v:shape style="position:absolute;left:200;top:10813;width:2916;height:530" coordorigin="200,10813" coordsize="2916,530" path="m200,10813l3116,10813,3116,11343,200,11343,200,10813e" filled="t" fillcolor="#20BE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0pt;margin-top:658.257996pt;width:557.292pt;height:.1pt;mso-position-horizontal-relative:page;mso-position-vertical-relative:page;z-index:-2271" coordorigin="200,13165" coordsize="11146,2">
            <v:shape style="position:absolute;left:200;top:13165;width:11146;height:2" coordorigin="200,13165" coordsize="11146,0" path="m200,13165l11346,13165e" filled="f" stroked="t" strokeweight=".762pt" strokecolor="#DEDFE0">
              <v:path arrowok="t"/>
            </v:shape>
          </v:group>
          <w10:wrap type="none"/>
        </w:pict>
      </w:r>
      <w:r>
        <w:rPr/>
        <w:pict>
          <v:group style="position:absolute;margin-left:9.618500pt;margin-top:674.162476pt;width:558.055pt;height:44.398pt;mso-position-horizontal-relative:page;mso-position-vertical-relative:page;z-index:-2270" coordorigin="192,13483" coordsize="11161,888">
            <v:group style="position:absolute;left:200;top:13490;width:11146;height:875" coordorigin="200,13490" coordsize="11146,875">
              <v:shape style="position:absolute;left:200;top:13490;width:11146;height:875" coordorigin="200,13490" coordsize="11146,875" path="m200,13490l11346,13490,11346,14365,200,14365,200,13490e" filled="t" fillcolor="#FBFBFB" stroked="f">
                <v:path arrowok="t"/>
                <v:fill/>
              </v:shape>
            </v:group>
            <v:group style="position:absolute;left:200;top:13497;width:11146;height:2" coordorigin="200,13497" coordsize="11146,2">
              <v:shape style="position:absolute;left:200;top:13497;width:11146;height:2" coordorigin="200,13497" coordsize="11146,0" path="m200,13497l11346,13497e" filled="f" stroked="t" strokeweight=".763pt" strokecolor="#DEDFE0">
                <v:path arrowok="t"/>
              </v:shape>
            </v:group>
            <v:group style="position:absolute;left:200;top:14358;width:11146;height:2" coordorigin="200,14358" coordsize="11146,2">
              <v:shape style="position:absolute;left:200;top:14358;width:11146;height:2" coordorigin="200,14358" coordsize="11146,0" path="m200,14358l11346,14358e" filled="f" stroked="t" strokeweight=".762pt" strokecolor="#DEDFE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3.896004pt;margin-top:748.329529pt;width:499.079pt;height:8.052pt;mso-position-horizontal-relative:page;mso-position-vertical-relative:page;z-index:-2269" coordorigin="1478,14967" coordsize="9982,161">
            <v:group style="position:absolute;left:1486;top:14974;width:9966;height:146" coordorigin="1486,14974" coordsize="9966,146">
              <v:shape style="position:absolute;left:1486;top:14974;width:9966;height:146" coordorigin="1486,14974" coordsize="9966,146" path="m1486,15120l11452,15120,11452,14974,1486,14974,1486,15120e" filled="t" fillcolor="#F7F7F7" stroked="f">
                <v:path arrowok="t"/>
                <v:fill/>
              </v:shape>
            </v:group>
            <v:group style="position:absolute;left:1486;top:14981;width:9966;height:2" coordorigin="1486,14981" coordsize="9966,2">
              <v:shape style="position:absolute;left:1486;top:14981;width:9966;height:2" coordorigin="1486,14981" coordsize="9966,0" path="m1486,14981l11452,14981e" filled="f" stroked="t" strokeweight=".762pt" strokecolor="#EBEBEB">
                <v:path arrowok="t"/>
              </v:shape>
            </v:group>
            <v:group style="position:absolute;left:1492;top:14974;width:2;height:146" coordorigin="1492,14974" coordsize="2,146">
              <v:shape style="position:absolute;left:1492;top:14974;width:2;height:146" coordorigin="1492,14974" coordsize="0,146" path="m1492,14974l1492,15120e" filled="f" stroked="t" strokeweight=".763pt" strokecolor="#EBEBEB">
                <v:path arrowok="t"/>
              </v:shape>
            </v:group>
            <v:group style="position:absolute;left:11445;top:14974;width:2;height:146" coordorigin="11445,14974" coordsize="2,146">
              <v:shape style="position:absolute;left:11445;top:14974;width:2;height:146" coordorigin="11445,14974" coordsize="0,146" path="m11445,14974l11445,15120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353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9.6685pt;margin-top:-23.521608pt;width:57.982409pt;height:35.4515pt;mso-position-horizontal-relative:page;mso-position-vertical-relative:paragraph;z-index:-2272" coordorigin="193,-470" coordsize="1160,709">
            <v:shape style="position:absolute;left:690;top:-470;width:663;height:702" type="#_x0000_t75">
              <v:imagedata r:id="rId32" o:title=""/>
            </v:shape>
            <v:group style="position:absolute;left:200;top:-258;width:490;height:490" coordorigin="200,-258" coordsize="490,490">
              <v:shape style="position:absolute;left:200;top:-258;width:490;height:490" coordorigin="200,-258" coordsize="490,490" path="m200,-258l690,-258,690,232,200,232,200,-258e" filled="t" fillcolor="#C4C9CD" stroked="f">
                <v:path arrowok="t"/>
                <v:fill/>
              </v:shape>
              <v:shape style="position:absolute;left:200;top:-258;width:490;height:490" type="#_x0000_t75">
                <v:imagedata r:id="rId33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Basic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Analysis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Accidents</w:t>
      </w:r>
    </w:p>
    <w:p>
      <w:pPr>
        <w:spacing w:before="22" w:after="0" w:line="240" w:lineRule="auto"/>
        <w:ind w:left="200" w:right="-20"/>
        <w:jc w:val="left"/>
        <w:rPr>
          <w:rFonts w:ascii="Times New Roman" w:hAnsi="Times New Roman" w:cs="Times New Roman" w:eastAsia="Times New Roman"/>
          <w:sz w:val="6.599609"/>
          <w:szCs w:val="6.599609"/>
        </w:rPr>
      </w:pPr>
      <w:rPr/>
      <w:r>
        <w:rPr/>
        <w:pict>
          <v:shape style="width:24.420058pt;height:3.3pt;mso-position-horizontal-relative:char;mso-position-vertical-relative:line" type="#_x0000_t75">
            <v:imagedata r:id="rId34" o:title=""/>
          </v:shape>
        </w:pict>
      </w:r>
      <w:r>
        <w:rPr>
          <w:rFonts w:ascii="Times New Roman" w:hAnsi="Times New Roman" w:cs="Times New Roman" w:eastAsia="Times New Roman"/>
          <w:sz w:val="6.599609"/>
          <w:szCs w:val="6.599609"/>
        </w:rPr>
      </w:r>
    </w:p>
    <w:p>
      <w:pPr>
        <w:spacing w:before="2" w:after="0" w:line="240" w:lineRule="auto"/>
        <w:ind w:left="200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Python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notebook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using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data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color w:val="0000FF"/>
          <w:spacing w:val="0"/>
          <w:w w:val="100"/>
        </w:rPr>
      </w:r>
      <w:hyperlink r:id="rId35">
        <w:r>
          <w:rPr>
            <w:rFonts w:ascii="Arial" w:hAnsi="Arial" w:cs="Arial" w:eastAsia="Arial"/>
            <w:sz w:val="21"/>
            <w:szCs w:val="21"/>
            <w:color w:val="0000FF"/>
            <w:spacing w:val="-6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1"/>
            <w:szCs w:val="21"/>
            <w:color w:val="0000FF"/>
            <w:spacing w:val="0"/>
            <w:w w:val="100"/>
            <w:u w:val="single" w:color="0000FF"/>
          </w:rPr>
          <w:t>US</w:t>
        </w:r>
        <w:r>
          <w:rPr>
            <w:rFonts w:ascii="Arial" w:hAnsi="Arial" w:cs="Arial" w:eastAsia="Arial"/>
            <w:sz w:val="21"/>
            <w:szCs w:val="21"/>
            <w:color w:val="0000FF"/>
            <w:spacing w:val="4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1"/>
            <w:szCs w:val="21"/>
            <w:color w:val="0000FF"/>
            <w:spacing w:val="0"/>
            <w:w w:val="100"/>
            <w:u w:val="single" w:color="0000FF"/>
          </w:rPr>
          <w:t>Accidents</w:t>
        </w:r>
        <w:r>
          <w:rPr>
            <w:rFonts w:ascii="Arial" w:hAnsi="Arial" w:cs="Arial" w:eastAsia="Arial"/>
            <w:sz w:val="21"/>
            <w:szCs w:val="21"/>
            <w:color w:val="0000FF"/>
            <w:spacing w:val="3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1"/>
            <w:szCs w:val="21"/>
            <w:color w:val="0000FF"/>
            <w:spacing w:val="0"/>
            <w:w w:val="100"/>
            <w:u w:val="single" w:color="0000FF"/>
          </w:rPr>
          <w:t>(3.0</w:t>
        </w:r>
        <w:r>
          <w:rPr>
            <w:rFonts w:ascii="Arial" w:hAnsi="Arial" w:cs="Arial" w:eastAsia="Arial"/>
            <w:sz w:val="21"/>
            <w:szCs w:val="21"/>
            <w:color w:val="0000FF"/>
            <w:spacing w:val="0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1"/>
            <w:szCs w:val="21"/>
            <w:color w:val="0000FF"/>
            <w:spacing w:val="0"/>
            <w:w w:val="100"/>
            <w:u w:val="single" w:color="0000FF"/>
          </w:rPr>
          <w:t>million</w:t>
        </w:r>
        <w:r>
          <w:rPr>
            <w:rFonts w:ascii="Arial" w:hAnsi="Arial" w:cs="Arial" w:eastAsia="Arial"/>
            <w:sz w:val="21"/>
            <w:szCs w:val="21"/>
            <w:color w:val="0000FF"/>
            <w:spacing w:val="3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21"/>
            <w:szCs w:val="21"/>
            <w:color w:val="0000FF"/>
            <w:spacing w:val="0"/>
            <w:w w:val="100"/>
            <w:u w:val="single" w:color="0000FF"/>
          </w:rPr>
          <w:t>records)</w:t>
        </w:r>
        <w:r>
          <w:rPr>
            <w:rFonts w:ascii="Arial" w:hAnsi="Arial" w:cs="Arial" w:eastAsia="Arial"/>
            <w:sz w:val="21"/>
            <w:szCs w:val="21"/>
            <w:color w:val="0000FF"/>
            <w:spacing w:val="-1"/>
            <w:w w:val="100"/>
          </w:rPr>
          <w:t> </w:t>
        </w:r>
      </w:hyperlink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  <w:t>·</w:t>
      </w:r>
      <w:r>
        <w:rPr>
          <w:rFonts w:ascii="Arial" w:hAnsi="Arial" w:cs="Arial" w:eastAsia="Arial"/>
          <w:sz w:val="21"/>
          <w:szCs w:val="21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  <w:t>3,703</w:t>
      </w:r>
      <w:r>
        <w:rPr>
          <w:rFonts w:ascii="Arial" w:hAnsi="Arial" w:cs="Arial" w:eastAsia="Arial"/>
          <w:sz w:val="21"/>
          <w:szCs w:val="21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  <w:t>views</w:t>
      </w:r>
      <w:r>
        <w:rPr>
          <w:rFonts w:ascii="Arial" w:hAnsi="Arial" w:cs="Arial" w:eastAsia="Arial"/>
          <w:sz w:val="21"/>
          <w:szCs w:val="21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  <w:t>·</w:t>
      </w:r>
      <w:r>
        <w:rPr>
          <w:rFonts w:ascii="Arial" w:hAnsi="Arial" w:cs="Arial" w:eastAsia="Arial"/>
          <w:sz w:val="21"/>
          <w:szCs w:val="21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  <w:t>2mo</w:t>
      </w:r>
      <w:r>
        <w:rPr>
          <w:rFonts w:ascii="Arial" w:hAnsi="Arial" w:cs="Arial" w:eastAsia="Arial"/>
          <w:sz w:val="21"/>
          <w:szCs w:val="21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  <w:t>ago</w:t>
      </w:r>
    </w:p>
    <w:p>
      <w:pPr>
        <w:spacing w:before="94" w:after="0" w:line="244" w:lineRule="exact"/>
        <w:ind w:left="293" w:right="-20"/>
        <w:jc w:val="left"/>
        <w:rPr>
          <w:rFonts w:ascii="FontAwesome" w:hAnsi="FontAwesome" w:cs="FontAwesome" w:eastAsia="FontAwesome"/>
          <w:sz w:val="24"/>
          <w:szCs w:val="24"/>
        </w:rPr>
      </w:pPr>
      <w:rPr/>
      <w:r>
        <w:rPr>
          <w:rFonts w:ascii="FontAwesome" w:hAnsi="FontAwesome" w:cs="FontAwesome" w:eastAsia="FontAwesome"/>
          <w:sz w:val="24"/>
          <w:szCs w:val="24"/>
          <w:spacing w:val="0"/>
          <w:w w:val="100"/>
          <w:position w:val="-1"/>
        </w:rPr>
        <w:t></w:t>
      </w:r>
      <w:r>
        <w:rPr>
          <w:rFonts w:ascii="FontAwesome" w:hAnsi="FontAwesome" w:cs="FontAwesome" w:eastAsia="FontAwesome"/>
          <w:sz w:val="24"/>
          <w:szCs w:val="24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8" w:after="0" w:line="240" w:lineRule="auto"/>
        <w:ind w:left="274" w:right="1054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</w:rPr>
        <w:t>40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hyperlink r:id="rId36">
        <w:r>
          <w:rPr>
            <w:rFonts w:ascii="FontAwesome" w:hAnsi="FontAwesome" w:cs="FontAwesome" w:eastAsia="FontAwesome"/>
            <w:sz w:val="18"/>
            <w:szCs w:val="18"/>
            <w:color w:val="FFFFFF"/>
            <w:spacing w:val="0"/>
            <w:w w:val="100"/>
          </w:rPr>
          <w:t></w:t>
        </w:r>
        <w:r>
          <w:rPr>
            <w:rFonts w:ascii="FontAwesome" w:hAnsi="FontAwesome" w:cs="FontAwesome" w:eastAsia="FontAwesome"/>
            <w:sz w:val="18"/>
            <w:szCs w:val="18"/>
            <w:color w:val="FFFFFF"/>
            <w:spacing w:val="11"/>
            <w:w w:val="100"/>
          </w:rPr>
          <w:t> </w:t>
        </w:r>
      </w:hyperlink>
      <w:hyperlink r:id="rId37">
        <w:r>
          <w:rPr>
            <w:rFonts w:ascii="Arial" w:hAnsi="Arial" w:cs="Arial" w:eastAsia="Arial"/>
            <w:sz w:val="18"/>
            <w:szCs w:val="18"/>
            <w:color w:val="FFFFFF"/>
            <w:spacing w:val="0"/>
            <w:w w:val="100"/>
          </w:rPr>
          <w:t>Copy</w:t>
        </w:r>
        <w:r>
          <w:rPr>
            <w:rFonts w:ascii="Arial" w:hAnsi="Arial" w:cs="Arial" w:eastAsia="Arial"/>
            <w:sz w:val="18"/>
            <w:szCs w:val="18"/>
            <w:color w:val="FFFFFF"/>
            <w:spacing w:val="20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FFFFFF"/>
            <w:spacing w:val="0"/>
            <w:w w:val="100"/>
          </w:rPr>
          <w:t>and</w:t>
        </w:r>
        <w:r>
          <w:rPr>
            <w:rFonts w:ascii="Arial" w:hAnsi="Arial" w:cs="Arial" w:eastAsia="Arial"/>
            <w:sz w:val="18"/>
            <w:szCs w:val="18"/>
            <w:color w:val="FFFFFF"/>
            <w:spacing w:val="21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FFFFFF"/>
            <w:spacing w:val="0"/>
            <w:w w:val="103"/>
          </w:rPr>
          <w:t>Edit</w:t>
        </w:r>
        <w:r>
          <w:rPr>
            <w:rFonts w:ascii="Arial" w:hAnsi="Arial" w:cs="Arial" w:eastAsia="Arial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FFFFFF"/>
          <w:spacing w:val="0"/>
          <w:w w:val="103"/>
        </w:rPr>
        <w:t>41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0" w:right="-20"/>
        <w:jc w:val="left"/>
        <w:rPr>
          <w:rFonts w:ascii="FontAwesome" w:hAnsi="FontAwesome" w:cs="FontAwesome" w:eastAsia="FontAwesome"/>
          <w:sz w:val="21"/>
          <w:szCs w:val="21"/>
        </w:rPr>
      </w:pPr>
      <w:rPr/>
      <w:r>
        <w:rPr>
          <w:rFonts w:ascii="FontAwesome" w:hAnsi="FontAwesome" w:cs="FontAwesome" w:eastAsia="FontAwesome"/>
          <w:sz w:val="21"/>
          <w:szCs w:val="21"/>
          <w:spacing w:val="0"/>
          <w:w w:val="100"/>
        </w:rPr>
        <w:t></w:t>
      </w:r>
    </w:p>
    <w:p>
      <w:pPr>
        <w:spacing w:before="20" w:after="0" w:line="240" w:lineRule="auto"/>
        <w:ind w:left="200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Version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16</w:t>
      </w:r>
    </w:p>
    <w:p>
      <w:pPr>
        <w:spacing w:before="11" w:after="0" w:line="240" w:lineRule="auto"/>
        <w:ind w:left="2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FontAwesome" w:hAnsi="FontAwesome" w:cs="FontAwesome" w:eastAsia="FontAwesome"/>
          <w:sz w:val="21"/>
          <w:szCs w:val="21"/>
          <w:spacing w:val="0"/>
          <w:w w:val="100"/>
        </w:rPr>
        <w:t></w:t>
      </w:r>
      <w:r>
        <w:rPr>
          <w:rFonts w:ascii="FontAwesome" w:hAnsi="FontAwesome" w:cs="FontAwesome" w:eastAsia="FontAwesome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commits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4" w:lineRule="exact"/>
        <w:ind w:left="431" w:right="966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8ABC"/>
          <w:w w:val="103"/>
          <w:position w:val="-1"/>
        </w:rPr>
      </w:r>
      <w:r>
        <w:rPr>
          <w:rFonts w:ascii="Arial" w:hAnsi="Arial" w:cs="Arial" w:eastAsia="Arial"/>
          <w:sz w:val="18"/>
          <w:szCs w:val="18"/>
          <w:color w:val="008ABC"/>
          <w:spacing w:val="2"/>
          <w:w w:val="103"/>
          <w:u w:val="thick" w:color="20BEFF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8ABC"/>
          <w:spacing w:val="2"/>
          <w:w w:val="103"/>
          <w:u w:val="thick" w:color="20BEFF"/>
          <w:position w:val="-1"/>
        </w:rPr>
      </w:r>
      <w:hyperlink r:id="rId38"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3"/>
            <w:u w:val="thick" w:color="20BEFF"/>
            <w:position w:val="-1"/>
          </w:rPr>
          <w:t>Notebook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3"/>
            <w:u w:val="thick" w:color="20BEFF"/>
            <w:position w:val="-1"/>
          </w:rPr>
        </w:r>
      </w:hyperlink>
      <w:r>
        <w:rPr>
          <w:rFonts w:ascii="Arial" w:hAnsi="Arial" w:cs="Arial" w:eastAsia="Arial"/>
          <w:sz w:val="18"/>
          <w:szCs w:val="18"/>
          <w:color w:val="008ABC"/>
          <w:spacing w:val="2"/>
          <w:w w:val="103"/>
          <w:u w:val="thick" w:color="20BEFF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8ABC"/>
          <w:spacing w:val="2"/>
          <w:w w:val="103"/>
          <w:position w:val="-1"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1" w:after="0" w:line="204" w:lineRule="exact"/>
        <w:ind w:left="624" w:right="-20"/>
        <w:jc w:val="left"/>
        <w:tabs>
          <w:tab w:pos="1320" w:val="left"/>
          <w:tab w:pos="1960" w:val="left"/>
        </w:tabs>
        <w:rPr>
          <w:rFonts w:ascii="Arial" w:hAnsi="Arial" w:cs="Arial" w:eastAsia="Arial"/>
          <w:sz w:val="18"/>
          <w:szCs w:val="18"/>
        </w:rPr>
      </w:pPr>
      <w:rPr/>
      <w:hyperlink r:id="rId39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>Data</w:t>
        </w:r>
        <w:r>
          <w:rPr>
            <w:rFonts w:ascii="Arial" w:hAnsi="Arial" w:cs="Arial" w:eastAsia="Arial"/>
            <w:sz w:val="18"/>
            <w:szCs w:val="18"/>
            <w:spacing w:val="-39"/>
            <w:w w:val="100"/>
            <w:position w:val="-1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ab/>
        </w:r>
      </w:hyperlink>
      <w:hyperlink r:id="rId40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>Log</w:t>
        </w:r>
        <w:r>
          <w:rPr>
            <w:rFonts w:ascii="Arial" w:hAnsi="Arial" w:cs="Arial" w:eastAsia="Arial"/>
            <w:sz w:val="18"/>
            <w:szCs w:val="18"/>
            <w:spacing w:val="-41"/>
            <w:w w:val="100"/>
            <w:position w:val="-1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ab/>
        </w:r>
      </w:hyperlink>
      <w:hyperlink r:id="rId41">
        <w:r>
          <w:rPr>
            <w:rFonts w:ascii="Arial" w:hAnsi="Arial" w:cs="Arial" w:eastAsia="Arial"/>
            <w:sz w:val="18"/>
            <w:szCs w:val="18"/>
            <w:spacing w:val="0"/>
            <w:w w:val="103"/>
            <w:position w:val="-1"/>
          </w:rPr>
          <w:t>Comments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51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Notebook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1160"/>
        </w:sectPr>
      </w:pPr>
      <w:rPr/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580"/>
          <w:pgSz w:w="12240" w:h="1584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.158063pt;width:499.316pt;height:348.361pt;mso-position-horizontal-relative:page;mso-position-vertical-relative:paragraph;z-index:-2268" coordorigin="1476,3" coordsize="9986,6967">
            <v:group style="position:absolute;left:1486;top:19;width:9966;height:6136" coordorigin="1486,19" coordsize="9966,6136">
              <v:shape style="position:absolute;left:1486;top:19;width:9966;height:6136" coordorigin="1486,19" coordsize="9966,6136" path="m1486,19l11452,19,11452,6155,1486,6155,1486,19e" filled="t" fillcolor="#F7F7F7" stroked="f">
                <v:path arrowok="t"/>
                <v:fill/>
              </v:shape>
            </v:group>
            <v:group style="position:absolute;left:1486;top:6149;width:9966;height:2" coordorigin="1486,6149" coordsize="9966,2">
              <v:shape style="position:absolute;left:1486;top:6149;width:9966;height:2" coordorigin="1486,6149" coordsize="9966,0" path="m1486,6149l11452,6149e" filled="f" stroked="t" strokeweight=".762pt" strokecolor="#EBEBEB">
                <v:path arrowok="t"/>
              </v:shape>
            </v:group>
            <v:group style="position:absolute;left:1492;top:11;width:2;height:6145" coordorigin="1492,11" coordsize="2,6145">
              <v:shape style="position:absolute;left:1492;top:11;width:2;height:6145" coordorigin="1492,11" coordsize="0,6145" path="m1492,11l1492,6155e" filled="f" stroked="t" strokeweight=".763pt" strokecolor="#EBEBEB">
                <v:path arrowok="t"/>
              </v:shape>
            </v:group>
            <v:group style="position:absolute;left:11445;top:11;width:2;height:6145" coordorigin="11445,11" coordsize="2,6145">
              <v:shape style="position:absolute;left:11445;top:11;width:2;height:6145" coordorigin="11445,11" coordsize="0,6145" path="m11445,11l11445,6155e" filled="f" stroked="t" strokeweight=".763pt" strokecolor="#EBEBEB">
                <v:path arrowok="t"/>
              </v:shape>
            </v:group>
            <v:group style="position:absolute;left:1486;top:6208;width:9966;height:755" coordorigin="1486,6208" coordsize="9966,755">
              <v:shape style="position:absolute;left:1486;top:6208;width:9966;height:755" coordorigin="1486,6208" coordsize="9966,755" path="m1486,6208l11452,6208,11452,6964,1486,6964,1486,6208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This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Python</w:t>
      </w:r>
      <w:r>
        <w:rPr>
          <w:rFonts w:ascii="Consolas" w:hAnsi="Consolas" w:cs="Consolas" w:eastAsia="Consolas"/>
          <w:sz w:val="18"/>
          <w:szCs w:val="18"/>
          <w:spacing w:val="36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3</w:t>
      </w:r>
      <w:r>
        <w:rPr>
          <w:rFonts w:ascii="Consolas" w:hAnsi="Consolas" w:cs="Consolas" w:eastAsia="Consolas"/>
          <w:sz w:val="18"/>
          <w:szCs w:val="18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environment</w:t>
      </w:r>
      <w:r>
        <w:rPr>
          <w:rFonts w:ascii="Consolas" w:hAnsi="Consolas" w:cs="Consolas" w:eastAsia="Consolas"/>
          <w:sz w:val="18"/>
          <w:szCs w:val="18"/>
          <w:spacing w:val="4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comes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with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many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helpful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analytics</w:t>
      </w:r>
      <w:r>
        <w:rPr>
          <w:rFonts w:ascii="Consolas" w:hAnsi="Consolas" w:cs="Consolas" w:eastAsia="Consolas"/>
          <w:sz w:val="18"/>
          <w:szCs w:val="18"/>
          <w:spacing w:val="4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libraries</w:t>
      </w:r>
      <w:r>
        <w:rPr>
          <w:rFonts w:ascii="Consolas" w:hAnsi="Consolas" w:cs="Consolas" w:eastAsia="Consolas"/>
          <w:sz w:val="18"/>
          <w:szCs w:val="18"/>
          <w:spacing w:val="4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installed</w:t>
      </w:r>
      <w:r>
        <w:rPr>
          <w:rFonts w:ascii="Consolas" w:hAnsi="Consolas" w:cs="Consolas" w:eastAsia="Consolas"/>
          <w:sz w:val="18"/>
          <w:szCs w:val="18"/>
          <w:spacing w:val="0"/>
          <w:w w:val="100"/>
        </w:rPr>
      </w:r>
    </w:p>
    <w:p>
      <w:pPr>
        <w:spacing w:before="94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It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is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defined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by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the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kaggle/python</w:t>
      </w:r>
      <w:r>
        <w:rPr>
          <w:rFonts w:ascii="Consolas" w:hAnsi="Consolas" w:cs="Consolas" w:eastAsia="Consolas"/>
          <w:sz w:val="18"/>
          <w:szCs w:val="18"/>
          <w:spacing w:val="5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docker</w:t>
      </w:r>
      <w:r>
        <w:rPr>
          <w:rFonts w:ascii="Consolas" w:hAnsi="Consolas" w:cs="Consolas" w:eastAsia="Consolas"/>
          <w:sz w:val="18"/>
          <w:szCs w:val="18"/>
          <w:spacing w:val="36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image:</w:t>
      </w:r>
      <w:r>
        <w:rPr>
          <w:rFonts w:ascii="Consolas" w:hAnsi="Consolas" w:cs="Consolas" w:eastAsia="Consolas"/>
          <w:sz w:val="18"/>
          <w:szCs w:val="18"/>
          <w:spacing w:val="36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https://github.com/kaggle/docke</w:t>
      </w:r>
      <w:r>
        <w:rPr>
          <w:rFonts w:ascii="Consolas" w:hAnsi="Consolas" w:cs="Consolas" w:eastAsia="Consolas"/>
          <w:sz w:val="18"/>
          <w:szCs w:val="18"/>
          <w:spacing w:val="9"/>
          <w:w w:val="103"/>
          <w:i/>
        </w:rPr>
        <w:t>r</w:t>
      </w:r>
      <w:r>
        <w:rPr>
          <w:rFonts w:ascii="Consolas" w:hAnsi="Consolas" w:cs="Consolas" w:eastAsia="Consolas"/>
          <w:sz w:val="18"/>
          <w:szCs w:val="18"/>
          <w:spacing w:val="4"/>
          <w:w w:val="103"/>
          <w:i/>
        </w:rPr>
        <w:t>-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python</w:t>
      </w:r>
      <w:r>
        <w:rPr>
          <w:rFonts w:ascii="Consolas" w:hAnsi="Consolas" w:cs="Consolas" w:eastAsia="Consolas"/>
          <w:sz w:val="18"/>
          <w:szCs w:val="18"/>
          <w:spacing w:val="0"/>
          <w:w w:val="100"/>
        </w:rPr>
      </w:r>
    </w:p>
    <w:p>
      <w:pPr>
        <w:spacing w:before="94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For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example,</w:t>
      </w:r>
      <w:r>
        <w:rPr>
          <w:rFonts w:ascii="Consolas" w:hAnsi="Consolas" w:cs="Consolas" w:eastAsia="Consolas"/>
          <w:sz w:val="18"/>
          <w:szCs w:val="18"/>
          <w:spacing w:val="36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here's</w:t>
      </w:r>
      <w:r>
        <w:rPr>
          <w:rFonts w:ascii="Consolas" w:hAnsi="Consolas" w:cs="Consolas" w:eastAsia="Consolas"/>
          <w:sz w:val="18"/>
          <w:szCs w:val="18"/>
          <w:spacing w:val="36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several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helpful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packages</w:t>
      </w:r>
      <w:r>
        <w:rPr>
          <w:rFonts w:ascii="Consolas" w:hAnsi="Consolas" w:cs="Consolas" w:eastAsia="Consolas"/>
          <w:sz w:val="18"/>
          <w:szCs w:val="18"/>
          <w:spacing w:val="37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to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load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in</w:t>
      </w:r>
      <w:r>
        <w:rPr>
          <w:rFonts w:ascii="Consolas" w:hAnsi="Consolas" w:cs="Consolas" w:eastAsia="Consolas"/>
          <w:sz w:val="18"/>
          <w:szCs w:val="18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import</w:t>
      </w:r>
      <w:r>
        <w:rPr>
          <w:rFonts w:ascii="Consolas" w:hAnsi="Consolas" w:cs="Consolas" w:eastAsia="Consolas"/>
          <w:sz w:val="18"/>
          <w:szCs w:val="18"/>
          <w:color w:val="007B00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numpy</w:t>
      </w:r>
      <w:r>
        <w:rPr>
          <w:rFonts w:ascii="Consolas" w:hAnsi="Consolas" w:cs="Consolas" w:eastAsia="Consolas"/>
          <w:sz w:val="18"/>
          <w:szCs w:val="18"/>
          <w:color w:val="000000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as</w:t>
      </w:r>
      <w:r>
        <w:rPr>
          <w:rFonts w:ascii="Consolas" w:hAnsi="Consolas" w:cs="Consolas" w:eastAsia="Consolas"/>
          <w:sz w:val="18"/>
          <w:szCs w:val="18"/>
          <w:color w:val="007B00"/>
          <w:spacing w:val="5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np</w:t>
      </w:r>
      <w:r>
        <w:rPr>
          <w:rFonts w:ascii="Consolas" w:hAnsi="Consolas" w:cs="Consolas" w:eastAsia="Consolas"/>
          <w:sz w:val="18"/>
          <w:szCs w:val="18"/>
          <w:color w:val="000000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color w:val="000000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linear</w:t>
      </w:r>
      <w:r>
        <w:rPr>
          <w:rFonts w:ascii="Consolas" w:hAnsi="Consolas" w:cs="Consolas" w:eastAsia="Consolas"/>
          <w:sz w:val="18"/>
          <w:szCs w:val="18"/>
          <w:color w:val="000000"/>
          <w:spacing w:val="36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i/>
        </w:rPr>
        <w:t>algebra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import</w:t>
      </w:r>
      <w:r>
        <w:rPr>
          <w:rFonts w:ascii="Consolas" w:hAnsi="Consolas" w:cs="Consolas" w:eastAsia="Consolas"/>
          <w:sz w:val="18"/>
          <w:szCs w:val="18"/>
          <w:color w:val="007B00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pandas</w:t>
      </w:r>
      <w:r>
        <w:rPr>
          <w:rFonts w:ascii="Consolas" w:hAnsi="Consolas" w:cs="Consolas" w:eastAsia="Consolas"/>
          <w:sz w:val="18"/>
          <w:szCs w:val="18"/>
          <w:color w:val="000000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as</w:t>
      </w:r>
      <w:r>
        <w:rPr>
          <w:rFonts w:ascii="Consolas" w:hAnsi="Consolas" w:cs="Consolas" w:eastAsia="Consolas"/>
          <w:sz w:val="18"/>
          <w:szCs w:val="18"/>
          <w:color w:val="007B00"/>
          <w:spacing w:val="5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pd</w:t>
      </w:r>
      <w:r>
        <w:rPr>
          <w:rFonts w:ascii="Consolas" w:hAnsi="Consolas" w:cs="Consolas" w:eastAsia="Consolas"/>
          <w:sz w:val="18"/>
          <w:szCs w:val="18"/>
          <w:color w:val="000000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color w:val="000000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data</w:t>
      </w:r>
      <w:r>
        <w:rPr>
          <w:rFonts w:ascii="Consolas" w:hAnsi="Consolas" w:cs="Consolas" w:eastAsia="Consolas"/>
          <w:sz w:val="18"/>
          <w:szCs w:val="18"/>
          <w:color w:val="000000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processing,</w:t>
      </w:r>
      <w:r>
        <w:rPr>
          <w:rFonts w:ascii="Consolas" w:hAnsi="Consolas" w:cs="Consolas" w:eastAsia="Consolas"/>
          <w:sz w:val="18"/>
          <w:szCs w:val="18"/>
          <w:color w:val="000000"/>
          <w:spacing w:val="4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CSV</w:t>
      </w:r>
      <w:r>
        <w:rPr>
          <w:rFonts w:ascii="Consolas" w:hAnsi="Consolas" w:cs="Consolas" w:eastAsia="Consolas"/>
          <w:sz w:val="18"/>
          <w:szCs w:val="18"/>
          <w:color w:val="000000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file</w:t>
      </w:r>
      <w:r>
        <w:rPr>
          <w:rFonts w:ascii="Consolas" w:hAnsi="Consolas" w:cs="Consolas" w:eastAsia="Consolas"/>
          <w:sz w:val="18"/>
          <w:szCs w:val="18"/>
          <w:color w:val="000000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I/O</w:t>
      </w:r>
      <w:r>
        <w:rPr>
          <w:rFonts w:ascii="Consolas" w:hAnsi="Consolas" w:cs="Consolas" w:eastAsia="Consolas"/>
          <w:sz w:val="18"/>
          <w:szCs w:val="18"/>
          <w:color w:val="000000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i/>
        </w:rPr>
        <w:t>(e.g.</w:t>
      </w:r>
      <w:r>
        <w:rPr>
          <w:rFonts w:ascii="Consolas" w:hAnsi="Consolas" w:cs="Consolas" w:eastAsia="Consolas"/>
          <w:sz w:val="18"/>
          <w:szCs w:val="18"/>
          <w:color w:val="000000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i/>
        </w:rPr>
        <w:t>pd.read_csv)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347" w:lineRule="auto"/>
        <w:ind w:right="6742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import</w:t>
      </w:r>
      <w:r>
        <w:rPr>
          <w:rFonts w:ascii="Consolas" w:hAnsi="Consolas" w:cs="Consolas" w:eastAsia="Consolas"/>
          <w:sz w:val="18"/>
          <w:szCs w:val="18"/>
          <w:color w:val="007B00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matplotlib.pyplot</w:t>
      </w:r>
      <w:r>
        <w:rPr>
          <w:rFonts w:ascii="Consolas" w:hAnsi="Consolas" w:cs="Consolas" w:eastAsia="Consolas"/>
          <w:sz w:val="18"/>
          <w:szCs w:val="18"/>
          <w:color w:val="000000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as</w:t>
      </w:r>
      <w:r>
        <w:rPr>
          <w:rFonts w:ascii="Consolas" w:hAnsi="Consolas" w:cs="Consolas" w:eastAsia="Consolas"/>
          <w:sz w:val="18"/>
          <w:szCs w:val="18"/>
          <w:color w:val="007B00"/>
          <w:spacing w:val="5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plt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  <w:t> </w:t>
      </w:r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import</w:t>
      </w:r>
      <w:r>
        <w:rPr>
          <w:rFonts w:ascii="Consolas" w:hAnsi="Consolas" w:cs="Consolas" w:eastAsia="Consolas"/>
          <w:sz w:val="18"/>
          <w:szCs w:val="18"/>
          <w:color w:val="007B00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seaborn</w:t>
      </w:r>
      <w:r>
        <w:rPr>
          <w:rFonts w:ascii="Consolas" w:hAnsi="Consolas" w:cs="Consolas" w:eastAsia="Consolas"/>
          <w:sz w:val="18"/>
          <w:szCs w:val="18"/>
          <w:color w:val="000000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as</w:t>
      </w:r>
      <w:r>
        <w:rPr>
          <w:rFonts w:ascii="Consolas" w:hAnsi="Consolas" w:cs="Consolas" w:eastAsia="Consolas"/>
          <w:sz w:val="18"/>
          <w:szCs w:val="18"/>
          <w:color w:val="007B00"/>
          <w:spacing w:val="5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sns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Input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data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files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are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available</w:t>
      </w:r>
      <w:r>
        <w:rPr>
          <w:rFonts w:ascii="Consolas" w:hAnsi="Consolas" w:cs="Consolas" w:eastAsia="Consolas"/>
          <w:sz w:val="18"/>
          <w:szCs w:val="18"/>
          <w:spacing w:val="4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in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the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"../input/"</w:t>
      </w:r>
      <w:r>
        <w:rPr>
          <w:rFonts w:ascii="Consolas" w:hAnsi="Consolas" w:cs="Consolas" w:eastAsia="Consolas"/>
          <w:sz w:val="18"/>
          <w:szCs w:val="18"/>
          <w:spacing w:val="4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directory.</w:t>
      </w:r>
      <w:r>
        <w:rPr>
          <w:rFonts w:ascii="Consolas" w:hAnsi="Consolas" w:cs="Consolas" w:eastAsia="Consolas"/>
          <w:sz w:val="18"/>
          <w:szCs w:val="18"/>
          <w:spacing w:val="0"/>
          <w:w w:val="100"/>
        </w:rPr>
      </w:r>
    </w:p>
    <w:p>
      <w:pPr>
        <w:spacing w:before="94" w:after="0" w:line="347" w:lineRule="auto"/>
        <w:ind w:right="391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For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example,</w:t>
      </w:r>
      <w:r>
        <w:rPr>
          <w:rFonts w:ascii="Consolas" w:hAnsi="Consolas" w:cs="Consolas" w:eastAsia="Consolas"/>
          <w:sz w:val="18"/>
          <w:szCs w:val="18"/>
          <w:spacing w:val="36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running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this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(by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clicking</w:t>
      </w:r>
      <w:r>
        <w:rPr>
          <w:rFonts w:ascii="Consolas" w:hAnsi="Consolas" w:cs="Consolas" w:eastAsia="Consolas"/>
          <w:sz w:val="18"/>
          <w:szCs w:val="18"/>
          <w:spacing w:val="37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run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or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pressing</w:t>
      </w:r>
      <w:r>
        <w:rPr>
          <w:rFonts w:ascii="Consolas" w:hAnsi="Consolas" w:cs="Consolas" w:eastAsia="Consolas"/>
          <w:sz w:val="18"/>
          <w:szCs w:val="18"/>
          <w:spacing w:val="37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Shift+Enter)</w:t>
      </w:r>
      <w:r>
        <w:rPr>
          <w:rFonts w:ascii="Consolas" w:hAnsi="Consolas" w:cs="Consolas" w:eastAsia="Consolas"/>
          <w:sz w:val="18"/>
          <w:szCs w:val="18"/>
          <w:spacing w:val="5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will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list</w:t>
      </w:r>
      <w:r>
        <w:rPr>
          <w:rFonts w:ascii="Consolas" w:hAnsi="Consolas" w:cs="Consolas" w:eastAsia="Consolas"/>
          <w:sz w:val="18"/>
          <w:szCs w:val="18"/>
          <w:spacing w:val="22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all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files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un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der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the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input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directory</w:t>
      </w:r>
      <w:r>
        <w:rPr>
          <w:rFonts w:ascii="Consolas" w:hAnsi="Consolas" w:cs="Consolas" w:eastAsia="Consolas"/>
          <w:sz w:val="18"/>
          <w:szCs w:val="18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import</w:t>
      </w:r>
      <w:r>
        <w:rPr>
          <w:rFonts w:ascii="Consolas" w:hAnsi="Consolas" w:cs="Consolas" w:eastAsia="Consolas"/>
          <w:sz w:val="18"/>
          <w:szCs w:val="18"/>
          <w:color w:val="007B00"/>
          <w:spacing w:val="15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78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os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for</w:t>
      </w:r>
      <w:r>
        <w:rPr>
          <w:rFonts w:ascii="Consolas" w:hAnsi="Consolas" w:cs="Consolas" w:eastAsia="Consolas"/>
          <w:sz w:val="18"/>
          <w:szCs w:val="18"/>
          <w:color w:val="007B00"/>
          <w:spacing w:val="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7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dirnam</w:t>
      </w:r>
      <w:r>
        <w:rPr>
          <w:rFonts w:ascii="Consolas" w:hAnsi="Consolas" w:cs="Consolas" w:eastAsia="Consolas"/>
          <w:sz w:val="18"/>
          <w:szCs w:val="18"/>
          <w:color w:val="000000"/>
          <w:spacing w:val="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color w:val="000000"/>
          <w:spacing w:val="1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1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18"/>
          <w:szCs w:val="18"/>
          <w:color w:val="000000"/>
          <w:spacing w:val="35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  <w:u w:val="single" w:color="000000"/>
        </w:rPr>
        <w:t>_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18"/>
          <w:szCs w:val="18"/>
          <w:color w:val="000000"/>
          <w:spacing w:val="1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filenames</w:t>
      </w:r>
      <w:r>
        <w:rPr>
          <w:rFonts w:ascii="Consolas" w:hAnsi="Consolas" w:cs="Consolas" w:eastAsia="Consolas"/>
          <w:sz w:val="18"/>
          <w:szCs w:val="18"/>
          <w:color w:val="000000"/>
          <w:spacing w:val="4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AA22FF"/>
          <w:spacing w:val="0"/>
          <w:w w:val="100"/>
          <w:b/>
          <w:bCs/>
        </w:rPr>
        <w:t>in</w:t>
      </w:r>
      <w:r>
        <w:rPr>
          <w:rFonts w:ascii="Consolas" w:hAnsi="Consolas" w:cs="Consolas" w:eastAsia="Consolas"/>
          <w:sz w:val="18"/>
          <w:szCs w:val="18"/>
          <w:color w:val="AA22FF"/>
          <w:spacing w:val="5"/>
          <w:w w:val="100"/>
          <w:b/>
          <w:bCs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o</w:t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wal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  <w:t>k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  <w:t>(</w:t>
      </w:r>
      <w:r>
        <w:rPr>
          <w:rFonts w:ascii="Consolas" w:hAnsi="Consolas" w:cs="Consolas" w:eastAsia="Consolas"/>
          <w:sz w:val="18"/>
          <w:szCs w:val="18"/>
          <w:color w:val="BB2323"/>
          <w:spacing w:val="0"/>
          <w:w w:val="100"/>
        </w:rPr>
        <w:t>'/kaggle/input</w:t>
      </w:r>
      <w:r>
        <w:rPr>
          <w:rFonts w:ascii="Consolas" w:hAnsi="Consolas" w:cs="Consolas" w:eastAsia="Consolas"/>
          <w:sz w:val="18"/>
          <w:szCs w:val="18"/>
          <w:color w:val="BB2323"/>
          <w:spacing w:val="7"/>
          <w:w w:val="100"/>
        </w:rPr>
        <w:t>'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):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388" w:right="6809"/>
        <w:jc w:val="center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for</w:t>
      </w:r>
      <w:r>
        <w:rPr>
          <w:rFonts w:ascii="Consolas" w:hAnsi="Consolas" w:cs="Consolas" w:eastAsia="Consolas"/>
          <w:sz w:val="18"/>
          <w:szCs w:val="18"/>
          <w:color w:val="007B00"/>
          <w:spacing w:val="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7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filename</w:t>
      </w:r>
      <w:r>
        <w:rPr>
          <w:rFonts w:ascii="Consolas" w:hAnsi="Consolas" w:cs="Consolas" w:eastAsia="Consolas"/>
          <w:sz w:val="18"/>
          <w:szCs w:val="18"/>
          <w:color w:val="000000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AA22FF"/>
          <w:spacing w:val="0"/>
          <w:w w:val="100"/>
          <w:b/>
          <w:bCs/>
        </w:rPr>
        <w:t>in</w:t>
      </w:r>
      <w:r>
        <w:rPr>
          <w:rFonts w:ascii="Consolas" w:hAnsi="Consolas" w:cs="Consolas" w:eastAsia="Consolas"/>
          <w:sz w:val="18"/>
          <w:szCs w:val="18"/>
          <w:color w:val="AA22FF"/>
          <w:spacing w:val="5"/>
          <w:w w:val="100"/>
          <w:b/>
          <w:bCs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filename</w:t>
      </w:r>
      <w:r>
        <w:rPr>
          <w:rFonts w:ascii="Consolas" w:hAnsi="Consolas" w:cs="Consolas" w:eastAsia="Consolas"/>
          <w:sz w:val="18"/>
          <w:szCs w:val="18"/>
          <w:color w:val="000000"/>
          <w:spacing w:val="9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18"/>
          <w:szCs w:val="18"/>
          <w:color w:val="000000"/>
          <w:spacing w:val="9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9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: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814" w:right="5159"/>
        <w:jc w:val="center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8000"/>
          <w:w w:val="103"/>
        </w:rPr>
      </w:r>
      <w:r>
        <w:rPr>
          <w:rFonts w:ascii="Consolas" w:hAnsi="Consolas" w:cs="Consolas" w:eastAsia="Consolas"/>
          <w:sz w:val="18"/>
          <w:szCs w:val="18"/>
          <w:color w:val="008000"/>
          <w:spacing w:val="0"/>
          <w:w w:val="100"/>
          <w:u w:val="single" w:color="008000"/>
        </w:rPr>
        <w:t>prin</w:t>
      </w:r>
      <w:r>
        <w:rPr>
          <w:rFonts w:ascii="Consolas" w:hAnsi="Consolas" w:cs="Consolas" w:eastAsia="Consolas"/>
          <w:sz w:val="18"/>
          <w:szCs w:val="18"/>
          <w:color w:val="008000"/>
          <w:spacing w:val="7"/>
          <w:w w:val="100"/>
          <w:u w:val="single" w:color="008000"/>
        </w:rPr>
        <w:t>t</w:t>
      </w:r>
      <w:r>
        <w:rPr>
          <w:rFonts w:ascii="Consolas" w:hAnsi="Consolas" w:cs="Consolas" w:eastAsia="Consolas"/>
          <w:sz w:val="18"/>
          <w:szCs w:val="18"/>
          <w:color w:val="008000"/>
          <w:spacing w:val="7"/>
          <w:w w:val="100"/>
          <w:u w:val="single" w:color="008000"/>
        </w:rPr>
      </w:r>
      <w:r>
        <w:rPr>
          <w:rFonts w:ascii="Consolas" w:hAnsi="Consolas" w:cs="Consolas" w:eastAsia="Consolas"/>
          <w:sz w:val="18"/>
          <w:szCs w:val="18"/>
          <w:color w:val="008000"/>
          <w:spacing w:val="7"/>
          <w:w w:val="100"/>
        </w:rPr>
      </w:r>
      <w:r>
        <w:rPr>
          <w:rFonts w:ascii="Consolas" w:hAnsi="Consolas" w:cs="Consolas" w:eastAsia="Consolas"/>
          <w:sz w:val="18"/>
          <w:szCs w:val="18"/>
          <w:color w:val="008000"/>
          <w:spacing w:val="7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  <w:t>(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o</w:t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pat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  <w:t>h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joi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  <w:t>(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dirnam</w:t>
      </w:r>
      <w:r>
        <w:rPr>
          <w:rFonts w:ascii="Consolas" w:hAnsi="Consolas" w:cs="Consolas" w:eastAsia="Consolas"/>
          <w:sz w:val="18"/>
          <w:szCs w:val="18"/>
          <w:color w:val="000000"/>
          <w:spacing w:val="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color w:val="000000"/>
          <w:spacing w:val="1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1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18"/>
          <w:szCs w:val="18"/>
          <w:color w:val="000000"/>
          <w:spacing w:val="9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filenam</w:t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))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#</w:t>
      </w:r>
      <w:r>
        <w:rPr>
          <w:rFonts w:ascii="Consolas" w:hAnsi="Consolas" w:cs="Consolas" w:eastAsia="Consolas"/>
          <w:sz w:val="18"/>
          <w:szCs w:val="18"/>
          <w:spacing w:val="1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Any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results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you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write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to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the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current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directory</w:t>
      </w:r>
      <w:r>
        <w:rPr>
          <w:rFonts w:ascii="Consolas" w:hAnsi="Consolas" w:cs="Consolas" w:eastAsia="Consolas"/>
          <w:sz w:val="18"/>
          <w:szCs w:val="18"/>
          <w:spacing w:val="44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are</w:t>
      </w:r>
      <w:r>
        <w:rPr>
          <w:rFonts w:ascii="Consolas" w:hAnsi="Consolas" w:cs="Consolas" w:eastAsia="Consolas"/>
          <w:sz w:val="18"/>
          <w:szCs w:val="18"/>
          <w:spacing w:val="28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saved</w:t>
      </w:r>
      <w:r>
        <w:rPr>
          <w:rFonts w:ascii="Consolas" w:hAnsi="Consolas" w:cs="Consolas" w:eastAsia="Consolas"/>
          <w:sz w:val="18"/>
          <w:szCs w:val="18"/>
          <w:spacing w:val="29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0"/>
          <w:i/>
        </w:rPr>
        <w:t>as</w:t>
      </w:r>
      <w:r>
        <w:rPr>
          <w:rFonts w:ascii="Consolas" w:hAnsi="Consolas" w:cs="Consolas" w:eastAsia="Consolas"/>
          <w:sz w:val="18"/>
          <w:szCs w:val="18"/>
          <w:spacing w:val="21"/>
          <w:w w:val="100"/>
          <w:i/>
        </w:rPr>
        <w:t> </w:t>
      </w:r>
      <w:r>
        <w:rPr>
          <w:rFonts w:ascii="Consolas" w:hAnsi="Consolas" w:cs="Consolas" w:eastAsia="Consolas"/>
          <w:sz w:val="18"/>
          <w:szCs w:val="18"/>
          <w:spacing w:val="0"/>
          <w:w w:val="103"/>
          <w:i/>
        </w:rPr>
        <w:t>output.</w:t>
      </w:r>
      <w:r>
        <w:rPr>
          <w:rFonts w:ascii="Consolas" w:hAnsi="Consolas" w:cs="Consolas" w:eastAsia="Consolas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580"/>
          <w:cols w:num="2" w:equalWidth="0">
            <w:col w:w="1438" w:space="233"/>
            <w:col w:w="9989"/>
          </w:cols>
        </w:sectPr>
      </w:pPr>
      <w:rPr/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1698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/kaggle/input/u</w:t>
      </w:r>
      <w:r>
        <w:rPr>
          <w:rFonts w:ascii="Consolas" w:hAnsi="Consolas" w:cs="Consolas" w:eastAsia="Consolas"/>
          <w:sz w:val="18"/>
          <w:szCs w:val="18"/>
          <w:color w:val="FFFFFF"/>
          <w:spacing w:val="11"/>
          <w:w w:val="103"/>
        </w:rPr>
        <w:t>s</w:t>
      </w:r>
      <w:r>
        <w:rPr>
          <w:rFonts w:ascii="Consolas" w:hAnsi="Consolas" w:cs="Consolas" w:eastAsia="Consolas"/>
          <w:sz w:val="18"/>
          <w:szCs w:val="18"/>
          <w:color w:val="FFFFFF"/>
          <w:spacing w:val="4"/>
          <w:w w:val="103"/>
        </w:rPr>
        <w:t>-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accidents/US_Accidents_May19.csv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486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Welcome</w:t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to</w:t>
      </w:r>
      <w:r>
        <w:rPr>
          <w:rFonts w:ascii="Arial" w:hAnsi="Arial" w:cs="Arial" w:eastAsia="Arial"/>
          <w:sz w:val="32"/>
          <w:szCs w:val="32"/>
          <w:spacing w:val="1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my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quick</w:t>
      </w:r>
      <w:r>
        <w:rPr>
          <w:rFonts w:ascii="Arial" w:hAnsi="Arial" w:cs="Arial" w:eastAsia="Arial"/>
          <w:sz w:val="32"/>
          <w:szCs w:val="32"/>
          <w:spacing w:val="1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analysis</w:t>
      </w:r>
      <w:r>
        <w:rPr>
          <w:rFonts w:ascii="Arial" w:hAnsi="Arial" w:cs="Arial" w:eastAsia="Arial"/>
          <w:sz w:val="32"/>
          <w:szCs w:val="32"/>
          <w:spacing w:val="-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of</w:t>
      </w:r>
      <w:r>
        <w:rPr>
          <w:rFonts w:ascii="Arial" w:hAnsi="Arial" w:cs="Arial" w:eastAsia="Arial"/>
          <w:sz w:val="32"/>
          <w:szCs w:val="32"/>
          <w:spacing w:val="1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the</w:t>
      </w:r>
      <w:r>
        <w:rPr>
          <w:rFonts w:ascii="Arial" w:hAnsi="Arial" w:cs="Arial" w:eastAsia="Arial"/>
          <w:sz w:val="32"/>
          <w:szCs w:val="32"/>
          <w:spacing w:val="9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US</w:t>
      </w:r>
      <w:r>
        <w:rPr>
          <w:rFonts w:ascii="Arial" w:hAnsi="Arial" w:cs="Arial" w:eastAsia="Arial"/>
          <w:sz w:val="32"/>
          <w:szCs w:val="32"/>
          <w:spacing w:val="9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Accidents</w:t>
      </w:r>
      <w:r>
        <w:rPr>
          <w:rFonts w:ascii="Arial" w:hAnsi="Arial" w:cs="Arial" w:eastAsia="Arial"/>
          <w:sz w:val="32"/>
          <w:szCs w:val="32"/>
          <w:spacing w:val="3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data!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04" w:lineRule="exact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First,</w:t>
      </w:r>
      <w:r>
        <w:rPr>
          <w:rFonts w:ascii="Arial" w:hAnsi="Arial" w:cs="Arial" w:eastAsia="Arial"/>
          <w:sz w:val="18"/>
          <w:szCs w:val="18"/>
          <w:spacing w:val="2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let's</w:t>
      </w:r>
      <w:r>
        <w:rPr>
          <w:rFonts w:ascii="Arial" w:hAnsi="Arial" w:cs="Arial" w:eastAsia="Arial"/>
          <w:sz w:val="18"/>
          <w:szCs w:val="18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read</w:t>
      </w:r>
      <w:r>
        <w:rPr>
          <w:rFonts w:ascii="Arial" w:hAnsi="Arial" w:cs="Arial" w:eastAsia="Arial"/>
          <w:sz w:val="18"/>
          <w:szCs w:val="18"/>
          <w:spacing w:val="2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data</w:t>
      </w:r>
      <w:r>
        <w:rPr>
          <w:rFonts w:ascii="Arial" w:hAnsi="Arial" w:cs="Arial" w:eastAsia="Arial"/>
          <w:sz w:val="18"/>
          <w:szCs w:val="18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using</w:t>
      </w:r>
      <w:r>
        <w:rPr>
          <w:rFonts w:ascii="Arial" w:hAnsi="Arial" w:cs="Arial" w:eastAsia="Arial"/>
          <w:sz w:val="18"/>
          <w:szCs w:val="18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Pandas.</w:t>
      </w:r>
      <w:r>
        <w:rPr>
          <w:rFonts w:ascii="Arial" w:hAnsi="Arial" w:cs="Arial" w:eastAsia="Arial"/>
          <w:sz w:val="18"/>
          <w:szCs w:val="18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Then</w:t>
      </w:r>
      <w:r>
        <w:rPr>
          <w:rFonts w:ascii="Arial" w:hAnsi="Arial" w:cs="Arial" w:eastAsia="Arial"/>
          <w:sz w:val="18"/>
          <w:szCs w:val="18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can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check</w:t>
      </w:r>
      <w:r>
        <w:rPr>
          <w:rFonts w:ascii="Arial" w:hAnsi="Arial" w:cs="Arial" w:eastAsia="Arial"/>
          <w:sz w:val="18"/>
          <w:szCs w:val="18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what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exactly</w:t>
      </w:r>
      <w:r>
        <w:rPr>
          <w:rFonts w:ascii="Arial" w:hAnsi="Arial" w:cs="Arial" w:eastAsia="Arial"/>
          <w:sz w:val="18"/>
          <w:szCs w:val="18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we're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be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working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with.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58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55pt;margin-top:-.749121pt;width:499.08pt;height:34.559pt;mso-position-horizontal-relative:page;mso-position-vertical-relative:paragraph;z-index:-2267" coordorigin="1478,-15" coordsize="9982,691">
            <v:group style="position:absolute;left:1486;top:-7;width:9966;height:676" coordorigin="1486,-7" coordsize="9966,676">
              <v:shape style="position:absolute;left:1486;top:-7;width:9966;height:676" coordorigin="1486,-7" coordsize="9966,676" path="m1486,-7l11452,-7,11452,669,1486,6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662;width:9966;height:2" coordorigin="1486,662" coordsize="9966,2">
              <v:shape style="position:absolute;left:1486;top:662;width:9966;height:2" coordorigin="1486,662" coordsize="9966,0" path="m1486,662l11452,662e" filled="f" stroked="t" strokeweight=".763pt" strokecolor="#EBEBEB">
                <v:path arrowok="t"/>
              </v:shape>
            </v:group>
            <v:group style="position:absolute;left:1492;top:-7;width:2;height:676" coordorigin="1492,-7" coordsize="2,676">
              <v:shape style="position:absolute;left:1492;top:-7;width:2;height:676" coordorigin="1492,-7" coordsize="0,676" path="m1492,-7l1492,669e" filled="f" stroked="t" strokeweight=".763pt" strokecolor="#EBEBEB">
                <v:path arrowok="t"/>
              </v:shape>
            </v:group>
            <v:group style="position:absolute;left:11445;top:-7;width:2;height:676" coordorigin="11445,-7" coordsize="2,676">
              <v:shape style="position:absolute;left:11445;top:-7;width:2;height:676" coordorigin="11445,-7" coordsize="0,676" path="m11445,-7l11445,669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[2]: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w w:val="103"/>
        </w:rPr>
      </w:r>
      <w:r>
        <w:rPr>
          <w:rFonts w:ascii="Consolas" w:hAnsi="Consolas" w:cs="Consolas" w:eastAsia="Consolas"/>
          <w:sz w:val="18"/>
          <w:szCs w:val="18"/>
          <w:spacing w:val="0"/>
          <w:w w:val="100"/>
          <w:u w:val="single" w:color="000000"/>
        </w:rPr>
        <w:t>data</w:t>
      </w:r>
      <w:r>
        <w:rPr>
          <w:rFonts w:ascii="Consolas" w:hAnsi="Consolas" w:cs="Consolas" w:eastAsia="Consolas"/>
          <w:sz w:val="18"/>
          <w:szCs w:val="18"/>
          <w:spacing w:val="22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18"/>
          <w:szCs w:val="18"/>
          <w:color w:val="055BE0"/>
          <w:spacing w:val="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8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p</w:t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  <w:u w:val="single" w:color="000000"/>
        </w:rPr>
        <w:t>d</w:t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read_cs</w:t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0"/>
          <w:u w:val="single" w:color="000000"/>
        </w:rPr>
        <w:t>v</w:t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  <w:t>(</w:t>
      </w:r>
      <w:r>
        <w:rPr>
          <w:rFonts w:ascii="Consolas" w:hAnsi="Consolas" w:cs="Consolas" w:eastAsia="Consolas"/>
          <w:sz w:val="18"/>
          <w:szCs w:val="18"/>
          <w:color w:val="BA2121"/>
          <w:spacing w:val="4"/>
          <w:w w:val="100"/>
        </w:rPr>
        <w:t>r</w:t>
      </w:r>
      <w:r>
        <w:rPr>
          <w:rFonts w:ascii="Consolas" w:hAnsi="Consolas" w:cs="Consolas" w:eastAsia="Consolas"/>
          <w:sz w:val="18"/>
          <w:szCs w:val="18"/>
          <w:color w:val="BB2323"/>
          <w:spacing w:val="0"/>
          <w:w w:val="100"/>
        </w:rPr>
        <w:t>'/kaggle/input/u</w:t>
      </w:r>
      <w:r>
        <w:rPr>
          <w:rFonts w:ascii="Consolas" w:hAnsi="Consolas" w:cs="Consolas" w:eastAsia="Consolas"/>
          <w:sz w:val="18"/>
          <w:szCs w:val="18"/>
          <w:color w:val="BB2323"/>
          <w:spacing w:val="2"/>
          <w:w w:val="100"/>
        </w:rPr>
        <w:t>s</w:t>
      </w:r>
      <w:r>
        <w:rPr>
          <w:rFonts w:ascii="Consolas" w:hAnsi="Consolas" w:cs="Consolas" w:eastAsia="Consolas"/>
          <w:sz w:val="18"/>
          <w:szCs w:val="18"/>
          <w:color w:val="BB2323"/>
          <w:spacing w:val="4"/>
          <w:w w:val="100"/>
        </w:rPr>
        <w:t>-</w:t>
      </w:r>
      <w:r>
        <w:rPr>
          <w:rFonts w:ascii="Consolas" w:hAnsi="Consolas" w:cs="Consolas" w:eastAsia="Consolas"/>
          <w:sz w:val="18"/>
          <w:szCs w:val="18"/>
          <w:color w:val="BB2323"/>
          <w:spacing w:val="0"/>
          <w:w w:val="100"/>
        </w:rPr>
        <w:t>accidents/US_Accidents_May19.csv</w:t>
      </w:r>
      <w:r>
        <w:rPr>
          <w:rFonts w:ascii="Consolas" w:hAnsi="Consolas" w:cs="Consolas" w:eastAsia="Consolas"/>
          <w:sz w:val="18"/>
          <w:szCs w:val="18"/>
          <w:color w:val="BB2323"/>
          <w:spacing w:val="13"/>
          <w:w w:val="100"/>
        </w:rPr>
        <w:t>'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580"/>
          <w:cols w:num="2" w:equalWidth="0">
            <w:col w:w="1438" w:space="233"/>
            <w:col w:w="998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58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55pt;margin-top:-.74973pt;width:499.08pt;height:34.559pt;mso-position-horizontal-relative:page;mso-position-vertical-relative:paragraph;z-index:-2266" coordorigin="1478,-15" coordsize="9982,691">
            <v:group style="position:absolute;left:1486;top:-7;width:9966;height:676" coordorigin="1486,-7" coordsize="9966,676">
              <v:shape style="position:absolute;left:1486;top:-7;width:9966;height:676" coordorigin="1486,-7" coordsize="9966,676" path="m1486,-7l11452,-7,11452,669,1486,6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3pt" strokecolor="#EBEBEB">
                <v:path arrowok="t"/>
              </v:shape>
            </v:group>
            <v:group style="position:absolute;left:1486;top:662;width:9966;height:2" coordorigin="1486,662" coordsize="9966,2">
              <v:shape style="position:absolute;left:1486;top:662;width:9966;height:2" coordorigin="1486,662" coordsize="9966,0" path="m1486,662l11452,662e" filled="f" stroked="t" strokeweight=".762pt" strokecolor="#EBEBEB">
                <v:path arrowok="t"/>
              </v:shape>
            </v:group>
            <v:group style="position:absolute;left:1492;top:-7;width:2;height:676" coordorigin="1492,-7" coordsize="2,676">
              <v:shape style="position:absolute;left:1492;top:-7;width:2;height:676" coordorigin="1492,-7" coordsize="0,676" path="m1492,-7l1492,669e" filled="f" stroked="t" strokeweight=".763pt" strokecolor="#EBEBEB">
                <v:path arrowok="t"/>
              </v:shape>
            </v:group>
            <v:group style="position:absolute;left:11445;top:-7;width:2;height:676" coordorigin="11445,-7" coordsize="2,676">
              <v:shape style="position:absolute;left:11445;top:-7;width:2;height:676" coordorigin="11445,-7" coordsize="0,676" path="m11445,-7l11445,669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[3]: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w w:val="103"/>
        </w:rPr>
      </w:r>
      <w:r>
        <w:rPr>
          <w:rFonts w:ascii="Consolas" w:hAnsi="Consolas" w:cs="Consolas" w:eastAsia="Consolas"/>
          <w:sz w:val="18"/>
          <w:szCs w:val="18"/>
          <w:w w:val="103"/>
          <w:u w:val="single" w:color="000000"/>
        </w:rPr>
        <w:t>dat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  <w:t>a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3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describ</w:t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3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5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  <w:t>()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580"/>
          <w:cols w:num="2" w:equalWidth="0">
            <w:col w:w="1438" w:space="233"/>
            <w:col w:w="9989"/>
          </w:cols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863" w:right="-20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Out[3]: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8" w:after="0" w:line="180" w:lineRule="exact"/>
        <w:ind w:right="91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8955pt;margin-top:-2.2426pt;width:499.129pt;height:160.794pt;mso-position-horizontal-relative:page;mso-position-vertical-relative:paragraph;z-index:-226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31" w:hRule="exact"/>
                    </w:trPr>
                    <w:tc>
                      <w:tcPr>
                        <w:tcW w:w="636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TMC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Severity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Start_Lat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Start_Lng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End_Lat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End_Lng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Distance(mi)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43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Nu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636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count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1.727177e+06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2.243939e+06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2.243939e+06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2.243939e+06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516762.000000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516762.000000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2.243939e+06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78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43" w:hRule="exact"/>
                    </w:trPr>
                    <w:tc>
                      <w:tcPr>
                        <w:tcW w:w="636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mean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2.073527e+02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2.382692e+00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3.646348e+01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8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9.485567e+01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37.443109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-96.527543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2.879095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636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std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1.940527e+01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5.488029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4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4.958759e+00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1.709453e+01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5.126585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17.986406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1.532341e+00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096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43" w:hRule="exact"/>
                    </w:trPr>
                    <w:tc>
                      <w:tcPr>
                        <w:tcW w:w="636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min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2.000000e+02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0.000000e+00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2.457022e+01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8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1.246238e+02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24.570110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-124.497829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0.000000e+00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77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43" w:hRule="exact"/>
                    </w:trPr>
                    <w:tc>
                      <w:tcPr>
                        <w:tcW w:w="636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25%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2.010000e+02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2.000000e+00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3.348468e+01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8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1.171362e+02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33.887450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-117.870577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0.000000e+00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80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43" w:hRule="exact"/>
                    </w:trPr>
                    <w:tc>
                      <w:tcPr>
                        <w:tcW w:w="636" w:type="dxa"/>
                        <w:tcBorders>
                          <w:top w:val="single" w:sz="6.096" w:space="0" w:color="DEDFE0"/>
                          <w:bottom w:val="single" w:sz="11.408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50%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2.010000e+02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2.000000e+00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3.586428e+01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8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8.818469e+01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38.038480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-90.192310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0.000000e+00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096" w:space="0" w:color="DEDFE0"/>
                          <w:bottom w:val="single" w:sz="6.104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80" w:lineRule="exact"/>
        <w:ind w:right="16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180" w:lineRule="exact"/>
        <w:ind w:right="16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180" w:lineRule="exact"/>
        <w:ind w:right="16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180" w:lineRule="exact"/>
        <w:ind w:right="16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40" w:lineRule="auto"/>
        <w:ind w:right="16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right"/>
        <w:spacing w:after="0"/>
        <w:sectPr>
          <w:type w:val="continuous"/>
          <w:pgSz w:w="12240" w:h="15840"/>
          <w:pgMar w:top="20" w:bottom="240" w:left="0" w:right="580"/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91" w:footer="28" w:top="280" w:bottom="220" w:left="0" w:right="660"/>
          <w:pgSz w:w="12240" w:h="15840"/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00" w:right="-64"/>
        <w:jc w:val="left"/>
        <w:tabs>
          <w:tab w:pos="4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3.000000e+00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4.042111e+01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4" w:after="0" w:line="266" w:lineRule="exact"/>
        <w:ind w:right="-20"/>
        <w:jc w:val="left"/>
        <w:tabs>
          <w:tab w:pos="1240" w:val="left"/>
          <w:tab w:pos="2580" w:val="left"/>
          <w:tab w:pos="3920" w:val="left"/>
          <w:tab w:pos="518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41.393320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-80.895040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1.000000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-02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684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31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8.085453e+01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60"/>
          <w:cols w:num="2" w:equalWidth="0">
            <w:col w:w="5781" w:space="237"/>
            <w:col w:w="5562"/>
          </w:cols>
        </w:sectPr>
      </w:pPr>
      <w:rPr/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180" w:lineRule="exact"/>
        <w:ind w:right="8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6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.868195pt;width:499.316pt;height:34.795pt;mso-position-horizontal-relative:page;mso-position-vertical-relative:paragraph;z-index:-2264" coordorigin="1476,-17" coordsize="9986,696">
            <v:group style="position:absolute;left:1486;top:-7;width:9966;height:676" coordorigin="1486,-7" coordsize="9966,676">
              <v:shape style="position:absolute;left:1486;top:-7;width:9966;height:676" coordorigin="1486,-7" coordsize="9966,676" path="m1486,-7l11452,-7,11452,669,1486,6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662;width:9966;height:2" coordorigin="1486,662" coordsize="9966,2">
              <v:shape style="position:absolute;left:1486;top:662;width:9966;height:2" coordorigin="1486,662" coordsize="9966,0" path="m1486,662l11452,662e" filled="f" stroked="t" strokeweight=".762pt" strokecolor="#EBEBEB">
                <v:path arrowok="t"/>
              </v:shape>
            </v:group>
            <v:group style="position:absolute;left:1492;top:-7;width:2;height:676" coordorigin="1492,-7" coordsize="2,676">
              <v:shape style="position:absolute;left:1492;top:-7;width:2;height:676" coordorigin="1492,-7" coordsize="0,676" path="m1492,-7l1492,669e" filled="f" stroked="t" strokeweight=".763pt" strokecolor="#EBEBEB">
                <v:path arrowok="t"/>
              </v:shape>
            </v:group>
            <v:group style="position:absolute;left:11445;top:-7;width:2;height:676" coordorigin="11445,-7" coordsize="2,676">
              <v:shape style="position:absolute;left:11445;top:-7;width:2;height:676" coordorigin="11445,-7" coordsize="0,676" path="m11445,-7l11445,669e" filled="f" stroked="t" strokeweight=".763pt" strokecolor="#EBEBEB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8955pt;margin-top:-114.345192pt;width:499.129pt;height:63.615pt;mso-position-horizontal-relative:page;mso-position-vertical-relative:paragraph;z-index:-226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523" w:hRule="exact"/>
                    </w:trPr>
                    <w:tc>
                      <w:tcPr>
                        <w:tcW w:w="636" w:type="dxa"/>
                        <w:tcBorders>
                          <w:top w:val="nil" w:sz="6" w:space="0" w:color="auto"/>
                          <w:bottom w:val="single" w:sz="6.104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48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75%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bottom w:val="single" w:sz="6.104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5" w:after="0" w:line="150" w:lineRule="exact"/>
                          <w:jc w:val="left"/>
                          <w:rPr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2.010000e+02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259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259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39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39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259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345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543" w:hRule="exact"/>
                    </w:trPr>
                    <w:tc>
                      <w:tcPr>
                        <w:tcW w:w="636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  <w:shd w:val="clear" w:color="auto" w:fill="DEDFE0"/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max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4.060000e+02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4.000000e+00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4.900076e+01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61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8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6.711317e+01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49.075000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-67.109242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104" w:space="0" w:color="DEDFE0"/>
                          <w:right w:val="single" w:sz="6.096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3.336300e+02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6.104" w:space="0" w:color="DEDFE0"/>
                          <w:bottom w:val="single" w:sz="6.096" w:space="0" w:color="DEDFE0"/>
                          <w:left w:val="single" w:sz="6.096" w:space="0" w:color="DEDFE0"/>
                          <w:right w:val="single" w:sz="6.104" w:space="0" w:color="DEDFE0"/>
                        </w:tcBorders>
                      </w:tcPr>
                      <w:p>
                        <w:pPr>
                          <w:spacing w:before="7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96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9953" w:type="dxa"/>
                        <w:gridSpan w:val="9"/>
                        <w:tcBorders>
                          <w:top w:val="single" w:sz="6.096" w:space="0" w:color="DEDFE0"/>
                          <w:bottom w:val="nil" w:sz="6" w:space="0" w:color="auto"/>
                          <w:left w:val="nil" w:sz="6" w:space="0" w:color="auto"/>
                          <w:right w:val="single" w:sz="6.104" w:space="0" w:color="DEDFE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[4]: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w w:val="103"/>
        </w:rPr>
      </w:r>
      <w:r>
        <w:rPr>
          <w:rFonts w:ascii="Consolas" w:hAnsi="Consolas" w:cs="Consolas" w:eastAsia="Consolas"/>
          <w:sz w:val="18"/>
          <w:szCs w:val="18"/>
          <w:w w:val="103"/>
          <w:u w:val="single" w:color="000000"/>
        </w:rPr>
        <w:t>dat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  <w:t>a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spacing w:val="0"/>
          <w:w w:val="103"/>
        </w:rPr>
        <w:t>[</w:t>
      </w:r>
      <w:r>
        <w:rPr>
          <w:rFonts w:ascii="Consolas" w:hAnsi="Consolas" w:cs="Consolas" w:eastAsia="Consolas"/>
          <w:sz w:val="18"/>
          <w:szCs w:val="18"/>
          <w:spacing w:val="8"/>
          <w:w w:val="103"/>
        </w:rPr>
        <w:t>:</w:t>
      </w:r>
      <w:r>
        <w:rPr>
          <w:rFonts w:ascii="Consolas" w:hAnsi="Consolas" w:cs="Consolas" w:eastAsia="Consolas"/>
          <w:sz w:val="18"/>
          <w:szCs w:val="18"/>
          <w:color w:val="666666"/>
          <w:spacing w:val="0"/>
          <w:w w:val="103"/>
        </w:rPr>
        <w:t>1</w:t>
      </w:r>
      <w:r>
        <w:rPr>
          <w:rFonts w:ascii="Consolas" w:hAnsi="Consolas" w:cs="Consolas" w:eastAsia="Consolas"/>
          <w:sz w:val="18"/>
          <w:szCs w:val="18"/>
          <w:color w:val="666666"/>
          <w:spacing w:val="8"/>
          <w:w w:val="103"/>
        </w:rPr>
        <w:t>0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  <w:t>]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60"/>
          <w:cols w:num="2" w:equalWidth="0">
            <w:col w:w="1438" w:space="233"/>
            <w:col w:w="9909"/>
          </w:cols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863" w:right="-20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Out[4]: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477.910004" w:type="dxa"/>
      </w:tblPr>
      <w:tblGrid/>
      <w:tr>
        <w:trPr>
          <w:trHeight w:val="331" w:hRule="exact"/>
        </w:trPr>
        <w:tc>
          <w:tcPr>
            <w:tcW w:w="318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/>
            <w:rPr/>
          </w:p>
        </w:tc>
        <w:tc>
          <w:tcPr>
            <w:tcW w:w="411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Source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TMC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Severity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Start_Time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End_Time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Start_Lat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Start_Lng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End_Lat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End_Lng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105" w:right="-9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Roundabo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61" w:after="0" w:line="240" w:lineRule="auto"/>
              <w:ind w:left="73" w:right="5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7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61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05:46:00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6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11:00:00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39.865147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7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84.058723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104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104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60" w:after="0" w:line="240" w:lineRule="auto"/>
              <w:ind w:left="73" w:right="5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104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7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104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6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06:07:59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6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06:37:59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39.928059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82.831184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104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104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60" w:after="0" w:line="240" w:lineRule="auto"/>
              <w:ind w:left="73" w:right="5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6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06:49:27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6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07:19:27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39.063148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84.032608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60" w:after="0" w:line="240" w:lineRule="auto"/>
              <w:ind w:left="73" w:right="5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6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07:23:34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6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07:53:34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39.747753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84.205582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59" w:after="0" w:line="240" w:lineRule="auto"/>
              <w:ind w:left="72" w:right="5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9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07:39:07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9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08:09:07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39.627781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84.188354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59" w:after="0" w:line="240" w:lineRule="auto"/>
              <w:ind w:left="72" w:right="5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9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07:44:26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9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08:14:26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40.100590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82.925194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59" w:after="0" w:line="240" w:lineRule="auto"/>
              <w:ind w:left="72" w:right="5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9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07:59:35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9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08:29:35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39.758274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84.230507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58" w:after="0" w:line="240" w:lineRule="auto"/>
              <w:ind w:left="72" w:right="5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07:59:58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08:29:58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39.770382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84.194901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58" w:after="0" w:line="240" w:lineRule="auto"/>
              <w:ind w:left="72" w:right="5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08:00:40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08:30:40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39.778061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84.172005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096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096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55" w:hRule="exact"/>
        </w:trPr>
        <w:tc>
          <w:tcPr>
            <w:tcW w:w="318" w:type="dxa"/>
            <w:tcBorders>
              <w:top w:val="single" w:sz="6.096" w:space="0" w:color="DEDFE0"/>
              <w:bottom w:val="single" w:sz="6.104" w:space="0" w:color="DEDFE0"/>
              <w:left w:val="single" w:sz="6.104" w:space="0" w:color="DEDFE0"/>
              <w:right w:val="single" w:sz="6.104" w:space="0" w:color="DEDFE0"/>
            </w:tcBorders>
            <w:shd w:val="clear" w:color="auto" w:fill="DEDFE0"/>
          </w:tcPr>
          <w:p>
            <w:pPr>
              <w:spacing w:before="58" w:after="0" w:line="240" w:lineRule="auto"/>
              <w:ind w:left="72" w:right="5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11" w:type="dxa"/>
            <w:tcBorders>
              <w:top w:val="single" w:sz="6.096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3"/>
                <w:w w:val="99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-3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68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MapQuest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6.096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58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08:10:04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4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58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201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-0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08:40:04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40.100590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81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4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82.925194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75" w:type="dxa"/>
            <w:tcBorders>
              <w:top w:val="single" w:sz="6.096" w:space="0" w:color="DEDFE0"/>
              <w:bottom w:val="single" w:sz="6.104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NaN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71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...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22" w:type="dxa"/>
            <w:tcBorders>
              <w:top w:val="single" w:sz="6.096" w:space="0" w:color="DEDFE0"/>
              <w:bottom w:val="single" w:sz="6.104" w:space="0" w:color="DEDFE0"/>
              <w:left w:val="single" w:sz="6.096" w:space="0" w:color="DEDFE0"/>
              <w:right w:val="single" w:sz="6.104" w:space="0" w:color="DEDFE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False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05" w:hRule="exact"/>
        </w:trPr>
        <w:tc>
          <w:tcPr>
            <w:tcW w:w="9953" w:type="dxa"/>
            <w:gridSpan w:val="13"/>
            <w:tcBorders>
              <w:top w:val="single" w:sz="6.104" w:space="0" w:color="DEDFE0"/>
              <w:bottom w:val="nil" w:sz="6" w:space="0" w:color="auto"/>
              <w:left w:val="nil" w:sz="6" w:space="0" w:color="auto"/>
              <w:right w:val="single" w:sz="6.104" w:space="0" w:color="DEDFE0"/>
            </w:tcBorders>
          </w:tcPr>
          <w:p>
            <w:pPr/>
            <w:rPr/>
          </w:p>
        </w:tc>
      </w:tr>
    </w:tbl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04" w:lineRule="exact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10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rows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×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49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columns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6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.867927pt;width:499.316pt;height:77.6995pt;mso-position-horizontal-relative:page;mso-position-vertical-relative:paragraph;z-index:-2263" coordorigin="1476,-17" coordsize="9986,1554">
            <v:group style="position:absolute;left:1486;top:-7;width:9966;height:676" coordorigin="1486,-7" coordsize="9966,676">
              <v:shape style="position:absolute;left:1486;top:-7;width:9966;height:676" coordorigin="1486,-7" coordsize="9966,676" path="m1486,-7l11452,-7,11452,669,1486,6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662;width:9966;height:2" coordorigin="1486,662" coordsize="9966,2">
              <v:shape style="position:absolute;left:1486;top:662;width:9966;height:2" coordorigin="1486,662" coordsize="9966,0" path="m1486,662l11452,662e" filled="f" stroked="t" strokeweight=".763pt" strokecolor="#EBEBEB">
                <v:path arrowok="t"/>
              </v:shape>
            </v:group>
            <v:group style="position:absolute;left:1492;top:-7;width:2;height:676" coordorigin="1492,-7" coordsize="2,676">
              <v:shape style="position:absolute;left:1492;top:-7;width:2;height:676" coordorigin="1492,-7" coordsize="0,676" path="m1492,-7l1492,669e" filled="f" stroked="t" strokeweight=".763pt" strokecolor="#EBEBEB">
                <v:path arrowok="t"/>
              </v:shape>
            </v:group>
            <v:group style="position:absolute;left:11445;top:-7;width:2;height:676" coordorigin="11445,-7" coordsize="2,676">
              <v:shape style="position:absolute;left:11445;top:-7;width:2;height:676" coordorigin="11445,-7" coordsize="0,676" path="m11445,-7l11445,669e" filled="f" stroked="t" strokeweight=".763pt" strokecolor="#EBEBEB">
                <v:path arrowok="t"/>
              </v:shape>
            </v:group>
            <v:group style="position:absolute;left:1486;top:722;width:9966;height:808" coordorigin="1486,722" coordsize="9966,808">
              <v:shape style="position:absolute;left:1486;top:722;width:9966;height:808" coordorigin="1486,722" coordsize="9966,808" path="m1486,722l11452,722,11452,1530,1486,1530,1486,72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[5]: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w w:val="103"/>
        </w:rPr>
      </w:r>
      <w:r>
        <w:rPr>
          <w:rFonts w:ascii="Consolas" w:hAnsi="Consolas" w:cs="Consolas" w:eastAsia="Consolas"/>
          <w:sz w:val="18"/>
          <w:szCs w:val="18"/>
          <w:w w:val="103"/>
          <w:u w:val="single" w:color="000000"/>
        </w:rPr>
        <w:t>dat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  <w:t>a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3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columns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60"/>
          <w:cols w:num="2" w:equalWidth="0">
            <w:col w:w="1438" w:space="233"/>
            <w:col w:w="9909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60"/>
        </w:sectPr>
      </w:pPr>
      <w:rPr/>
    </w:p>
    <w:p>
      <w:pPr>
        <w:spacing w:before="31" w:after="0" w:line="240" w:lineRule="auto"/>
        <w:ind w:left="861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Out[5]: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Index(['ID',</w:t>
      </w:r>
      <w:r>
        <w:rPr>
          <w:rFonts w:ascii="Consolas" w:hAnsi="Consolas" w:cs="Consolas" w:eastAsia="Consolas"/>
          <w:sz w:val="18"/>
          <w:szCs w:val="18"/>
          <w:color w:val="FFFFFF"/>
          <w:spacing w:val="5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'Source',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'TMC',</w:t>
      </w:r>
      <w:r>
        <w:rPr>
          <w:rFonts w:ascii="Consolas" w:hAnsi="Consolas" w:cs="Consolas" w:eastAsia="Consolas"/>
          <w:sz w:val="18"/>
          <w:szCs w:val="18"/>
          <w:color w:val="FFFFFF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'Severity',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'Start_Time',</w:t>
      </w:r>
      <w:r>
        <w:rPr>
          <w:rFonts w:ascii="Consolas" w:hAnsi="Consolas" w:cs="Consolas" w:eastAsia="Consolas"/>
          <w:sz w:val="18"/>
          <w:szCs w:val="18"/>
          <w:color w:val="FFFFFF"/>
          <w:spacing w:val="58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'End_Time',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742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'Start_Lat',</w:t>
      </w:r>
      <w:r>
        <w:rPr>
          <w:rFonts w:ascii="Consolas" w:hAnsi="Consolas" w:cs="Consolas" w:eastAsia="Consolas"/>
          <w:sz w:val="18"/>
          <w:szCs w:val="18"/>
          <w:color w:val="FFFFFF"/>
          <w:spacing w:val="5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'Start_Lng',</w:t>
      </w:r>
      <w:r>
        <w:rPr>
          <w:rFonts w:ascii="Consolas" w:hAnsi="Consolas" w:cs="Consolas" w:eastAsia="Consolas"/>
          <w:sz w:val="18"/>
          <w:szCs w:val="18"/>
          <w:color w:val="FFFFFF"/>
          <w:spacing w:val="5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'End_Lat',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'End_Lng',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'Distance(mi)',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60"/>
          <w:cols w:num="2" w:equalWidth="0">
            <w:col w:w="1474" w:space="224"/>
            <w:col w:w="9882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'Description',</w:t>
      </w:r>
      <w:r>
        <w:rPr>
          <w:rFonts w:ascii="Consolas" w:hAnsi="Consolas" w:cs="Consolas" w:eastAsia="Consolas"/>
          <w:sz w:val="18"/>
          <w:szCs w:val="18"/>
          <w:color w:val="FFFFFF"/>
          <w:spacing w:val="52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'Number',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'Street',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'Side',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'City',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'County',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'State',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'Zipcode',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'Country',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'Timezone',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'Airport_Code',</w:t>
      </w:r>
      <w:r>
        <w:rPr>
          <w:rFonts w:ascii="Consolas" w:hAnsi="Consolas" w:cs="Consolas" w:eastAsia="Consolas"/>
          <w:sz w:val="18"/>
          <w:szCs w:val="18"/>
          <w:color w:val="FFFFFF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'Weather_Timestamp',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'Temperature(F)',</w:t>
      </w:r>
      <w:r>
        <w:rPr>
          <w:rFonts w:ascii="Consolas" w:hAnsi="Consolas" w:cs="Consolas" w:eastAsia="Consolas"/>
          <w:sz w:val="18"/>
          <w:szCs w:val="18"/>
          <w:color w:val="FFFFFF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'Wind_Chill(F)',</w:t>
      </w:r>
      <w:r>
        <w:rPr>
          <w:rFonts w:ascii="Consolas" w:hAnsi="Consolas" w:cs="Consolas" w:eastAsia="Consolas"/>
          <w:sz w:val="18"/>
          <w:szCs w:val="18"/>
          <w:color w:val="FFFFFF"/>
          <w:spacing w:val="6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'Humidity(%)',</w:t>
      </w:r>
      <w:r>
        <w:rPr>
          <w:rFonts w:ascii="Consolas" w:hAnsi="Consolas" w:cs="Consolas" w:eastAsia="Consolas"/>
          <w:sz w:val="18"/>
          <w:szCs w:val="18"/>
          <w:color w:val="FFFFFF"/>
          <w:spacing w:val="52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'Pressure(in)',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'Visibility(mi)',</w:t>
      </w:r>
      <w:r>
        <w:rPr>
          <w:rFonts w:ascii="Consolas" w:hAnsi="Consolas" w:cs="Consolas" w:eastAsia="Consolas"/>
          <w:sz w:val="18"/>
          <w:szCs w:val="18"/>
          <w:color w:val="FFFFFF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'Wind_Direction',</w:t>
      </w:r>
      <w:r>
        <w:rPr>
          <w:rFonts w:ascii="Consolas" w:hAnsi="Consolas" w:cs="Consolas" w:eastAsia="Consolas"/>
          <w:sz w:val="18"/>
          <w:szCs w:val="18"/>
          <w:color w:val="FFFFFF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'Wind_Speed(mph)',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'Precipitation(in)',</w:t>
      </w:r>
      <w:r>
        <w:rPr>
          <w:rFonts w:ascii="Consolas" w:hAnsi="Consolas" w:cs="Consolas" w:eastAsia="Consolas"/>
          <w:sz w:val="18"/>
          <w:szCs w:val="18"/>
          <w:color w:val="FFFFFF"/>
          <w:spacing w:val="6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'Weather_Condition',</w:t>
      </w:r>
      <w:r>
        <w:rPr>
          <w:rFonts w:ascii="Consolas" w:hAnsi="Consolas" w:cs="Consolas" w:eastAsia="Consolas"/>
          <w:sz w:val="18"/>
          <w:szCs w:val="18"/>
          <w:color w:val="FFFFFF"/>
          <w:spacing w:val="6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'Amenity',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'Bump',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'Crossing',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'Give_Way',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'Junction',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'No_Exit',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'Railway',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'Roundabout',</w:t>
      </w:r>
      <w:r>
        <w:rPr>
          <w:rFonts w:ascii="Consolas" w:hAnsi="Consolas" w:cs="Consolas" w:eastAsia="Consolas"/>
          <w:sz w:val="18"/>
          <w:szCs w:val="18"/>
          <w:color w:val="FFFFFF"/>
          <w:spacing w:val="58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'Station',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'Stop',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'Traffic_Calming',</w:t>
      </w:r>
      <w:r>
        <w:rPr>
          <w:rFonts w:ascii="Consolas" w:hAnsi="Consolas" w:cs="Consolas" w:eastAsia="Consolas"/>
          <w:sz w:val="18"/>
          <w:szCs w:val="18"/>
          <w:color w:val="FFFFFF"/>
          <w:spacing w:val="6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'Traffic_Signal',</w:t>
      </w:r>
      <w:r>
        <w:rPr>
          <w:rFonts w:ascii="Consolas" w:hAnsi="Consolas" w:cs="Consolas" w:eastAsia="Consolas"/>
          <w:sz w:val="18"/>
          <w:szCs w:val="18"/>
          <w:color w:val="FFFFFF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'Turning_Loop',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2439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'Sunrise_Sunset',</w:t>
      </w:r>
      <w:r>
        <w:rPr>
          <w:rFonts w:ascii="Consolas" w:hAnsi="Consolas" w:cs="Consolas" w:eastAsia="Consolas"/>
          <w:sz w:val="18"/>
          <w:szCs w:val="18"/>
          <w:color w:val="FFFFFF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'Civil_Twilight',</w:t>
      </w:r>
      <w:r>
        <w:rPr>
          <w:rFonts w:ascii="Consolas" w:hAnsi="Consolas" w:cs="Consolas" w:eastAsia="Consolas"/>
          <w:sz w:val="18"/>
          <w:szCs w:val="18"/>
          <w:color w:val="FFFFFF"/>
          <w:spacing w:val="5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'Nautical_Twilight',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5" w:after="0" w:line="300" w:lineRule="atLeast"/>
        <w:ind w:left="2333" w:right="6239" w:firstLine="106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'Astronomical_Twilight'],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dtype='object')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5" w:after="0" w:line="355" w:lineRule="auto"/>
        <w:ind w:left="1486" w:right="6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74.277pt;margin-top:-195.149139pt;width:498.316pt;height:165.001pt;mso-position-horizontal-relative:page;mso-position-vertical-relative:paragraph;z-index:-2258" coordorigin="1486,-3903" coordsize="9966,3300">
            <v:shape style="position:absolute;left:1486;top:-3903;width:9966;height:3300" coordorigin="1486,-3903" coordsize="9966,3300" path="m1486,-3903l11452,-3903,11452,-603,1486,-603,1486,-3903e" filled="t" fillcolor="#21242A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Now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start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looking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relations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between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data.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example,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let's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take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look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at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amount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accidents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per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state.</w:t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04" w:lineRule="exact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do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(I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think)</w:t>
      </w:r>
      <w:r>
        <w:rPr>
          <w:rFonts w:ascii="Arial" w:hAnsi="Arial" w:cs="Arial" w:eastAsia="Arial"/>
          <w:sz w:val="18"/>
          <w:szCs w:val="18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have</w:t>
      </w:r>
      <w:r>
        <w:rPr>
          <w:rFonts w:ascii="Arial" w:hAnsi="Arial" w:cs="Arial" w:eastAsia="Arial"/>
          <w:sz w:val="18"/>
          <w:szCs w:val="18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prepare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our</w:t>
      </w:r>
      <w:r>
        <w:rPr>
          <w:rFonts w:ascii="Arial" w:hAnsi="Arial" w:cs="Arial" w:eastAsia="Arial"/>
          <w:sz w:val="18"/>
          <w:szCs w:val="18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data,</w:t>
      </w:r>
      <w:r>
        <w:rPr>
          <w:rFonts w:ascii="Arial" w:hAnsi="Arial" w:cs="Arial" w:eastAsia="Arial"/>
          <w:sz w:val="18"/>
          <w:szCs w:val="18"/>
          <w:spacing w:val="2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which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can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do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with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simple</w:t>
      </w:r>
      <w:r>
        <w:rPr>
          <w:rFonts w:ascii="Arial" w:hAnsi="Arial" w:cs="Arial" w:eastAsia="Arial"/>
          <w:sz w:val="18"/>
          <w:szCs w:val="18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for</w:t>
      </w:r>
      <w:r>
        <w:rPr>
          <w:rFonts w:ascii="Arial" w:hAnsi="Arial" w:cs="Arial" w:eastAsia="Arial"/>
          <w:sz w:val="18"/>
          <w:szCs w:val="18"/>
          <w:spacing w:val="1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loop.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960"/>
          <w:pgSz w:w="12240" w:h="1584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.867923pt;width:499.316pt;height:34.795pt;mso-position-horizontal-relative:page;mso-position-vertical-relative:paragraph;z-index:-2261" coordorigin="1476,-17" coordsize="9986,696">
            <v:group style="position:absolute;left:1486;top:-7;width:9966;height:676" coordorigin="1486,-7" coordsize="9966,676">
              <v:shape style="position:absolute;left:1486;top:-7;width:9966;height:676" coordorigin="1486,-7" coordsize="9966,676" path="m1486,-7l11452,-7,11452,669,1486,6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662;width:9966;height:2" coordorigin="1486,662" coordsize="9966,2">
              <v:shape style="position:absolute;left:1486;top:662;width:9966;height:2" coordorigin="1486,662" coordsize="9966,0" path="m1486,662l11452,662e" filled="f" stroked="t" strokeweight=".762pt" strokecolor="#EBEBEB">
                <v:path arrowok="t"/>
              </v:shape>
            </v:group>
            <v:group style="position:absolute;left:1492;top:-7;width:2;height:676" coordorigin="1492,-7" coordsize="2,676">
              <v:shape style="position:absolute;left:1492;top:-7;width:2;height:676" coordorigin="1492,-7" coordsize="0,676" path="m1492,-7l1492,669e" filled="f" stroked="t" strokeweight=".763pt" strokecolor="#EBEBEB">
                <v:path arrowok="t"/>
              </v:shape>
            </v:group>
            <v:group style="position:absolute;left:11445;top:-7;width:2;height:676" coordorigin="11445,-7" coordsize="2,676">
              <v:shape style="position:absolute;left:11445;top:-7;width:2;height:676" coordorigin="11445,-7" coordsize="0,676" path="m11445,-7l11445,669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[6]: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w w:val="103"/>
        </w:rPr>
      </w:r>
      <w:r>
        <w:rPr>
          <w:rFonts w:ascii="Consolas" w:hAnsi="Consolas" w:cs="Consolas" w:eastAsia="Consolas"/>
          <w:sz w:val="18"/>
          <w:szCs w:val="18"/>
          <w:spacing w:val="0"/>
          <w:w w:val="100"/>
          <w:u w:val="single" w:color="000000"/>
        </w:rPr>
        <w:t>states</w:t>
      </w:r>
      <w:r>
        <w:rPr>
          <w:rFonts w:ascii="Consolas" w:hAnsi="Consolas" w:cs="Consolas" w:eastAsia="Consolas"/>
          <w:sz w:val="18"/>
          <w:szCs w:val="18"/>
          <w:spacing w:val="36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18"/>
          <w:szCs w:val="18"/>
          <w:color w:val="055BE0"/>
          <w:spacing w:val="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8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Stat</w:t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0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uniqu</w:t>
      </w:r>
      <w:r>
        <w:rPr>
          <w:rFonts w:ascii="Consolas" w:hAnsi="Consolas" w:cs="Consolas" w:eastAsia="Consolas"/>
          <w:sz w:val="18"/>
          <w:szCs w:val="18"/>
          <w:color w:val="000000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960"/>
          <w:cols w:num="2" w:equalWidth="0">
            <w:col w:w="1438" w:space="233"/>
            <w:col w:w="960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96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[7]: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left="186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w w:val="103"/>
        </w:rPr>
      </w:r>
      <w:r>
        <w:rPr>
          <w:rFonts w:ascii="Consolas" w:hAnsi="Consolas" w:cs="Consolas" w:eastAsia="Consolas"/>
          <w:sz w:val="18"/>
          <w:szCs w:val="18"/>
          <w:w w:val="103"/>
          <w:u w:val="single" w:color="000000"/>
        </w:rPr>
        <w:t>count_by_stat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3"/>
        </w:rPr>
        <w:t>=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  <w:t>[]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185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007B00"/>
          <w:spacing w:val="0"/>
          <w:w w:val="100"/>
        </w:rPr>
        <w:t>for</w:t>
      </w:r>
      <w:r>
        <w:rPr>
          <w:rFonts w:ascii="Consolas" w:hAnsi="Consolas" w:cs="Consolas" w:eastAsia="Consolas"/>
          <w:sz w:val="18"/>
          <w:szCs w:val="18"/>
          <w:color w:val="007B00"/>
          <w:spacing w:val="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7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18"/>
          <w:szCs w:val="18"/>
          <w:color w:val="000000"/>
          <w:spacing w:val="1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AA22FF"/>
          <w:spacing w:val="0"/>
          <w:w w:val="100"/>
          <w:b/>
          <w:bCs/>
        </w:rPr>
        <w:t>in</w:t>
      </w:r>
      <w:r>
        <w:rPr>
          <w:rFonts w:ascii="Consolas" w:hAnsi="Consolas" w:cs="Consolas" w:eastAsia="Consolas"/>
          <w:sz w:val="18"/>
          <w:szCs w:val="18"/>
          <w:color w:val="AA22FF"/>
          <w:spacing w:val="5"/>
          <w:w w:val="100"/>
          <w:b/>
          <w:bCs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-83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Stat</w:t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0"/>
        </w:rPr>
        <w:t>e</w:t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0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uniqu</w:t>
      </w:r>
      <w:r>
        <w:rPr>
          <w:rFonts w:ascii="Consolas" w:hAnsi="Consolas" w:cs="Consolas" w:eastAsia="Consolas"/>
          <w:sz w:val="18"/>
          <w:szCs w:val="18"/>
          <w:color w:val="000000"/>
          <w:spacing w:val="11"/>
          <w:w w:val="100"/>
        </w:rPr>
        <w:t>e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  <w:t>():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610"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w w:val="103"/>
        </w:rPr>
      </w:r>
      <w:r>
        <w:rPr>
          <w:rFonts w:ascii="Consolas" w:hAnsi="Consolas" w:cs="Consolas" w:eastAsia="Consolas"/>
          <w:sz w:val="18"/>
          <w:szCs w:val="18"/>
          <w:w w:val="103"/>
          <w:u w:val="single" w:color="000000"/>
        </w:rPr>
        <w:t>count_by_stat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  <w:t>e</w:t>
      </w:r>
      <w:r>
        <w:rPr>
          <w:rFonts w:ascii="Consolas" w:hAnsi="Consolas" w:cs="Consolas" w:eastAsia="Consolas"/>
          <w:sz w:val="18"/>
          <w:szCs w:val="18"/>
          <w:spacing w:val="3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3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  <w:t>appen</w:t>
      </w:r>
      <w:r>
        <w:rPr>
          <w:rFonts w:ascii="Consolas" w:hAnsi="Consolas" w:cs="Consolas" w:eastAsia="Consolas"/>
          <w:sz w:val="18"/>
          <w:szCs w:val="18"/>
          <w:color w:val="000000"/>
          <w:spacing w:val="11"/>
          <w:w w:val="103"/>
        </w:rPr>
        <w:t>d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  <w:t>(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dat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3"/>
          <w:u w:val="single" w:color="000000"/>
        </w:rPr>
        <w:t>a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  <w:t>[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dat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3"/>
          <w:u w:val="single" w:color="000000"/>
        </w:rPr>
        <w:t>a</w:t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3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  <w:t>[</w:t>
      </w:r>
      <w:r>
        <w:rPr>
          <w:rFonts w:ascii="Consolas" w:hAnsi="Consolas" w:cs="Consolas" w:eastAsia="Consolas"/>
          <w:sz w:val="18"/>
          <w:szCs w:val="18"/>
          <w:color w:val="BB2323"/>
          <w:spacing w:val="0"/>
          <w:w w:val="103"/>
        </w:rPr>
        <w:t>'State</w:t>
      </w:r>
      <w:r>
        <w:rPr>
          <w:rFonts w:ascii="Consolas" w:hAnsi="Consolas" w:cs="Consolas" w:eastAsia="Consolas"/>
          <w:sz w:val="18"/>
          <w:szCs w:val="18"/>
          <w:color w:val="BB2323"/>
          <w:spacing w:val="2"/>
          <w:w w:val="103"/>
        </w:rPr>
        <w:t>'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  <w:t>]</w:t>
      </w:r>
      <w:r>
        <w:rPr>
          <w:rFonts w:ascii="Consolas" w:hAnsi="Consolas" w:cs="Consolas" w:eastAsia="Consolas"/>
          <w:sz w:val="18"/>
          <w:szCs w:val="18"/>
          <w:color w:val="055BE0"/>
          <w:spacing w:val="0"/>
          <w:w w:val="103"/>
        </w:rPr>
        <w:t>=</w:t>
      </w:r>
      <w:r>
        <w:rPr>
          <w:rFonts w:ascii="Consolas" w:hAnsi="Consolas" w:cs="Consolas" w:eastAsia="Consolas"/>
          <w:sz w:val="18"/>
          <w:szCs w:val="18"/>
          <w:color w:val="055BE0"/>
          <w:spacing w:val="8"/>
          <w:w w:val="103"/>
        </w:rPr>
        <w:t>=</w:t>
      </w:r>
      <w:r>
        <w:rPr>
          <w:rFonts w:ascii="Consolas" w:hAnsi="Consolas" w:cs="Consolas" w:eastAsia="Consolas"/>
          <w:sz w:val="18"/>
          <w:szCs w:val="18"/>
          <w:color w:val="000000"/>
          <w:spacing w:val="8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  <w:u w:val="single" w:color="000000"/>
        </w:rPr>
        <w:t>i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  <w:t>]</w:t>
      </w:r>
      <w:r>
        <w:rPr>
          <w:rFonts w:ascii="Consolas" w:hAnsi="Consolas" w:cs="Consolas" w:eastAsia="Consolas"/>
          <w:sz w:val="18"/>
          <w:szCs w:val="18"/>
          <w:color w:val="055BE0"/>
          <w:spacing w:val="4"/>
          <w:w w:val="103"/>
        </w:rPr>
        <w:t>.</w:t>
      </w:r>
      <w:r>
        <w:rPr>
          <w:rFonts w:ascii="Consolas" w:hAnsi="Consolas" w:cs="Consolas" w:eastAsia="Consolas"/>
          <w:sz w:val="18"/>
          <w:szCs w:val="18"/>
          <w:color w:val="000000"/>
          <w:spacing w:val="4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  <w:u w:val="single" w:color="000000"/>
        </w:rPr>
        <w:t>coun</w:t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3"/>
          <w:u w:val="single" w:color="000000"/>
        </w:rPr>
        <w:t>t</w:t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3"/>
          <w:u w:val="single" w:color="000000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7"/>
          <w:w w:val="103"/>
        </w:rPr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  <w:t>()</w:t>
      </w:r>
      <w:r>
        <w:rPr>
          <w:rFonts w:ascii="Consolas" w:hAnsi="Consolas" w:cs="Consolas" w:eastAsia="Consolas"/>
          <w:sz w:val="18"/>
          <w:szCs w:val="18"/>
          <w:color w:val="000000"/>
          <w:spacing w:val="12"/>
          <w:w w:val="103"/>
        </w:rPr>
        <w:t>[</w:t>
      </w:r>
      <w:r>
        <w:rPr>
          <w:rFonts w:ascii="Consolas" w:hAnsi="Consolas" w:cs="Consolas" w:eastAsia="Consolas"/>
          <w:sz w:val="18"/>
          <w:szCs w:val="18"/>
          <w:color w:val="BB2323"/>
          <w:spacing w:val="0"/>
          <w:w w:val="103"/>
        </w:rPr>
        <w:t>'ID</w:t>
      </w:r>
      <w:r>
        <w:rPr>
          <w:rFonts w:ascii="Consolas" w:hAnsi="Consolas" w:cs="Consolas" w:eastAsia="Consolas"/>
          <w:sz w:val="18"/>
          <w:szCs w:val="18"/>
          <w:color w:val="BB2323"/>
          <w:spacing w:val="3"/>
          <w:w w:val="103"/>
        </w:rPr>
        <w:t>'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3"/>
        </w:rPr>
        <w:t>])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7" w:lineRule="exact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73.8955pt;margin-top:-111.798119pt;width:499.08pt;height:80.282pt;mso-position-horizontal-relative:page;mso-position-vertical-relative:paragraph;z-index:-2260" coordorigin="1478,-2236" coordsize="9982,1606">
            <v:group style="position:absolute;left:1486;top:-2228;width:9966;height:1590" coordorigin="1486,-2228" coordsize="9966,1590">
              <v:shape style="position:absolute;left:1486;top:-2228;width:9966;height:1590" coordorigin="1486,-2228" coordsize="9966,1590" path="m1486,-2228l11452,-2228,11452,-638,1486,-638,1486,-2228e" filled="t" fillcolor="#F7F7F7" stroked="f">
                <v:path arrowok="t"/>
                <v:fill/>
              </v:shape>
            </v:group>
            <v:group style="position:absolute;left:1486;top:-2222;width:9966;height:2" coordorigin="1486,-2222" coordsize="9966,2">
              <v:shape style="position:absolute;left:1486;top:-2222;width:9966;height:2" coordorigin="1486,-2222" coordsize="9966,0" path="m1486,-2222l11452,-2222e" filled="f" stroked="t" strokeweight=".762pt" strokecolor="#EBEBEB">
                <v:path arrowok="t"/>
              </v:shape>
            </v:group>
            <v:group style="position:absolute;left:1486;top:-645;width:9966;height:2" coordorigin="1486,-645" coordsize="9966,2">
              <v:shape style="position:absolute;left:1486;top:-645;width:9966;height:2" coordorigin="1486,-645" coordsize="9966,0" path="m1486,-645l11452,-645e" filled="f" stroked="t" strokeweight=".763pt" strokecolor="#EBEBEB">
                <v:path arrowok="t"/>
              </v:shape>
            </v:group>
            <v:group style="position:absolute;left:1492;top:-2228;width:2;height:1590" coordorigin="1492,-2228" coordsize="2,1590">
              <v:shape style="position:absolute;left:1492;top:-2228;width:2;height:1590" coordorigin="1492,-2228" coordsize="0,1590" path="m1492,-2228l1492,-638e" filled="f" stroked="t" strokeweight=".763pt" strokecolor="#EBEBEB">
                <v:path arrowok="t"/>
              </v:shape>
            </v:group>
            <v:group style="position:absolute;left:11445;top:-2228;width:2;height:1590" coordorigin="11445,-2228" coordsize="2,1590">
              <v:shape style="position:absolute;left:11445;top:-2228;width:2;height:1590" coordorigin="11445,-2228" coordsize="0,1590" path="m11445,-2228l11445,-638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loop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above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also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used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-1"/>
        </w:rPr>
        <w:t>count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function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get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amount.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960"/>
          <w:cols w:num="2" w:equalWidth="0">
            <w:col w:w="1438" w:space="47"/>
            <w:col w:w="979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96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50122pt;width:499.079pt;height:95.473pt;mso-position-horizontal-relative:page;mso-position-vertical-relative:paragraph;z-index:-2259" coordorigin="1478,-15" coordsize="9982,1909">
            <v:group style="position:absolute;left:1486;top:-7;width:9966;height:1087" coordorigin="1486,-7" coordsize="9966,1087">
              <v:shape style="position:absolute;left:1486;top:-7;width:9966;height:1087" coordorigin="1486,-7" coordsize="9966,1087" path="m1486,-7l11452,-7,11452,1079,1486,107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1073;width:9966;height:2" coordorigin="1486,1073" coordsize="9966,2">
              <v:shape style="position:absolute;left:1486;top:1073;width:9966;height:2" coordorigin="1486,1073" coordsize="9966,0" path="m1486,1073l11452,1073e" filled="f" stroked="t" strokeweight=".762pt" strokecolor="#EBEBEB">
                <v:path arrowok="t"/>
              </v:shape>
            </v:group>
            <v:group style="position:absolute;left:1492;top:-7;width:2;height:1087" coordorigin="1492,-7" coordsize="2,1087">
              <v:shape style="position:absolute;left:1492;top:-7;width:2;height:1087" coordorigin="1492,-7" coordsize="0,1087" path="m1492,-7l1492,1079e" filled="f" stroked="t" strokeweight=".763pt" strokecolor="#EBEBEB">
                <v:path arrowok="t"/>
              </v:shape>
            </v:group>
            <v:group style="position:absolute;left:11445;top:-7;width:2;height:1087" coordorigin="11445,-7" coordsize="2,1087">
              <v:shape style="position:absolute;left:11445;top:-7;width:2;height:1087" coordorigin="11445,-7" coordsize="0,1087" path="m11445,-7l11445,1079e" filled="f" stroked="t" strokeweight=".763pt" strokecolor="#EBEBEB">
                <v:path arrowok="t"/>
              </v:shape>
            </v:group>
            <v:group style="position:absolute;left:1486;top:1132;width:9966;height:755" coordorigin="1486,1132" coordsize="9966,755">
              <v:shape style="position:absolute;left:1486;top:1132;width:9966;height:755" coordorigin="1486,1132" coordsize="9966,755" path="m1486,1132l11452,1132,11452,1888,1486,1888,1486,113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[8]: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6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sn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barplo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state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count_by_stat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960"/>
          <w:cols w:num="2" w:equalWidth="0">
            <w:col w:w="1438" w:space="233"/>
            <w:col w:w="9609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960"/>
        </w:sectPr>
      </w:pPr>
      <w:rPr/>
    </w:p>
    <w:p>
      <w:pPr>
        <w:spacing w:before="31" w:after="0" w:line="240" w:lineRule="auto"/>
        <w:ind w:left="86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Out[8]: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&lt;matplotlib.axes._subplots.AxesSubplot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28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at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0x7fe7810210b8&gt;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960"/>
          <w:cols w:num="2" w:equalWidth="0">
            <w:col w:w="1475" w:space="222"/>
            <w:col w:w="9583"/>
          </w:cols>
        </w:sectPr>
      </w:pPr>
      <w:rPr/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00.658241pt;height:302.925pt;mso-position-horizontal-relative:char;mso-position-vertical-relative:line" type="#_x0000_t75">
            <v:imagedata r:id="rId4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40" w:lineRule="auto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We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can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clearly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California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biggest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amount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accidents.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8" w:after="0" w:line="204" w:lineRule="exact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Next,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let's</w:t>
      </w:r>
      <w:r>
        <w:rPr>
          <w:rFonts w:ascii="Arial" w:hAnsi="Arial" w:cs="Arial" w:eastAsia="Arial"/>
          <w:sz w:val="18"/>
          <w:szCs w:val="18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check</w:t>
      </w:r>
      <w:r>
        <w:rPr>
          <w:rFonts w:ascii="Arial" w:hAnsi="Arial" w:cs="Arial" w:eastAsia="Arial"/>
          <w:sz w:val="18"/>
          <w:szCs w:val="18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if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severity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affects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way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amounts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align.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81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[9]: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349" w:lineRule="auto"/>
        <w:ind w:left="185" w:right="7015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severity_1_by_state</w:t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severity_2_by_state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severity_3_by_state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severity_4_by_state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7B00"/>
          <w:spacing w:val="0"/>
          <w:w w:val="100"/>
        </w:rPr>
        <w:t>for</w:t>
      </w:r>
      <w:r>
        <w:rPr>
          <w:rFonts w:ascii="Consolas" w:hAnsi="Consolas" w:cs="Consolas" w:eastAsia="Consolas"/>
          <w:sz w:val="21"/>
          <w:szCs w:val="21"/>
          <w:color w:val="007B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AA22FF"/>
          <w:spacing w:val="0"/>
          <w:w w:val="100"/>
          <w:b/>
          <w:bCs/>
        </w:rPr>
        <w:t>in</w:t>
      </w:r>
      <w:r>
        <w:rPr>
          <w:rFonts w:ascii="Consolas" w:hAnsi="Consolas" w:cs="Consolas" w:eastAsia="Consolas"/>
          <w:sz w:val="21"/>
          <w:szCs w:val="21"/>
          <w:color w:val="AA22FF"/>
          <w:spacing w:val="0"/>
          <w:w w:val="100"/>
          <w:b/>
          <w:bCs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7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state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</w:t>
      </w:r>
    </w:p>
    <w:p>
      <w:pPr>
        <w:spacing w:before="0" w:after="0" w:line="349" w:lineRule="auto"/>
        <w:ind w:left="186" w:right="271" w:firstLine="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severity_1_by_stat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'State</w:t>
      </w:r>
      <w:r>
        <w:rPr>
          <w:rFonts w:ascii="Consolas" w:hAnsi="Consolas" w:cs="Consolas" w:eastAsia="Consolas"/>
          <w:sz w:val="21"/>
          <w:szCs w:val="21"/>
          <w:color w:val="BB2323"/>
          <w:spacing w:val="6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spacing w:before="0" w:after="0" w:line="349" w:lineRule="auto"/>
        <w:ind w:left="186" w:right="271" w:firstLine="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severity_2_by_stat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'State</w:t>
      </w:r>
      <w:r>
        <w:rPr>
          <w:rFonts w:ascii="Consolas" w:hAnsi="Consolas" w:cs="Consolas" w:eastAsia="Consolas"/>
          <w:sz w:val="21"/>
          <w:szCs w:val="21"/>
          <w:color w:val="BB2323"/>
          <w:spacing w:val="6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spacing w:before="0" w:after="0" w:line="349" w:lineRule="auto"/>
        <w:ind w:left="186" w:right="271" w:firstLine="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severity_3_by_stat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'State</w:t>
      </w:r>
      <w:r>
        <w:rPr>
          <w:rFonts w:ascii="Consolas" w:hAnsi="Consolas" w:cs="Consolas" w:eastAsia="Consolas"/>
          <w:sz w:val="21"/>
          <w:szCs w:val="21"/>
          <w:color w:val="BB2323"/>
          <w:spacing w:val="6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spacing w:before="0" w:after="0" w:line="349" w:lineRule="auto"/>
        <w:ind w:left="186" w:right="271" w:firstLine="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severity_4_by_stat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'State</w:t>
      </w:r>
      <w:r>
        <w:rPr>
          <w:rFonts w:ascii="Consolas" w:hAnsi="Consolas" w:cs="Consolas" w:eastAsia="Consolas"/>
          <w:sz w:val="21"/>
          <w:szCs w:val="21"/>
          <w:color w:val="BB2323"/>
          <w:spacing w:val="6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3.777pt;margin-top:-282.962921pt;width:499.316pt;height:252.146pt;mso-position-horizontal-relative:page;mso-position-vertical-relative:paragraph;z-index:-2257" coordorigin="1476,-5659" coordsize="9986,5043">
            <v:group style="position:absolute;left:1486;top:-5649;width:9966;height:5023" coordorigin="1486,-5649" coordsize="9966,5023">
              <v:shape style="position:absolute;left:1486;top:-5649;width:9966;height:5023" coordorigin="1486,-5649" coordsize="9966,5023" path="m1486,-5649l11452,-5649,11452,-626,1486,-626,1486,-5649e" filled="t" fillcolor="#F7F7F7" stroked="f">
                <v:path arrowok="t"/>
                <v:fill/>
              </v:shape>
            </v:group>
            <v:group style="position:absolute;left:1486;top:-5643;width:9966;height:2" coordorigin="1486,-5643" coordsize="9966,2">
              <v:shape style="position:absolute;left:1486;top:-5643;width:9966;height:2" coordorigin="1486,-5643" coordsize="9966,0" path="m1486,-5643l11452,-5643e" filled="f" stroked="t" strokeweight=".762pt" strokecolor="#EBEBEB">
                <v:path arrowok="t"/>
              </v:shape>
            </v:group>
            <v:group style="position:absolute;left:1486;top:-633;width:9966;height:2" coordorigin="1486,-633" coordsize="9966,2">
              <v:shape style="position:absolute;left:1486;top:-633;width:9966;height:2" coordorigin="1486,-633" coordsize="9966,0" path="m1486,-633l11452,-633e" filled="f" stroked="t" strokeweight=".762pt" strokecolor="#EBEBEB">
                <v:path arrowok="t"/>
              </v:shape>
            </v:group>
            <v:group style="position:absolute;left:1492;top:-5649;width:2;height:5023" coordorigin="1492,-5649" coordsize="2,5023">
              <v:shape style="position:absolute;left:1492;top:-5649;width:2;height:5023" coordorigin="1492,-5649" coordsize="0,5023" path="m1492,-5649l1492,-626e" filled="f" stroked="t" strokeweight=".763pt" strokecolor="#EBEBEB">
                <v:path arrowok="t"/>
              </v:shape>
            </v:group>
            <v:group style="position:absolute;left:11445;top:-5649;width:2;height:5023" coordorigin="11445,-5649" coordsize="2,5023">
              <v:shape style="position:absolute;left:11445;top:-5649;width:2;height:5023" coordorigin="11445,-5649" coordsize="0,5023" path="m11445,-5649l11445,-626e" filled="f" stroked="t" strokeweight=".763pt" strokecolor="#EBEBEB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2.570pt;margin-top:37.829094pt;width:501.731pt;height:6.828pt;mso-position-horizontal-relative:page;mso-position-vertical-relative:paragraph;z-index:-2256" coordorigin="1451,757" coordsize="10035,137">
            <v:group style="position:absolute;left:1486;top:791;width:9966;height:68" coordorigin="1486,791" coordsize="9966,68">
              <v:shape style="position:absolute;left:1486;top:791;width:9966;height:68" coordorigin="1486,791" coordsize="9966,68" path="m1486,859l11452,859,11452,791,1486,791,1486,859xe" filled="t" fillcolor="#F7F7F7" stroked="f">
                <v:path arrowok="t"/>
                <v:fill/>
              </v:shape>
            </v:group>
            <v:group style="position:absolute;left:1486;top:791;width:9966;height:15" coordorigin="1486,791" coordsize="9966,15">
              <v:shape style="position:absolute;left:1486;top:791;width:9966;height:15" coordorigin="1486,791" coordsize="9966,15" path="m1486,806l11452,806,11452,791,1486,791,1486,806xe" filled="t" fillcolor="#EBEBEB" stroked="f">
                <v:path arrowok="t"/>
                <v:fill/>
              </v:shape>
            </v:group>
            <v:group style="position:absolute;left:1486;top:792;width:13;height:66" coordorigin="1486,792" coordsize="13,66">
              <v:shape style="position:absolute;left:1486;top:792;width:13;height:66" coordorigin="1486,792" coordsize="13,66" path="m1486,825l1499,825e" filled="f" stroked="t" strokeweight="3.414pt" strokecolor="#EBEBEB">
                <v:path arrowok="t"/>
              </v:shape>
            </v:group>
            <v:group style="position:absolute;left:11439;top:792;width:13;height:66" coordorigin="11439,792" coordsize="13,66">
              <v:shape style="position:absolute;left:11439;top:792;width:13;height:66" coordorigin="11439,792" coordsize="13,66" path="m11439,825l11452,825e" filled="f" stroked="t" strokeweight="3.414pt" strokecolor="#EBEBE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graph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below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shows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how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different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severity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levels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compare.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38" w:space="47"/>
            <w:col w:w="10075"/>
          </w:cols>
        </w:sectPr>
      </w:pPr>
      <w:rPr/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.158002pt;width:499.316pt;height:219.807pt;mso-position-horizontal-relative:page;mso-position-vertical-relative:paragraph;z-index:-2255" coordorigin="1476,3" coordsize="9986,4396">
            <v:group style="position:absolute;left:1486;top:19;width:9966;height:3565" coordorigin="1486,19" coordsize="9966,3565">
              <v:shape style="position:absolute;left:1486;top:19;width:9966;height:3565" coordorigin="1486,19" coordsize="9966,3565" path="m1486,19l11452,19,11452,3584,1486,3584,1486,19e" filled="t" fillcolor="#F7F7F7" stroked="f">
                <v:path arrowok="t"/>
                <v:fill/>
              </v:shape>
            </v:group>
            <v:group style="position:absolute;left:1486;top:3578;width:9966;height:2" coordorigin="1486,3578" coordsize="9966,2">
              <v:shape style="position:absolute;left:1486;top:3578;width:9966;height:2" coordorigin="1486,3578" coordsize="9966,0" path="m1486,3578l11452,3578e" filled="f" stroked="t" strokeweight=".762pt" strokecolor="#EBEBEB">
                <v:path arrowok="t"/>
              </v:shape>
            </v:group>
            <v:group style="position:absolute;left:1492;top:11;width:2;height:3573" coordorigin="1492,11" coordsize="2,3573">
              <v:shape style="position:absolute;left:1492;top:11;width:2;height:3573" coordorigin="1492,11" coordsize="0,3573" path="m1492,11l1492,3584e" filled="f" stroked="t" strokeweight=".763pt" strokecolor="#EBEBEB">
                <v:path arrowok="t"/>
              </v:shape>
            </v:group>
            <v:group style="position:absolute;left:11445;top:11;width:2;height:3573" coordorigin="11445,11" coordsize="2,3573">
              <v:shape style="position:absolute;left:11445;top:11;width:2;height:3573" coordorigin="11445,11" coordsize="0,3573" path="m11445,11l11445,3584e" filled="f" stroked="t" strokeweight=".763pt" strokecolor="#EBEBEB">
                <v:path arrowok="t"/>
              </v:shape>
            </v:group>
            <v:group style="position:absolute;left:1486;top:3637;width:9966;height:755" coordorigin="1486,3637" coordsize="9966,755">
              <v:shape style="position:absolute;left:1486;top:3637;width:9966;height:755" coordorigin="1486,3637" coordsize="9966,755" path="m1486,3637l11452,3637,11452,4393,1486,4393,1486,3637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[10]: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5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349" w:lineRule="auto"/>
        <w:ind w:left="1671" w:right="3235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state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severity_2_by_stat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state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severity_3_by_stat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state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severity_4_by_stat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40" w:lineRule="auto"/>
        <w:ind w:left="1671" w:right="3240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state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severity_1_by_stat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671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legen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Out[10]: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&lt;matplotlib.legend.Legend</w:t>
      </w:r>
      <w:r>
        <w:rPr>
          <w:rFonts w:ascii="Consolas" w:hAnsi="Consolas" w:cs="Consolas" w:eastAsia="Consolas"/>
          <w:sz w:val="18"/>
          <w:szCs w:val="18"/>
          <w:color w:val="FFFFFF"/>
          <w:spacing w:val="8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at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0x7fe7a83ec5c0&gt;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5.32082pt;height:357pt;mso-position-horizontal-relative:char;mso-position-vertical-relative:line" type="#_x0000_t75">
            <v:imagedata r:id="rId4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48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Although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plotted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four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different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features,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most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cases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three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appear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graph.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7" w:lineRule="exact"/>
        <w:ind w:left="148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This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shows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us,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accidents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severity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barely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ever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occur.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Or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are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barely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ever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reported.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49024pt;width:499.079pt;height:34.557pt;mso-position-horizontal-relative:page;mso-position-vertical-relative:paragraph;z-index:-2254" coordorigin="1478,-15" coordsize="9982,691">
            <v:group style="position:absolute;left:1486;top:-7;width:9966;height:676" coordorigin="1486,-7" coordsize="9966,676">
              <v:shape style="position:absolute;left:1486;top:-7;width:9966;height:676" coordorigin="1486,-7" coordsize="9966,676" path="m1486,669l11452,669,11452,-7,1486,-7,1486,669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92;top:-7;width:2;height:676" coordorigin="1492,-7" coordsize="2,676">
              <v:shape style="position:absolute;left:1492;top:-7;width:2;height:676" coordorigin="1492,-7" coordsize="0,676" path="m1492,-7l1492,669e" filled="f" stroked="t" strokeweight=".763pt" strokecolor="#EBEBEB">
                <v:path arrowok="t"/>
              </v:shape>
            </v:group>
            <v:group style="position:absolute;left:11445;top:-7;width:2;height:676" coordorigin="11445,-7" coordsize="2,676">
              <v:shape style="position:absolute;left:11445;top:-7;width:2;height:676" coordorigin="11445,-7" coordsize="0,676" path="m11445,-7l11445,669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[11]: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TM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C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uniqu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2.692497pt;margin-top:-7.671646pt;width:501.485pt;height:60.647pt;mso-position-horizontal-relative:page;mso-position-vertical-relative:paragraph;z-index:-2253" coordorigin="1454,-153" coordsize="10030,1213">
            <v:group style="position:absolute;left:1486;top:-114;width:9966;height:55" coordorigin="1486,-114" coordsize="9966,55">
              <v:shape style="position:absolute;left:1486;top:-114;width:9966;height:55" coordorigin="1486,-114" coordsize="9966,55" path="m1486,-59l11452,-59,11452,-114,1486,-114,1486,-59xe" filled="t" fillcolor="#F7F7F7" stroked="f">
                <v:path arrowok="t"/>
                <v:fill/>
              </v:shape>
            </v:group>
            <v:group style="position:absolute;left:1486;top:-75;width:9966;height:15" coordorigin="1486,-75" coordsize="9966,15">
              <v:shape style="position:absolute;left:1486;top:-75;width:9966;height:15" coordorigin="1486,-75" coordsize="9966,15" path="m1486,-59l11452,-59,11452,-75,1486,-75,1486,-59xe" filled="t" fillcolor="#EBEBEB" stroked="f">
                <v:path arrowok="t"/>
                <v:fill/>
              </v:shape>
            </v:group>
            <v:group style="position:absolute;left:1486;top:-122;width:13;height:61" coordorigin="1486,-122" coordsize="13,61">
              <v:shape style="position:absolute;left:1486;top:-122;width:13;height:61" coordorigin="1486,-122" coordsize="13,61" path="m1486,-91l1499,-91e" filled="f" stroked="t" strokeweight="3.169pt" strokecolor="#EBEBEB">
                <v:path arrowok="t"/>
              </v:shape>
            </v:group>
            <v:group style="position:absolute;left:11439;top:-122;width:13;height:61" coordorigin="11439,-122" coordsize="13,61">
              <v:shape style="position:absolute;left:11439;top:-122;width:13;height:61" coordorigin="11439,-122" coordsize="13,61" path="m11439,-91l11452,-91e" filled="f" stroked="t" strokeweight="3.169pt" strokecolor="#EBEBEB">
                <v:path arrowok="t"/>
              </v:shape>
            </v:group>
            <v:group style="position:absolute;left:1486;top:-7;width:9966;height:1060" coordorigin="1486,-7" coordsize="9966,1060">
              <v:shape style="position:absolute;left:1486;top:-7;width:9966;height:1060" coordorigin="1486,-7" coordsize="9966,1060" path="m1486,-7l11452,-7,11452,1053,1486,1053,1486,-7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Out[11]: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array([201.,</w:t>
      </w:r>
      <w:r>
        <w:rPr>
          <w:rFonts w:ascii="Consolas" w:hAnsi="Consolas" w:cs="Consolas" w:eastAsia="Consolas"/>
          <w:sz w:val="18"/>
          <w:szCs w:val="18"/>
          <w:color w:val="FFFFFF"/>
          <w:spacing w:val="5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241.,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247.,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246.,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341.,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406.,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245.,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248.,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200.,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244.,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203.,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spacing w:before="94" w:after="0" w:line="240" w:lineRule="auto"/>
        <w:ind w:left="742" w:right="-20"/>
        <w:jc w:val="left"/>
        <w:tabs>
          <w:tab w:pos="7060" w:val="left"/>
        </w:tabs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229.,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222.,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202.,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206.,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343.,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236.,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239.,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336.,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339.,</w:t>
      </w:r>
      <w:r>
        <w:rPr>
          <w:rFonts w:ascii="Consolas" w:hAnsi="Consolas" w:cs="Consolas" w:eastAsia="Consolas"/>
          <w:sz w:val="18"/>
          <w:szCs w:val="18"/>
          <w:color w:val="FFFFFF"/>
          <w:spacing w:val="2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351.,</w:t>
      </w:r>
      <w:r>
        <w:rPr>
          <w:rFonts w:ascii="Consolas" w:hAnsi="Consolas" w:cs="Consolas" w:eastAsia="Consolas"/>
          <w:sz w:val="18"/>
          <w:szCs w:val="18"/>
          <w:color w:val="FFFFFF"/>
          <w:spacing w:val="-8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ab/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nan])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.867735pt;width:499.316pt;height:149.2655pt;mso-position-horizontal-relative:page;mso-position-vertical-relative:paragraph;z-index:-2252" coordorigin="1476,-17" coordsize="9986,2985">
            <v:group style="position:absolute;left:1486;top:-7;width:9966;height:2160" coordorigin="1486,-7" coordsize="9966,2160">
              <v:shape style="position:absolute;left:1486;top:-7;width:9966;height:2160" coordorigin="1486,-7" coordsize="9966,2160" path="m1486,-7l11452,-7,11452,2153,1486,2153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3pt" strokecolor="#EBEBEB">
                <v:path arrowok="t"/>
              </v:shape>
            </v:group>
            <v:group style="position:absolute;left:1486;top:2146;width:9966;height:2" coordorigin="1486,2146" coordsize="9966,2">
              <v:shape style="position:absolute;left:1486;top:2146;width:9966;height:2" coordorigin="1486,2146" coordsize="9966,0" path="m1486,2146l11452,2146e" filled="f" stroked="t" strokeweight=".762pt" strokecolor="#EBEBEB">
                <v:path arrowok="t"/>
              </v:shape>
            </v:group>
            <v:group style="position:absolute;left:1492;top:-7;width:2;height:2160" coordorigin="1492,-7" coordsize="2,2160">
              <v:shape style="position:absolute;left:1492;top:-7;width:2;height:2160" coordorigin="1492,-7" coordsize="0,2160" path="m1492,-7l1492,2153e" filled="f" stroked="t" strokeweight=".763pt" strokecolor="#EBEBEB">
                <v:path arrowok="t"/>
              </v:shape>
            </v:group>
            <v:group style="position:absolute;left:11445;top:-7;width:2;height:2160" coordorigin="11445,-7" coordsize="2,2160">
              <v:shape style="position:absolute;left:11445;top:-7;width:2;height:2160" coordorigin="11445,-7" coordsize="0,2160" path="m11445,-7l11445,2153e" filled="f" stroked="t" strokeweight=".763pt" strokecolor="#EBEBEB">
                <v:path arrowok="t"/>
              </v:shape>
            </v:group>
            <v:group style="position:absolute;left:1486;top:2206;width:9966;height:755" coordorigin="1486,2206" coordsize="9966,755">
              <v:shape style="position:absolute;left:1486;top:2206;width:9966;height:755" coordorigin="1486,2206" coordsize="9966,755" path="m1486,2206l11452,2206,11452,2961,1486,2961,1486,2206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[12]: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TMC_counts</w:t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TM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C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value_count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6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1671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spacing w:val="5"/>
          <w:w w:val="100"/>
          <w:u w:val="single" w:color="000000"/>
        </w:rPr>
        <w:t>x</w:t>
      </w:r>
      <w:r>
        <w:rPr>
          <w:rFonts w:ascii="Consolas" w:hAnsi="Consolas" w:cs="Consolas" w:eastAsia="Consolas"/>
          <w:sz w:val="21"/>
          <w:szCs w:val="21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sn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barplo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TMC_counts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TMC_counts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71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spacing w:val="5"/>
          <w:w w:val="100"/>
          <w:u w:val="single" w:color="000000"/>
        </w:rPr>
        <w:t>x</w:t>
      </w:r>
      <w:r>
        <w:rPr>
          <w:rFonts w:ascii="Consolas" w:hAnsi="Consolas" w:cs="Consolas" w:eastAsia="Consolas"/>
          <w:sz w:val="21"/>
          <w:szCs w:val="21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xlabe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'TMC</w:t>
      </w:r>
      <w:r>
        <w:rPr>
          <w:rFonts w:ascii="Consolas" w:hAnsi="Consolas" w:cs="Consolas" w:eastAsia="Consolas"/>
          <w:sz w:val="21"/>
          <w:szCs w:val="21"/>
          <w:color w:val="BB2323"/>
          <w:spacing w:val="14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type'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ylabe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'Amount</w:t>
      </w:r>
      <w:r>
        <w:rPr>
          <w:rFonts w:ascii="Consolas" w:hAnsi="Consolas" w:cs="Consolas" w:eastAsia="Consolas"/>
          <w:sz w:val="21"/>
          <w:szCs w:val="21"/>
          <w:color w:val="BB2323"/>
          <w:spacing w:val="8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Out[12]: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[Text(0,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0.5,</w:t>
      </w:r>
      <w:r>
        <w:rPr>
          <w:rFonts w:ascii="Consolas" w:hAnsi="Consolas" w:cs="Consolas" w:eastAsia="Consolas"/>
          <w:sz w:val="18"/>
          <w:szCs w:val="18"/>
          <w:color w:val="FFFFFF"/>
          <w:spacing w:val="22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'Amount'),</w:t>
      </w:r>
      <w:r>
        <w:rPr>
          <w:rFonts w:ascii="Consolas" w:hAnsi="Consolas" w:cs="Consolas" w:eastAsia="Consolas"/>
          <w:sz w:val="18"/>
          <w:szCs w:val="18"/>
          <w:color w:val="FFFFFF"/>
          <w:spacing w:val="37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Text(0.5,</w:t>
      </w:r>
      <w:r>
        <w:rPr>
          <w:rFonts w:ascii="Consolas" w:hAnsi="Consolas" w:cs="Consolas" w:eastAsia="Consolas"/>
          <w:sz w:val="18"/>
          <w:szCs w:val="18"/>
          <w:color w:val="FFFFFF"/>
          <w:spacing w:val="44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0,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'TMC</w:t>
      </w:r>
      <w:r>
        <w:rPr>
          <w:rFonts w:ascii="Consolas" w:hAnsi="Consolas" w:cs="Consolas" w:eastAsia="Consolas"/>
          <w:sz w:val="18"/>
          <w:szCs w:val="18"/>
          <w:color w:val="FFFFFF"/>
          <w:spacing w:val="22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type')]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7.062102pt;height:301.410pt;mso-position-horizontal-relative:char;mso-position-vertical-relative:line" type="#_x0000_t75">
            <v:imagedata r:id="rId4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graph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above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shows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most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common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type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TMC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201.0,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which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according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event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code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list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8" w:after="0" w:line="204" w:lineRule="exact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translates</w:t>
      </w:r>
      <w:r>
        <w:rPr>
          <w:rFonts w:ascii="Arial" w:hAnsi="Arial" w:cs="Arial" w:eastAsia="Arial"/>
          <w:sz w:val="18"/>
          <w:szCs w:val="18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"(Q)</w:t>
      </w:r>
      <w:r>
        <w:rPr>
          <w:rFonts w:ascii="Arial" w:hAnsi="Arial" w:cs="Arial" w:eastAsia="Arial"/>
          <w:sz w:val="18"/>
          <w:szCs w:val="18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accident(s)".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49125pt;width:499.079pt;height:90.221pt;mso-position-horizontal-relative:page;mso-position-vertical-relative:paragraph;z-index:-2251" coordorigin="1478,-15" coordsize="9982,1804">
            <v:group style="position:absolute;left:1486;top:-7;width:9966;height:1789" coordorigin="1486,-7" coordsize="9966,1789">
              <v:shape style="position:absolute;left:1486;top:-7;width:9966;height:1789" coordorigin="1486,-7" coordsize="9966,1789" path="m1486,1782l11452,1782,11452,-7,1486,-7,1486,1782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92;top:-7;width:2;height:1789" coordorigin="1492,-7" coordsize="2,1789">
              <v:shape style="position:absolute;left:1492;top:-7;width:2;height:1789" coordorigin="1492,-7" coordsize="0,1789" path="m1492,-7l1492,1782e" filled="f" stroked="t" strokeweight=".763pt" strokecolor="#EBEBEB">
                <v:path arrowok="t"/>
              </v:shape>
            </v:group>
            <v:group style="position:absolute;left:11445;top:-7;width:2;height:1789" coordorigin="11445,-7" coordsize="2,1789">
              <v:shape style="position:absolute;left:11445;top:-7;width:2;height:1789" coordorigin="11445,-7" coordsize="0,1789" path="m11445,-7l11445,1782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[13]: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5612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Temperature</w:t>
      </w:r>
      <w:r>
        <w:rPr>
          <w:rFonts w:ascii="Consolas" w:hAnsi="Consolas" w:cs="Consolas" w:eastAsia="Consolas"/>
          <w:sz w:val="21"/>
          <w:szCs w:val="21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8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'Temperature(F)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49" w:lineRule="auto"/>
        <w:ind w:right="1833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Severity_1_data</w:t>
      </w:r>
      <w:r>
        <w:rPr>
          <w:rFonts w:ascii="Consolas" w:hAnsi="Consolas" w:cs="Consolas" w:eastAsia="Consolas"/>
          <w:sz w:val="21"/>
          <w:szCs w:val="21"/>
          <w:spacing w:val="4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'Temperature(F)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mea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Severity_2_data</w:t>
      </w:r>
      <w:r>
        <w:rPr>
          <w:rFonts w:ascii="Consolas" w:hAnsi="Consolas" w:cs="Consolas" w:eastAsia="Consolas"/>
          <w:sz w:val="21"/>
          <w:szCs w:val="21"/>
          <w:color w:val="000000"/>
          <w:spacing w:val="4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'Temperature(F)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mea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Severity_3_data</w:t>
      </w:r>
      <w:r>
        <w:rPr>
          <w:rFonts w:ascii="Consolas" w:hAnsi="Consolas" w:cs="Consolas" w:eastAsia="Consolas"/>
          <w:sz w:val="21"/>
          <w:szCs w:val="21"/>
          <w:color w:val="000000"/>
          <w:spacing w:val="4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'Temperature(F)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mea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jc w:val="both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671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Severity_4_data</w:t>
      </w:r>
      <w:r>
        <w:rPr>
          <w:rFonts w:ascii="Consolas" w:hAnsi="Consolas" w:cs="Consolas" w:eastAsia="Consolas"/>
          <w:sz w:val="21"/>
          <w:szCs w:val="21"/>
          <w:spacing w:val="4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'Temperature(F)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mea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71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Severity_labels</w:t>
      </w:r>
      <w:r>
        <w:rPr>
          <w:rFonts w:ascii="Consolas" w:hAnsi="Consolas" w:cs="Consolas" w:eastAsia="Consolas"/>
          <w:sz w:val="21"/>
          <w:szCs w:val="21"/>
          <w:spacing w:val="4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349" w:lineRule="auto"/>
        <w:ind w:left="1671" w:right="239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Mean_temp_by_severity</w:t>
      </w:r>
      <w:r>
        <w:rPr>
          <w:rFonts w:ascii="Consolas" w:hAnsi="Consolas" w:cs="Consolas" w:eastAsia="Consolas"/>
          <w:sz w:val="21"/>
          <w:szCs w:val="21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Severity_1_data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Severity_2_data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Severity_3_data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ty_4_dat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4" w:lineRule="exact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temperature</w:t>
      </w:r>
      <w:r>
        <w:rPr>
          <w:rFonts w:ascii="Arial" w:hAnsi="Arial" w:cs="Arial" w:eastAsia="Arial"/>
          <w:sz w:val="18"/>
          <w:szCs w:val="18"/>
          <w:spacing w:val="3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key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factor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increasing</w:t>
      </w:r>
      <w:r>
        <w:rPr>
          <w:rFonts w:ascii="Arial" w:hAnsi="Arial" w:cs="Arial" w:eastAsia="Arial"/>
          <w:sz w:val="18"/>
          <w:szCs w:val="18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severity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an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acciden</w:t>
      </w:r>
      <w:r>
        <w:rPr>
          <w:rFonts w:ascii="Arial" w:hAnsi="Arial" w:cs="Arial" w:eastAsia="Arial"/>
          <w:sz w:val="18"/>
          <w:szCs w:val="18"/>
          <w:spacing w:val="12"/>
          <w:w w:val="103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168.819046pt;width:499.316pt;height:98.0475pt;mso-position-horizontal-relative:page;mso-position-vertical-relative:paragraph;z-index:-2250" coordorigin="1476,-3376" coordsize="9986,1961">
            <v:group style="position:absolute;left:1486;top:-3360;width:9966;height:1935" coordorigin="1486,-3360" coordsize="9966,1935">
              <v:shape style="position:absolute;left:1486;top:-3360;width:9966;height:1935" coordorigin="1486,-3360" coordsize="9966,1935" path="m1486,-3360l11452,-3360,11452,-1425,1486,-1425,1486,-3360e" filled="t" fillcolor="#F7F7F7" stroked="f">
                <v:path arrowok="t"/>
                <v:fill/>
              </v:shape>
            </v:group>
            <v:group style="position:absolute;left:1486;top:-1432;width:9966;height:2" coordorigin="1486,-1432" coordsize="9966,2">
              <v:shape style="position:absolute;left:1486;top:-1432;width:9966;height:2" coordorigin="1486,-1432" coordsize="9966,0" path="m1486,-1432l11452,-1432e" filled="f" stroked="t" strokeweight=".762pt" strokecolor="#EBEBEB">
                <v:path arrowok="t"/>
              </v:shape>
            </v:group>
            <v:group style="position:absolute;left:1492;top:-3369;width:2;height:1943" coordorigin="1492,-3369" coordsize="2,1943">
              <v:shape style="position:absolute;left:1492;top:-3369;width:2;height:1943" coordorigin="1492,-3369" coordsize="0,1943" path="m1492,-3369l1492,-1425e" filled="f" stroked="t" strokeweight=".763pt" strokecolor="#EBEBEB">
                <v:path arrowok="t"/>
              </v:shape>
            </v:group>
            <v:group style="position:absolute;left:11445;top:-3369;width:2;height:1943" coordorigin="11445,-3369" coordsize="2,1943">
              <v:shape style="position:absolute;left:11445;top:-3369;width:2;height:1943" coordorigin="11445,-3369" coordsize="0,1943" path="m11445,-3369l11445,-1425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[14]: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349" w:lineRule="auto"/>
        <w:ind w:left="186" w:right="250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6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6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sn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barplo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Severity_labels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Mean_temp_by_severit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y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gri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color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'black</w:t>
      </w:r>
      <w:r>
        <w:rPr>
          <w:rFonts w:ascii="Consolas" w:hAnsi="Consolas" w:cs="Consolas" w:eastAsia="Consolas"/>
          <w:sz w:val="21"/>
          <w:szCs w:val="21"/>
          <w:color w:val="BB2323"/>
          <w:spacing w:val="6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linestyl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-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linewidt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  <w:t>h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alpha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0.</w:t>
      </w:r>
      <w:r>
        <w:rPr>
          <w:rFonts w:ascii="Consolas" w:hAnsi="Consolas" w:cs="Consolas" w:eastAsia="Consolas"/>
          <w:sz w:val="21"/>
          <w:szCs w:val="21"/>
          <w:color w:val="666666"/>
          <w:spacing w:val="8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3.896004pt;margin-top:-85.863609pt;width:499.079pt;height:72.992pt;mso-position-horizontal-relative:page;mso-position-vertical-relative:paragraph;z-index:-2249" coordorigin="1478,-1717" coordsize="9982,1460">
            <v:group style="position:absolute;left:1486;top:-1710;width:9966;height:1445" coordorigin="1486,-1710" coordsize="9966,1445">
              <v:shape style="position:absolute;left:1486;top:-1710;width:9966;height:1445" coordorigin="1486,-1710" coordsize="9966,1445" path="m1486,-1710l11452,-1710,11452,-265,1486,-265,1486,-1710e" filled="t" fillcolor="#F7F7F7" stroked="f">
                <v:path arrowok="t"/>
                <v:fill/>
              </v:shape>
            </v:group>
            <v:group style="position:absolute;left:1486;top:-1703;width:9966;height:2" coordorigin="1486,-1703" coordsize="9966,2">
              <v:shape style="position:absolute;left:1486;top:-1703;width:9966;height:2" coordorigin="1486,-1703" coordsize="9966,0" path="m1486,-1703l11452,-1703e" filled="f" stroked="t" strokeweight=".762pt" strokecolor="#EBEBEB">
                <v:path arrowok="t"/>
              </v:shape>
            </v:group>
            <v:group style="position:absolute;left:1486;top:-272;width:9966;height:2" coordorigin="1486,-272" coordsize="9966,2">
              <v:shape style="position:absolute;left:1486;top:-272;width:9966;height:2" coordorigin="1486,-272" coordsize="9966,0" path="m1486,-272l11452,-272e" filled="f" stroked="t" strokeweight=".762pt" strokecolor="#EBEBEB">
                <v:path arrowok="t"/>
              </v:shape>
            </v:group>
            <v:group style="position:absolute;left:1492;top:-1710;width:2;height:1445" coordorigin="1492,-1710" coordsize="2,1445">
              <v:shape style="position:absolute;left:1492;top:-1710;width:2;height:1445" coordorigin="1492,-1710" coordsize="0,1445" path="m1492,-1710l1492,-265e" filled="f" stroked="t" strokeweight=".763pt" strokecolor="#EBEBEB">
                <v:path arrowok="t"/>
              </v:shape>
            </v:group>
            <v:group style="position:absolute;left:11445;top:-1710;width:2;height:1445" coordorigin="11445,-1710" coordsize="2,1445">
              <v:shape style="position:absolute;left:11445;top:-1710;width:2;height:1445" coordorigin="11445,-1710" coordsize="0,1445" path="m11445,-1710l11445,-265e" filled="f" stroked="t" strokeweight=".763pt" strokecolor="#EBEBEB">
                <v:path arrowok="t"/>
              </v:shape>
            </v:group>
            <w10:wrap type="none"/>
          </v:group>
        </w:pict>
      </w:r>
      <w:r>
        <w:rPr/>
        <w:pict>
          <v:shape style="width:495.390535pt;height:191.7pt;mso-position-horizontal-relative:char;mso-position-vertical-relative:line" type="#_x0000_t75">
            <v:imagedata r:id="rId4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0" w:lineRule="atLeast"/>
        <w:ind w:right="237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While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differences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small,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there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some</w:t>
      </w:r>
      <w:r>
        <w:rPr>
          <w:rFonts w:ascii="Arial" w:hAnsi="Arial" w:cs="Arial" w:eastAsia="Arial"/>
          <w:sz w:val="18"/>
          <w:szCs w:val="18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corelation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between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temperature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severity.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What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about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weather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conditions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39"/>
            <w:col w:w="10075"/>
          </w:cols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48422pt;width:499.079pt;height:37.208pt;mso-position-horizontal-relative:page;mso-position-vertical-relative:paragraph;z-index:-2248" coordorigin="1478,-15" coordsize="9982,744">
            <v:group style="position:absolute;left:1486;top:-7;width:9966;height:729" coordorigin="1486,-7" coordsize="9966,729">
              <v:shape style="position:absolute;left:1486;top:-7;width:9966;height:729" coordorigin="1486,-7" coordsize="9966,729" path="m1486,-7l11452,-7,11452,722,1486,722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715;width:9966;height:2" coordorigin="1486,715" coordsize="9966,2">
              <v:shape style="position:absolute;left:1486;top:715;width:9966;height:2" coordorigin="1486,715" coordsize="9966,0" path="m1486,715l11452,715e" filled="f" stroked="t" strokeweight=".762pt" strokecolor="#EBEBEB">
                <v:path arrowok="t"/>
              </v:shape>
            </v:group>
            <v:group style="position:absolute;left:1492;top:-7;width:2;height:729" coordorigin="1492,-7" coordsize="2,729">
              <v:shape style="position:absolute;left:1492;top:-7;width:2;height:729" coordorigin="1492,-7" coordsize="0,729" path="m1492,-7l1492,722e" filled="f" stroked="t" strokeweight=".763pt" strokecolor="#EBEBEB">
                <v:path arrowok="t"/>
              </v:shape>
            </v:group>
            <v:group style="position:absolute;left:11445;top:-7;width:2;height:729" coordorigin="11445,-7" coordsize="2,729">
              <v:shape style="position:absolute;left:11445;top:-7;width:2;height:729" coordorigin="11445,-7" coordsize="0,729" path="m11445,-7l11445,722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[15]: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Weather</w:t>
      </w:r>
      <w:r>
        <w:rPr>
          <w:rFonts w:ascii="Consolas" w:hAnsi="Consolas" w:cs="Consolas" w:eastAsia="Consolas"/>
          <w:sz w:val="21"/>
          <w:szCs w:val="21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8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Weather_Conditio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value_count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55pt;margin-top:-.749727pt;width:499.08pt;height:95.473pt;mso-position-horizontal-relative:page;mso-position-vertical-relative:paragraph;z-index:-2247" coordorigin="1478,-15" coordsize="9982,1909">
            <v:group style="position:absolute;left:1486;top:-7;width:9966;height:1087" coordorigin="1486,-7" coordsize="9966,1087">
              <v:shape style="position:absolute;left:1486;top:-7;width:9966;height:1087" coordorigin="1486,-7" coordsize="9966,1087" path="m1486,-7l11452,-7,11452,1079,1486,107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1073;width:9966;height:2" coordorigin="1486,1073" coordsize="9966,2">
              <v:shape style="position:absolute;left:1486;top:1073;width:9966;height:2" coordorigin="1486,1073" coordsize="9966,0" path="m1486,1073l11452,1073e" filled="f" stroked="t" strokeweight=".763pt" strokecolor="#EBEBEB">
                <v:path arrowok="t"/>
              </v:shape>
            </v:group>
            <v:group style="position:absolute;left:1492;top:-7;width:2;height:1087" coordorigin="1492,-7" coordsize="2,1087">
              <v:shape style="position:absolute;left:1492;top:-7;width:2;height:1087" coordorigin="1492,-7" coordsize="0,1087" path="m1492,-7l1492,1079e" filled="f" stroked="t" strokeweight=".763pt" strokecolor="#EBEBEB">
                <v:path arrowok="t"/>
              </v:shape>
            </v:group>
            <v:group style="position:absolute;left:11445;top:-7;width:2;height:1087" coordorigin="11445,-7" coordsize="2,1087">
              <v:shape style="position:absolute;left:11445;top:-7;width:2;height:1087" coordorigin="11445,-7" coordsize="0,1087" path="m11445,-7l11445,1079e" filled="f" stroked="t" strokeweight=".763pt" strokecolor="#EBEBEB">
                <v:path arrowok="t"/>
              </v:shape>
            </v:group>
            <v:group style="position:absolute;left:1486;top:1132;width:9966;height:755" coordorigin="1486,1132" coordsize="9966,755">
              <v:shape style="position:absolute;left:1486;top:1132;width:9966;height:755" coordorigin="1486,1132" coordsize="9966,755" path="m1486,1132l11452,1132,11452,1888,1486,1888,1486,113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[16]: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6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6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sn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barplo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value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s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Out[16]: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&lt;matplotlib.axes._subplots.AxesSubplot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28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at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0x7fe7a82b9f98&gt;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7.420281pt;height:406.8pt;mso-position-horizontal-relative:char;mso-position-vertical-relative:line" type="#_x0000_t75">
            <v:imagedata r:id="rId4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.868014pt;width:499.316pt;height:252.146pt;mso-position-horizontal-relative:page;mso-position-vertical-relative:paragraph;z-index:-2246" coordorigin="1476,-17" coordsize="9986,5043">
            <v:group style="position:absolute;left:1486;top:-7;width:9966;height:5023" coordorigin="1486,-7" coordsize="9966,5023">
              <v:shape style="position:absolute;left:1486;top:-7;width:9966;height:5023" coordorigin="1486,-7" coordsize="9966,5023" path="m1486,-7l11452,-7,11452,5016,1486,5016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3pt" strokecolor="#EBEBEB">
                <v:path arrowok="t"/>
              </v:shape>
            </v:group>
            <v:group style="position:absolute;left:1486;top:5009;width:9966;height:2" coordorigin="1486,5009" coordsize="9966,2">
              <v:shape style="position:absolute;left:1486;top:5009;width:9966;height:2" coordorigin="1486,5009" coordsize="9966,0" path="m1486,5009l11452,5009e" filled="f" stroked="t" strokeweight=".762pt" strokecolor="#EBEBEB">
                <v:path arrowok="t"/>
              </v:shape>
            </v:group>
            <v:group style="position:absolute;left:1492;top:-7;width:2;height:5023" coordorigin="1492,-7" coordsize="2,5023">
              <v:shape style="position:absolute;left:1492;top:-7;width:2;height:5023" coordorigin="1492,-7" coordsize="0,5023" path="m1492,-7l1492,5016e" filled="f" stroked="t" strokeweight=".763pt" strokecolor="#EBEBEB">
                <v:path arrowok="t"/>
              </v:shape>
            </v:group>
            <v:group style="position:absolute;left:11445;top:-7;width:2;height:5023" coordorigin="11445,-7" coordsize="2,5023">
              <v:shape style="position:absolute;left:11445;top:-7;width:2;height:5023" coordorigin="11445,-7" coordsize="0,5023" path="m11445,-7l11445,5016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[17]: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349" w:lineRule="auto"/>
        <w:ind w:left="185" w:right="6789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severity_1_by_Weather</w:t>
      </w:r>
      <w:r>
        <w:rPr>
          <w:rFonts w:ascii="Consolas" w:hAnsi="Consolas" w:cs="Consolas" w:eastAsia="Consolas"/>
          <w:sz w:val="21"/>
          <w:szCs w:val="21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severity_2_by_Weather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severity_3_by_Weather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severity_4_by_Weather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7B00"/>
          <w:spacing w:val="0"/>
          <w:w w:val="100"/>
        </w:rPr>
        <w:t>for</w:t>
      </w:r>
      <w:r>
        <w:rPr>
          <w:rFonts w:ascii="Consolas" w:hAnsi="Consolas" w:cs="Consolas" w:eastAsia="Consolas"/>
          <w:sz w:val="21"/>
          <w:szCs w:val="21"/>
          <w:color w:val="007B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AA22FF"/>
          <w:spacing w:val="0"/>
          <w:w w:val="100"/>
          <w:b/>
          <w:bCs/>
        </w:rPr>
        <w:t>in</w:t>
      </w:r>
      <w:r>
        <w:rPr>
          <w:rFonts w:ascii="Consolas" w:hAnsi="Consolas" w:cs="Consolas" w:eastAsia="Consolas"/>
          <w:sz w:val="21"/>
          <w:szCs w:val="21"/>
          <w:color w:val="AA22FF"/>
          <w:spacing w:val="0"/>
          <w:w w:val="100"/>
          <w:b/>
          <w:bCs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7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index:</w:t>
      </w:r>
    </w:p>
    <w:p>
      <w:pPr>
        <w:spacing w:before="0" w:after="0" w:line="349" w:lineRule="auto"/>
        <w:ind w:left="185" w:right="304" w:firstLine="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severity_1_by_Weathe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'Weather_Condit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ion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count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spacing w:before="0" w:after="0" w:line="349" w:lineRule="auto"/>
        <w:ind w:left="185" w:right="304" w:firstLine="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severity_2_by_Weathe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'Weather_Condit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ion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count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spacing w:before="0" w:after="0" w:line="349" w:lineRule="auto"/>
        <w:ind w:left="185" w:right="304" w:firstLine="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severity_3_by_Weathe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'Weather_Condit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ion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count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spacing w:before="0" w:after="0" w:line="240" w:lineRule="auto"/>
        <w:ind w:left="663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severity_4_by_Weathe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5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&amp;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dat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  <w:t>a</w:t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11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'Weather_Condit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85" w:right="6874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ion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count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'ID</w:t>
      </w:r>
      <w:r>
        <w:rPr>
          <w:rFonts w:ascii="Consolas" w:hAnsi="Consolas" w:cs="Consolas" w:eastAsia="Consolas"/>
          <w:sz w:val="21"/>
          <w:szCs w:val="21"/>
          <w:color w:val="BB2323"/>
          <w:spacing w:val="11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])</w:t>
      </w:r>
    </w:p>
    <w:p>
      <w:pPr>
        <w:jc w:val="both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39"/>
            <w:col w:w="1007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40" w:lineRule="auto"/>
        <w:ind w:left="730" w:right="-20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49724pt;width:499.079pt;height:17.992pt;mso-position-horizontal-relative:page;mso-position-vertical-relative:paragraph;z-index:-2245" coordorigin="1478,-15" coordsize="9982,360">
            <v:group style="position:absolute;left:1486;top:-7;width:9966;height:345" coordorigin="1486,-7" coordsize="9966,345">
              <v:shape style="position:absolute;left:1486;top:-7;width:9966;height:345" coordorigin="1486,-7" coordsize="9966,345" path="m1486,337l11452,337,11452,-7,1486,-7,1486,33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92;top:-7;width:2;height:345" coordorigin="1492,-7" coordsize="2,345">
              <v:shape style="position:absolute;left:1492;top:-7;width:2;height:345" coordorigin="1492,-7" coordsize="0,345" path="m1492,-7l1492,337e" filled="f" stroked="t" strokeweight=".763pt" strokecolor="#EBEBEB">
                <v:path arrowok="t"/>
              </v:shape>
            </v:group>
            <v:group style="position:absolute;left:11445;top:-7;width:2;height:345" coordorigin="11445,-7" coordsize="2,345">
              <v:shape style="position:absolute;left:11445;top:-7;width:2;height:345" coordorigin="11445,-7" coordsize="0,345" path="m11445,-7l11445,337e" filled="f" stroked="t" strokeweight=".763pt" strokecolor="#EBEBEB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[18]: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671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8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349" w:lineRule="auto"/>
        <w:ind w:left="1671" w:right="2188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severity_4_by_Weathe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severity_1_by_Weathe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40" w:lineRule="auto"/>
        <w:ind w:left="1671" w:right="8424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legen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Out[18]: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&lt;matplotlib.legend.Legend</w:t>
      </w:r>
      <w:r>
        <w:rPr>
          <w:rFonts w:ascii="Consolas" w:hAnsi="Consolas" w:cs="Consolas" w:eastAsia="Consolas"/>
          <w:sz w:val="18"/>
          <w:szCs w:val="18"/>
          <w:color w:val="FFFFFF"/>
          <w:spacing w:val="8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at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0x7fe7a5dca0b8&gt;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2.86556pt;height:121.905pt;mso-position-horizontal-relative:char;mso-position-vertical-relative:line" type="#_x0000_t75">
            <v:imagedata r:id="rId4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We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can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observe,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specific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weather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conditions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have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slight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impact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severity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accident.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300" w:lineRule="atLeast"/>
        <w:ind w:left="1486" w:right="88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Let's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mute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first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rows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clearly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most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frequent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conditions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have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one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more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look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less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frequent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weather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conditions.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49223pt;width:499.079pt;height:184.93pt;mso-position-horizontal-relative:page;mso-position-vertical-relative:paragraph;z-index:-2243" coordorigin="1478,-15" coordsize="9982,3699">
            <v:group style="position:absolute;left:1486;top:-7;width:9966;height:2876" coordorigin="1486,-7" coordsize="9966,2876">
              <v:shape style="position:absolute;left:1486;top:-7;width:9966;height:2876" coordorigin="1486,-7" coordsize="9966,2876" path="m1486,-7l11452,-7,11452,2869,1486,28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2862;width:9966;height:2" coordorigin="1486,2862" coordsize="9966,2">
              <v:shape style="position:absolute;left:1486;top:2862;width:9966;height:2" coordorigin="1486,2862" coordsize="9966,0" path="m1486,2862l11452,2862e" filled="f" stroked="t" strokeweight=".762pt" strokecolor="#EBEBEB">
                <v:path arrowok="t"/>
              </v:shape>
            </v:group>
            <v:group style="position:absolute;left:1492;top:-7;width:2;height:2876" coordorigin="1492,-7" coordsize="2,2876">
              <v:shape style="position:absolute;left:1492;top:-7;width:2;height:2876" coordorigin="1492,-7" coordsize="0,2876" path="m1492,-7l1492,2869e" filled="f" stroked="t" strokeweight=".763pt" strokecolor="#EBEBEB">
                <v:path arrowok="t"/>
              </v:shape>
            </v:group>
            <v:group style="position:absolute;left:11445;top:-7;width:2;height:2876" coordorigin="11445,-7" coordsize="2,2876">
              <v:shape style="position:absolute;left:11445;top:-7;width:2;height:2876" coordorigin="11445,-7" coordsize="0,2876" path="m11445,-7l11445,2869e" filled="f" stroked="t" strokeweight=".763pt" strokecolor="#EBEBEB">
                <v:path arrowok="t"/>
              </v:shape>
            </v:group>
            <v:group style="position:absolute;left:1486;top:2922;width:9966;height:755" coordorigin="1486,2922" coordsize="9966,755">
              <v:shape style="position:absolute;left:1486;top:2922;width:9966;height:755" coordorigin="1486,2922" coordsize="9966,755" path="m1486,2922l11452,2922,11452,3677,1486,3677,1486,292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[19]: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8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349" w:lineRule="auto"/>
        <w:ind w:left="1671" w:right="1234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severity_4_by_Weathe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12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severity_1_by_Weathe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9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12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40" w:lineRule="auto"/>
        <w:ind w:left="1671" w:right="8424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legen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25.619499pt;width:499.316pt;height:174.083pt;mso-position-horizontal-relative:page;mso-position-vertical-relative:page;z-index:-2244" coordorigin="1476,512" coordsize="9986,3482">
            <v:group style="position:absolute;left:1486;top:528;width:9966;height:2651" coordorigin="1486,528" coordsize="9966,2651">
              <v:shape style="position:absolute;left:1486;top:528;width:9966;height:2651" coordorigin="1486,528" coordsize="9966,2651" path="m1486,528l11452,528,11452,3179,1486,3179,1486,528e" filled="t" fillcolor="#F7F7F7" stroked="f">
                <v:path arrowok="t"/>
                <v:fill/>
              </v:shape>
            </v:group>
            <v:group style="position:absolute;left:1486;top:3172;width:9966;height:2" coordorigin="1486,3172" coordsize="9966,2">
              <v:shape style="position:absolute;left:1486;top:3172;width:9966;height:2" coordorigin="1486,3172" coordsize="9966,0" path="m1486,3172l11452,3172e" filled="f" stroked="t" strokeweight=".762pt" strokecolor="#EBEBEB">
                <v:path arrowok="t"/>
              </v:shape>
            </v:group>
            <v:group style="position:absolute;left:1492;top:520;width:2;height:2659" coordorigin="1492,520" coordsize="2,2659">
              <v:shape style="position:absolute;left:1492;top:520;width:2;height:2659" coordorigin="1492,520" coordsize="0,2659" path="m1492,520l1492,3179e" filled="f" stroked="t" strokeweight=".763pt" strokecolor="#EBEBEB">
                <v:path arrowok="t"/>
              </v:shape>
            </v:group>
            <v:group style="position:absolute;left:11445;top:520;width:2;height:2659" coordorigin="11445,520" coordsize="2,2659">
              <v:shape style="position:absolute;left:11445;top:520;width:2;height:2659" coordorigin="11445,520" coordsize="0,2659" path="m11445,520l11445,3179e" filled="f" stroked="t" strokeweight=".763pt" strokecolor="#EBEBEB">
                <v:path arrowok="t"/>
              </v:shape>
            </v:group>
            <v:group style="position:absolute;left:1486;top:3232;width:9966;height:755" coordorigin="1486,3232" coordsize="9966,755">
              <v:shape style="position:absolute;left:1486;top:3232;width:9966;height:755" coordorigin="1486,3232" coordsize="9966,755" path="m1486,3232l11452,3232,11452,3987,1486,3987,1486,323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Out[19]: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&lt;matplotlib.legend.Legend</w:t>
      </w:r>
      <w:r>
        <w:rPr>
          <w:rFonts w:ascii="Consolas" w:hAnsi="Consolas" w:cs="Consolas" w:eastAsia="Consolas"/>
          <w:sz w:val="18"/>
          <w:szCs w:val="18"/>
          <w:color w:val="FFFFFF"/>
          <w:spacing w:val="8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at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0x7fe7a5aed400&gt;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2.86556pt;height:121.905pt;mso-position-horizontal-relative:char;mso-position-vertical-relative:line" type="#_x0000_t75">
            <v:imagedata r:id="rId4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.868205pt;width:499.316pt;height:185.0495pt;mso-position-horizontal-relative:page;mso-position-vertical-relative:paragraph;z-index:-2242" coordorigin="1476,-17" coordsize="9986,3701">
            <v:group style="position:absolute;left:1486;top:-7;width:9966;height:2876" coordorigin="1486,-7" coordsize="9966,2876">
              <v:shape style="position:absolute;left:1486;top:-7;width:9966;height:2876" coordorigin="1486,-7" coordsize="9966,2876" path="m1486,-7l11452,-7,11452,2869,1486,28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2862;width:9966;height:2" coordorigin="1486,2862" coordsize="9966,2">
              <v:shape style="position:absolute;left:1486;top:2862;width:9966;height:2" coordorigin="1486,2862" coordsize="9966,0" path="m1486,2862l11452,2862e" filled="f" stroked="t" strokeweight=".762pt" strokecolor="#EBEBEB">
                <v:path arrowok="t"/>
              </v:shape>
            </v:group>
            <v:group style="position:absolute;left:1492;top:-7;width:2;height:2876" coordorigin="1492,-7" coordsize="2,2876">
              <v:shape style="position:absolute;left:1492;top:-7;width:2;height:2876" coordorigin="1492,-7" coordsize="0,2876" path="m1492,-7l1492,2869e" filled="f" stroked="t" strokeweight=".763pt" strokecolor="#EBEBEB">
                <v:path arrowok="t"/>
              </v:shape>
            </v:group>
            <v:group style="position:absolute;left:11445;top:-7;width:2;height:2876" coordorigin="11445,-7" coordsize="2,2876">
              <v:shape style="position:absolute;left:11445;top:-7;width:2;height:2876" coordorigin="11445,-7" coordsize="0,2876" path="m11445,-7l11445,2869e" filled="f" stroked="t" strokeweight=".763pt" strokecolor="#EBEBEB">
                <v:path arrowok="t"/>
              </v:shape>
            </v:group>
            <v:group style="position:absolute;left:1486;top:2922;width:9966;height:755" coordorigin="1486,2922" coordsize="9966,755">
              <v:shape style="position:absolute;left:1486;top:2922;width:9966;height:755" coordorigin="1486,2922" coordsize="9966,755" path="m1486,2922l11452,2922,11452,3677,1486,3677,1486,292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[20]: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186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8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39"/>
            <w:col w:w="1007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349" w:lineRule="auto"/>
        <w:ind w:left="1671" w:right="995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severity_4_by_Weathe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12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severity_1_by_Weathe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7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:],</w:t>
      </w:r>
      <w:r>
        <w:rPr>
          <w:rFonts w:ascii="Consolas" w:hAnsi="Consolas" w:cs="Consolas" w:eastAsia="Consolas"/>
          <w:sz w:val="21"/>
          <w:szCs w:val="21"/>
          <w:color w:val="000000"/>
          <w:spacing w:val="12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40" w:lineRule="auto"/>
        <w:ind w:left="1671" w:right="8424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legen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Out[20]: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&lt;matplotlib.legend.Legend</w:t>
      </w:r>
      <w:r>
        <w:rPr>
          <w:rFonts w:ascii="Consolas" w:hAnsi="Consolas" w:cs="Consolas" w:eastAsia="Consolas"/>
          <w:sz w:val="18"/>
          <w:szCs w:val="18"/>
          <w:color w:val="FFFFFF"/>
          <w:spacing w:val="8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at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0x7fe7a5695f98&gt;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2.76107pt;height:122.535pt;mso-position-horizontal-relative:char;mso-position-vertical-relative:line" type="#_x0000_t75">
            <v:imagedata r:id="rId4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04" w:lineRule="exact"/>
        <w:ind w:left="14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What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were</w:t>
      </w:r>
      <w:r>
        <w:rPr>
          <w:rFonts w:ascii="Arial" w:hAnsi="Arial" w:cs="Arial" w:eastAsia="Arial"/>
          <w:sz w:val="18"/>
          <w:szCs w:val="18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weather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conditions</w:t>
      </w:r>
      <w:r>
        <w:rPr>
          <w:rFonts w:ascii="Arial" w:hAnsi="Arial" w:cs="Arial" w:eastAsia="Arial"/>
          <w:sz w:val="18"/>
          <w:szCs w:val="18"/>
          <w:spacing w:val="4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accidents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where</w:t>
      </w:r>
      <w:r>
        <w:rPr>
          <w:rFonts w:ascii="Arial" w:hAnsi="Arial" w:cs="Arial" w:eastAsia="Arial"/>
          <w:sz w:val="18"/>
          <w:szCs w:val="18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severity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highes</w:t>
      </w:r>
      <w:r>
        <w:rPr>
          <w:rFonts w:ascii="Arial" w:hAnsi="Arial" w:cs="Arial" w:eastAsia="Arial"/>
          <w:sz w:val="18"/>
          <w:szCs w:val="18"/>
          <w:spacing w:val="12"/>
          <w:w w:val="103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49032pt;width:499.079pt;height:166.426pt;mso-position-horizontal-relative:page;mso-position-vertical-relative:paragraph;z-index:-2241" coordorigin="1478,-15" coordsize="9982,3329">
            <v:group style="position:absolute;left:1486;top:-7;width:9966;height:3313" coordorigin="1486,-7" coordsize="9966,3313">
              <v:shape style="position:absolute;left:1486;top:-7;width:9966;height:3313" coordorigin="1486,-7" coordsize="9966,3313" path="m1486,3306l11452,3306,11452,-7,1486,-7,1486,3306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92;top:-7;width:2;height:3313" coordorigin="1492,-7" coordsize="2,3313">
              <v:shape style="position:absolute;left:1492;top:-7;width:2;height:3313" coordorigin="1492,-7" coordsize="0,3313" path="m1492,-7l1492,3306e" filled="f" stroked="t" strokeweight=".763pt" strokecolor="#EBEBEB">
                <v:path arrowok="t"/>
              </v:shape>
            </v:group>
            <v:group style="position:absolute;left:11445;top:-7;width:2;height:3313" coordorigin="11445,-7" coordsize="2,3313">
              <v:shape style="position:absolute;left:11445;top:-7;width:2;height:3313" coordorigin="11445,-7" coordsize="0,3313" path="m11445,-7l11445,3306e" filled="f" stroked="t" strokeweight=".763pt" strokecolor="#EBEBEB">
                <v:path arrowok="t"/>
              </v:shape>
            </v:group>
            <v:group style="position:absolute;left:2148;top:3293;width:2452;height:2" coordorigin="2148,3293" coordsize="2452,2">
              <v:shape style="position:absolute;left:2148;top:3293;width:2452;height:2" coordorigin="2148,3293" coordsize="2452,0" path="m2148,3293l4600,3293e" filled="f" stroked="t" strokeweight=".663pt" strokecolor="#000000">
                <v:path arrowok="t"/>
              </v:shape>
            </v:group>
            <v:group style="position:absolute;left:5660;top:3293;width:2452;height:2" coordorigin="5660,3293" coordsize="2452,2">
              <v:shape style="position:absolute;left:5660;top:3293;width:2452;height:2" coordorigin="5660,3293" coordsize="2452,0" path="m5660,3293l8112,3293e" filled="f" stroked="t" strokeweight=".663pt" strokecolor="#000000">
                <v:path arrowok="t"/>
              </v:shape>
            </v:group>
            <v:group style="position:absolute;left:8231;top:3293;width:119;height:2" coordorigin="8231,3293" coordsize="119,2">
              <v:shape style="position:absolute;left:8231;top:3293;width:119;height:2" coordorigin="8231,3293" coordsize="119,0" path="m8231,3293l8351,3293e" filled="f" stroked="t" strokeweight=".663pt" strokecolor="#000000">
                <v:path arrowok="t"/>
              </v:shape>
            </v:group>
            <v:group style="position:absolute;left:8589;top:3293;width:822;height:2" coordorigin="8589,3293" coordsize="822,2">
              <v:shape style="position:absolute;left:8589;top:3293;width:822;height:2" coordorigin="8589,3293" coordsize="822,0" path="m8589,3293l9411,3293e" filled="f" stroked="t" strokeweight=".663pt" strokecolor="#000000">
                <v:path arrowok="t"/>
              </v:shape>
            </v:group>
            <v:group style="position:absolute;left:9530;top:3293;width:119;height:2" coordorigin="9530,3293" coordsize="119,2">
              <v:shape style="position:absolute;left:9530;top:3293;width:119;height:2" coordorigin="9530,3293" coordsize="119,0" path="m9530,3293l9649,3293e" filled="f" stroked="t" strokeweight=".663pt" strokecolor="#000000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[21]: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349" w:lineRule="auto"/>
        <w:ind w:right="6789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percentage_severity_1</w:t>
      </w:r>
      <w:r>
        <w:rPr>
          <w:rFonts w:ascii="Consolas" w:hAnsi="Consolas" w:cs="Consolas" w:eastAsia="Consolas"/>
          <w:sz w:val="21"/>
          <w:szCs w:val="21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percentage_severity_2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percentage_severity_3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percentage_severity_4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55BE0"/>
          <w:spacing w:val="0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55BE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[]</w:t>
      </w:r>
    </w:p>
    <w:p>
      <w:pPr>
        <w:spacing w:before="0" w:after="0" w:line="349" w:lineRule="auto"/>
        <w:ind w:left="477" w:right="1022" w:firstLine="-477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  <w:color w:val="007B00"/>
          <w:spacing w:val="0"/>
          <w:w w:val="100"/>
        </w:rPr>
        <w:t>for</w:t>
      </w:r>
      <w:r>
        <w:rPr>
          <w:rFonts w:ascii="Consolas" w:hAnsi="Consolas" w:cs="Consolas" w:eastAsia="Consolas"/>
          <w:sz w:val="21"/>
          <w:szCs w:val="21"/>
          <w:color w:val="007B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-103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AA22FF"/>
          <w:spacing w:val="0"/>
          <w:w w:val="100"/>
          <w:b/>
          <w:bCs/>
        </w:rPr>
        <w:t>in</w:t>
      </w:r>
      <w:r>
        <w:rPr>
          <w:rFonts w:ascii="Consolas" w:hAnsi="Consolas" w:cs="Consolas" w:eastAsia="Consolas"/>
          <w:sz w:val="21"/>
          <w:szCs w:val="21"/>
          <w:color w:val="AA22FF"/>
          <w:spacing w:val="9"/>
          <w:w w:val="100"/>
          <w:b/>
          <w:bCs/>
        </w:rPr>
        <w:t> </w:t>
      </w:r>
      <w:r>
        <w:rPr>
          <w:rFonts w:ascii="Consolas" w:hAnsi="Consolas" w:cs="Consolas" w:eastAsia="Consolas"/>
          <w:sz w:val="21"/>
          <w:szCs w:val="21"/>
          <w:color w:val="008000"/>
          <w:spacing w:val="0"/>
          <w:w w:val="100"/>
        </w:rPr>
        <w:t>range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8000"/>
          <w:spacing w:val="0"/>
          <w:w w:val="100"/>
        </w:rPr>
        <w:t>le</w:t>
      </w:r>
      <w:r>
        <w:rPr>
          <w:rFonts w:ascii="Consolas" w:hAnsi="Consolas" w:cs="Consolas" w:eastAsia="Consolas"/>
          <w:sz w:val="21"/>
          <w:szCs w:val="21"/>
          <w:color w:val="008000"/>
          <w:spacing w:val="8"/>
          <w:w w:val="100"/>
        </w:rPr>
        <w:t>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severity_1_by_Weathe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)):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severity_1_by_Weathe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/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*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10</w:t>
      </w:r>
      <w:r>
        <w:rPr>
          <w:rFonts w:ascii="Consolas" w:hAnsi="Consolas" w:cs="Consolas" w:eastAsia="Consolas"/>
          <w:sz w:val="21"/>
          <w:szCs w:val="21"/>
          <w:color w:val="666666"/>
          <w:spacing w:val="8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2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severity_2_by_Weathe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/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*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10</w:t>
      </w:r>
      <w:r>
        <w:rPr>
          <w:rFonts w:ascii="Consolas" w:hAnsi="Consolas" w:cs="Consolas" w:eastAsia="Consolas"/>
          <w:sz w:val="21"/>
          <w:szCs w:val="21"/>
          <w:color w:val="666666"/>
          <w:spacing w:val="8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3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severity_3_by_Weathe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/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*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10</w:t>
      </w:r>
      <w:r>
        <w:rPr>
          <w:rFonts w:ascii="Consolas" w:hAnsi="Consolas" w:cs="Consolas" w:eastAsia="Consolas"/>
          <w:sz w:val="21"/>
          <w:szCs w:val="21"/>
          <w:color w:val="666666"/>
          <w:spacing w:val="8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2148"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  <w:spacing w:val="0"/>
          <w:w w:val="100"/>
        </w:rPr>
        <w:t>percentage_severity_</w:t>
      </w:r>
      <w:r>
        <w:rPr>
          <w:rFonts w:ascii="Consolas" w:hAnsi="Consolas" w:cs="Consolas" w:eastAsia="Consolas"/>
          <w:sz w:val="21"/>
          <w:szCs w:val="21"/>
          <w:spacing w:val="4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appen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severity_4_by_Weathe</w:t>
      </w:r>
      <w:r>
        <w:rPr>
          <w:rFonts w:ascii="Consolas" w:hAnsi="Consolas" w:cs="Consolas" w:eastAsia="Consolas"/>
          <w:sz w:val="21"/>
          <w:szCs w:val="21"/>
          <w:color w:val="000000"/>
          <w:spacing w:val="4"/>
          <w:w w:val="1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/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i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*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10</w:t>
      </w:r>
      <w:r>
        <w:rPr>
          <w:rFonts w:ascii="Consolas" w:hAnsi="Consolas" w:cs="Consolas" w:eastAsia="Consolas"/>
          <w:sz w:val="21"/>
          <w:szCs w:val="21"/>
          <w:color w:val="666666"/>
          <w:spacing w:val="8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91" w:footer="28" w:top="280" w:bottom="220" w:left="0" w:right="680"/>
          <w:pgSz w:w="12240" w:h="1584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777pt;margin-top:-44.902241pt;width:499.316pt;height:26.4795pt;mso-position-horizontal-relative:page;mso-position-vertical-relative:paragraph;z-index:-2240" coordorigin="1476,-898" coordsize="9986,530">
            <v:group style="position:absolute;left:1486;top:-882;width:9966;height:504" coordorigin="1486,-882" coordsize="9966,504">
              <v:shape style="position:absolute;left:1486;top:-882;width:9966;height:504" coordorigin="1486,-882" coordsize="9966,504" path="m1486,-882l11452,-882,11452,-378,1486,-378,1486,-882e" filled="t" fillcolor="#F7F7F7" stroked="f">
                <v:path arrowok="t"/>
                <v:fill/>
              </v:shape>
            </v:group>
            <v:group style="position:absolute;left:1486;top:-385;width:9966;height:2" coordorigin="1486,-385" coordsize="9966,2">
              <v:shape style="position:absolute;left:1486;top:-385;width:9966;height:2" coordorigin="1486,-385" coordsize="9966,0" path="m1486,-385l11452,-385e" filled="f" stroked="t" strokeweight=".762pt" strokecolor="#EBEBEB">
                <v:path arrowok="t"/>
              </v:shape>
            </v:group>
            <v:group style="position:absolute;left:1492;top:-890;width:2;height:512" coordorigin="1492,-890" coordsize="2,512">
              <v:shape style="position:absolute;left:1492;top:-890;width:2;height:512" coordorigin="1492,-890" coordsize="0,512" path="m1492,-890l1492,-378e" filled="f" stroked="t" strokeweight=".763pt" strokecolor="#EBEBEB">
                <v:path arrowok="t"/>
              </v:shape>
            </v:group>
            <v:group style="position:absolute;left:11445;top:-890;width:2;height:512" coordorigin="11445,-890" coordsize="2,512">
              <v:shape style="position:absolute;left:11445;top:-890;width:2;height:512" coordorigin="11445,-890" coordsize="0,512" path="m11445,-890l11445,-378e" filled="f" stroked="t" strokeweight=".763pt" strokecolor="#EBEBEB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3.777pt;margin-top:-.86774pt;width:499.316pt;height:95.5905pt;mso-position-horizontal-relative:page;mso-position-vertical-relative:paragraph;z-index:-2239" coordorigin="1476,-17" coordsize="9986,1912">
            <v:group style="position:absolute;left:1486;top:-7;width:9966;height:1087" coordorigin="1486,-7" coordsize="9966,1087">
              <v:shape style="position:absolute;left:1486;top:-7;width:9966;height:1087" coordorigin="1486,-7" coordsize="9966,1087" path="m1486,-7l11452,-7,11452,1079,1486,107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1073;width:9966;height:2" coordorigin="1486,1073" coordsize="9966,2">
              <v:shape style="position:absolute;left:1486;top:1073;width:9966;height:2" coordorigin="1486,1073" coordsize="9966,0" path="m1486,1073l11452,1073e" filled="f" stroked="t" strokeweight=".763pt" strokecolor="#EBEBEB">
                <v:path arrowok="t"/>
              </v:shape>
            </v:group>
            <v:group style="position:absolute;left:1492;top:-7;width:2;height:1087" coordorigin="1492,-7" coordsize="2,1087">
              <v:shape style="position:absolute;left:1492;top:-7;width:2;height:1087" coordorigin="1492,-7" coordsize="0,1087" path="m1492,-7l1492,1079e" filled="f" stroked="t" strokeweight=".763pt" strokecolor="#EBEBEB">
                <v:path arrowok="t"/>
              </v:shape>
            </v:group>
            <v:group style="position:absolute;left:11445;top:-7;width:2;height:1087" coordorigin="11445,-7" coordsize="2,1087">
              <v:shape style="position:absolute;left:11445;top:-7;width:2;height:1087" coordorigin="11445,-7" coordsize="0,1087" path="m11445,-7l11445,1079e" filled="f" stroked="t" strokeweight=".763pt" strokecolor="#EBEBEB">
                <v:path arrowok="t"/>
              </v:shape>
            </v:group>
            <v:group style="position:absolute;left:1486;top:1132;width:9966;height:755" coordorigin="1486,1132" coordsize="9966,755">
              <v:shape style="position:absolute;left:1486;top:1132;width:9966;height:755" coordorigin="1486,1132" coordsize="9966,755" path="m1486,1132l11452,1132,11452,1888,1486,1888,1486,113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[22]: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350" w:lineRule="atLeast"/>
        <w:ind w:right="345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  <w:t>3</w:t>
      </w:r>
      <w:r>
        <w:rPr>
          <w:rFonts w:ascii="Consolas" w:hAnsi="Consolas" w:cs="Consolas" w:eastAsia="Consolas"/>
          <w:sz w:val="21"/>
          <w:szCs w:val="21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+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2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+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]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+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tage_severity_4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[</w:t>
      </w:r>
      <w:r>
        <w:rPr>
          <w:rFonts w:ascii="Consolas" w:hAnsi="Consolas" w:cs="Consolas" w:eastAsia="Consolas"/>
          <w:sz w:val="21"/>
          <w:szCs w:val="21"/>
          <w:color w:val="666666"/>
          <w:spacing w:val="3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]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Out[22]: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99.9992156493639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30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/>
        <w:pict>
          <v:group style="position:absolute;margin-left:73.896004pt;margin-top:-.749021pt;width:499.079pt;height:184.93pt;mso-position-horizontal-relative:page;mso-position-vertical-relative:paragraph;z-index:-2238" coordorigin="1478,-15" coordsize="9982,3699">
            <v:group style="position:absolute;left:1486;top:-7;width:9966;height:2876" coordorigin="1486,-7" coordsize="9966,2876">
              <v:shape style="position:absolute;left:1486;top:-7;width:9966;height:2876" coordorigin="1486,-7" coordsize="9966,2876" path="m1486,-7l11452,-7,11452,2869,1486,2869,1486,-7e" filled="t" fillcolor="#F7F7F7" stroked="f">
                <v:path arrowok="t"/>
                <v:fill/>
              </v:shape>
            </v:group>
            <v:group style="position:absolute;left:1486;top:-1;width:9966;height:2" coordorigin="1486,-1" coordsize="9966,2">
              <v:shape style="position:absolute;left:1486;top:-1;width:9966;height:2" coordorigin="1486,-1" coordsize="9966,0" path="m1486,-1l11452,-1e" filled="f" stroked="t" strokeweight=".762pt" strokecolor="#EBEBEB">
                <v:path arrowok="t"/>
              </v:shape>
            </v:group>
            <v:group style="position:absolute;left:1486;top:2862;width:9966;height:2" coordorigin="1486,2862" coordsize="9966,2">
              <v:shape style="position:absolute;left:1486;top:2862;width:9966;height:2" coordorigin="1486,2862" coordsize="9966,0" path="m1486,2862l11452,2862e" filled="f" stroked="t" strokeweight=".762pt" strokecolor="#EBEBEB">
                <v:path arrowok="t"/>
              </v:shape>
            </v:group>
            <v:group style="position:absolute;left:1492;top:-7;width:2;height:2876" coordorigin="1492,-7" coordsize="2,2876">
              <v:shape style="position:absolute;left:1492;top:-7;width:2;height:2876" coordorigin="1492,-7" coordsize="0,2876" path="m1492,-7l1492,2869e" filled="f" stroked="t" strokeweight=".763pt" strokecolor="#EBEBEB">
                <v:path arrowok="t"/>
              </v:shape>
            </v:group>
            <v:group style="position:absolute;left:11445;top:-7;width:2;height:2876" coordorigin="11445,-7" coordsize="2,2876">
              <v:shape style="position:absolute;left:11445;top:-7;width:2;height:2876" coordorigin="11445,-7" coordsize="0,2876" path="m11445,-7l11445,2869e" filled="f" stroked="t" strokeweight=".763pt" strokecolor="#EBEBEB">
                <v:path arrowok="t"/>
              </v:shape>
            </v:group>
            <v:group style="position:absolute;left:1486;top:2922;width:9966;height:755" coordorigin="1486,2922" coordsize="9966,755">
              <v:shape style="position:absolute;left:1486;top:2922;width:9966;height:755" coordorigin="1486,2922" coordsize="9966,755" path="m1486,2922l11452,2922,11452,3677,1486,3677,1486,2922e" filled="t" fillcolor="#21242A" stroked="f">
                <v:path arrowok="t"/>
                <v:fill/>
              </v:shape>
            </v:group>
            <w10:wrap type="none"/>
          </v:group>
        </w:pic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In</w:t>
      </w:r>
      <w:r>
        <w:rPr>
          <w:rFonts w:ascii="Consolas" w:hAnsi="Consolas" w:cs="Consolas" w:eastAsia="Consolas"/>
          <w:sz w:val="16"/>
          <w:szCs w:val="16"/>
          <w:spacing w:val="13"/>
          <w:w w:val="100"/>
        </w:rPr>
        <w:t> 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[23]: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figur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e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figsiz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e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8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666666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666666"/>
          <w:spacing w:val="5"/>
          <w:w w:val="100"/>
        </w:rPr>
        <w:t>0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))</w:t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46" w:space="225"/>
            <w:col w:w="988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349" w:lineRule="auto"/>
        <w:ind w:left="1671" w:right="2188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2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2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3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3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4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9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4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ba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  <w:t>(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Weathe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  <w:t>r</w:t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5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index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percentage_severity_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1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,</w:t>
      </w:r>
      <w:r>
        <w:rPr>
          <w:rFonts w:ascii="Consolas" w:hAnsi="Consolas" w:cs="Consolas" w:eastAsia="Consolas"/>
          <w:sz w:val="21"/>
          <w:szCs w:val="21"/>
          <w:color w:val="000000"/>
          <w:spacing w:val="6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label</w:t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=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'Severity</w:t>
      </w:r>
      <w:r>
        <w:rPr>
          <w:rFonts w:ascii="Consolas" w:hAnsi="Consolas" w:cs="Consolas" w:eastAsia="Consolas"/>
          <w:sz w:val="21"/>
          <w:szCs w:val="21"/>
          <w:color w:val="BB2323"/>
          <w:spacing w:val="15"/>
          <w:w w:val="100"/>
        </w:rPr>
        <w:t> </w:t>
      </w:r>
      <w:r>
        <w:rPr>
          <w:rFonts w:ascii="Consolas" w:hAnsi="Consolas" w:cs="Consolas" w:eastAsia="Consolas"/>
          <w:sz w:val="21"/>
          <w:szCs w:val="21"/>
          <w:color w:val="BB2323"/>
          <w:spacing w:val="0"/>
          <w:w w:val="100"/>
        </w:rPr>
        <w:t>1</w:t>
      </w:r>
      <w:r>
        <w:rPr>
          <w:rFonts w:ascii="Consolas" w:hAnsi="Consolas" w:cs="Consolas" w:eastAsia="Consolas"/>
          <w:sz w:val="21"/>
          <w:szCs w:val="21"/>
          <w:color w:val="BB2323"/>
          <w:spacing w:val="5"/>
          <w:w w:val="100"/>
        </w:rPr>
        <w:t>'</w:t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)</w:t>
      </w:r>
    </w:p>
    <w:p>
      <w:pPr>
        <w:spacing w:before="0" w:after="0" w:line="240" w:lineRule="auto"/>
        <w:ind w:left="1671" w:right="8424"/>
        <w:jc w:val="both"/>
        <w:rPr>
          <w:rFonts w:ascii="Consolas" w:hAnsi="Consolas" w:cs="Consolas" w:eastAsia="Consolas"/>
          <w:sz w:val="21"/>
          <w:szCs w:val="21"/>
        </w:rPr>
      </w:pPr>
      <w:rPr/>
      <w:r>
        <w:rPr>
          <w:rFonts w:ascii="Consolas" w:hAnsi="Consolas" w:cs="Consolas" w:eastAsia="Consolas"/>
          <w:sz w:val="21"/>
          <w:szCs w:val="21"/>
        </w:rPr>
      </w:r>
      <w:r>
        <w:rPr>
          <w:rFonts w:ascii="Consolas" w:hAnsi="Consolas" w:cs="Consolas" w:eastAsia="Consolas"/>
          <w:sz w:val="21"/>
          <w:szCs w:val="21"/>
          <w:spacing w:val="0"/>
          <w:w w:val="100"/>
          <w:u w:val="single" w:color="000000"/>
        </w:rPr>
        <w:t>pl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  <w:t>t</w:t>
      </w:r>
      <w:r>
        <w:rPr>
          <w:rFonts w:ascii="Consolas" w:hAnsi="Consolas" w:cs="Consolas" w:eastAsia="Consolas"/>
          <w:sz w:val="21"/>
          <w:szCs w:val="21"/>
          <w:spacing w:val="8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spacing w:val="8"/>
          <w:w w:val="100"/>
        </w:rPr>
      </w:r>
      <w:r>
        <w:rPr>
          <w:rFonts w:ascii="Consolas" w:hAnsi="Consolas" w:cs="Consolas" w:eastAsia="Consolas"/>
          <w:sz w:val="21"/>
          <w:szCs w:val="21"/>
          <w:color w:val="055BE0"/>
          <w:spacing w:val="3"/>
          <w:w w:val="100"/>
        </w:rPr>
        <w:t>.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  <w:u w:val="single" w:color="000000"/>
        </w:rPr>
        <w:t>legen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  <w:t>d</w:t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  <w:u w:val="single" w:color="0000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3"/>
          <w:w w:val="100"/>
        </w:rPr>
      </w:r>
      <w:r>
        <w:rPr>
          <w:rFonts w:ascii="Consolas" w:hAnsi="Consolas" w:cs="Consolas" w:eastAsia="Consolas"/>
          <w:sz w:val="21"/>
          <w:szCs w:val="21"/>
          <w:color w:val="000000"/>
          <w:spacing w:val="0"/>
          <w:w w:val="100"/>
        </w:rPr>
        <w:t>()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31" w:after="0" w:line="240" w:lineRule="auto"/>
        <w:ind w:left="783" w:right="-64"/>
        <w:jc w:val="left"/>
        <w:rPr>
          <w:rFonts w:ascii="Consolas" w:hAnsi="Consolas" w:cs="Consolas" w:eastAsia="Consolas"/>
          <w:sz w:val="16"/>
          <w:szCs w:val="16"/>
        </w:rPr>
      </w:pPr>
      <w:rPr/>
      <w:r>
        <w:rPr>
          <w:rFonts w:ascii="Consolas" w:hAnsi="Consolas" w:cs="Consolas" w:eastAsia="Consolas"/>
          <w:sz w:val="16"/>
          <w:szCs w:val="16"/>
          <w:spacing w:val="0"/>
          <w:w w:val="100"/>
        </w:rPr>
        <w:t>Out[23]:</w:t>
      </w:r>
      <w:r>
        <w:rPr>
          <w:rFonts w:ascii="Consolas" w:hAnsi="Consolas" w:cs="Consolas" w:eastAsia="Consolas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onsolas" w:hAnsi="Consolas" w:cs="Consolas" w:eastAsia="Consolas"/>
          <w:sz w:val="18"/>
          <w:szCs w:val="18"/>
        </w:rPr>
      </w:pPr>
      <w:rPr/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&lt;matplotlib.legend.Legend</w:t>
      </w:r>
      <w:r>
        <w:rPr>
          <w:rFonts w:ascii="Consolas" w:hAnsi="Consolas" w:cs="Consolas" w:eastAsia="Consolas"/>
          <w:sz w:val="18"/>
          <w:szCs w:val="18"/>
          <w:color w:val="FFFFFF"/>
          <w:spacing w:val="89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0"/>
        </w:rPr>
        <w:t>at</w:t>
      </w:r>
      <w:r>
        <w:rPr>
          <w:rFonts w:ascii="Consolas" w:hAnsi="Consolas" w:cs="Consolas" w:eastAsia="Consolas"/>
          <w:sz w:val="18"/>
          <w:szCs w:val="18"/>
          <w:color w:val="FFFFFF"/>
          <w:spacing w:val="21"/>
          <w:w w:val="100"/>
        </w:rPr>
        <w:t> </w:t>
      </w:r>
      <w:r>
        <w:rPr>
          <w:rFonts w:ascii="Consolas" w:hAnsi="Consolas" w:cs="Consolas" w:eastAsia="Consolas"/>
          <w:sz w:val="18"/>
          <w:szCs w:val="18"/>
          <w:color w:val="FFFFFF"/>
          <w:spacing w:val="0"/>
          <w:w w:val="103"/>
        </w:rPr>
        <w:t>0x7fe76aff9a20&gt;</w:t>
      </w:r>
      <w:r>
        <w:rPr>
          <w:rFonts w:ascii="Consolas" w:hAnsi="Consolas" w:cs="Consolas" w:eastAsia="Consolas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  <w:cols w:num="2" w:equalWidth="0">
            <w:col w:w="1483" w:space="214"/>
            <w:col w:w="986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92.762014pt;height:122.535pt;mso-position-horizontal-relative:char;mso-position-vertical-relative:line" type="#_x0000_t75">
            <v:imagedata r:id="rId5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353" w:lineRule="auto"/>
        <w:ind w:left="1486" w:right="49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It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seems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accidents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highest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severity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occur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during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weather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conditions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such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thunderstorm,</w:t>
      </w:r>
      <w:r>
        <w:rPr>
          <w:rFonts w:ascii="Arial" w:hAnsi="Arial" w:cs="Arial" w:eastAsia="Arial"/>
          <w:sz w:val="18"/>
          <w:szCs w:val="18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heavy</w:t>
      </w:r>
      <w:r>
        <w:rPr>
          <w:rFonts w:ascii="Arial" w:hAnsi="Arial" w:cs="Arial" w:eastAsia="Arial"/>
          <w:sz w:val="18"/>
          <w:szCs w:val="18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b/>
          <w:bCs/>
        </w:rPr>
        <w:t>rain,</w:t>
      </w:r>
      <w:r>
        <w:rPr>
          <w:rFonts w:ascii="Arial" w:hAnsi="Arial" w:cs="Arial" w:eastAsia="Arial"/>
          <w:sz w:val="18"/>
          <w:szCs w:val="18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snow</w:t>
      </w:r>
      <w:r>
        <w:rPr>
          <w:rFonts w:ascii="Arial" w:hAnsi="Arial" w:cs="Arial" w:eastAsia="Arial"/>
          <w:sz w:val="18"/>
          <w:szCs w:val="18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(in</w:t>
      </w:r>
      <w:r>
        <w:rPr>
          <w:rFonts w:ascii="Arial" w:hAnsi="Arial" w:cs="Arial" w:eastAsia="Arial"/>
          <w:sz w:val="18"/>
          <w:szCs w:val="18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general)</w:t>
      </w:r>
      <w:r>
        <w:rPr>
          <w:rFonts w:ascii="Arial" w:hAnsi="Arial" w:cs="Arial" w:eastAsia="Arial"/>
          <w:sz w:val="18"/>
          <w:szCs w:val="1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blowing</w:t>
      </w:r>
      <w:r>
        <w:rPr>
          <w:rFonts w:ascii="Arial" w:hAnsi="Arial" w:cs="Arial" w:eastAsia="Arial"/>
          <w:sz w:val="18"/>
          <w:szCs w:val="1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san</w:t>
      </w:r>
      <w:r>
        <w:rPr>
          <w:rFonts w:ascii="Arial" w:hAnsi="Arial" w:cs="Arial" w:eastAsia="Arial"/>
          <w:sz w:val="18"/>
          <w:szCs w:val="18"/>
          <w:spacing w:val="4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worst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conditions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being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light</w:t>
      </w:r>
      <w:r>
        <w:rPr>
          <w:rFonts w:ascii="Arial" w:hAnsi="Arial" w:cs="Arial" w:eastAsia="Arial"/>
          <w:sz w:val="18"/>
          <w:szCs w:val="18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blowing</w:t>
      </w:r>
      <w:r>
        <w:rPr>
          <w:rFonts w:ascii="Arial" w:hAnsi="Arial" w:cs="Arial" w:eastAsia="Arial"/>
          <w:sz w:val="18"/>
          <w:szCs w:val="1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snow</w:t>
      </w:r>
      <w:r>
        <w:rPr>
          <w:rFonts w:ascii="Arial" w:hAnsi="Arial" w:cs="Arial" w:eastAsia="Arial"/>
          <w:sz w:val="18"/>
          <w:szCs w:val="18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heavy</w:t>
      </w:r>
      <w:r>
        <w:rPr>
          <w:rFonts w:ascii="Arial" w:hAnsi="Arial" w:cs="Arial" w:eastAsia="Arial"/>
          <w:sz w:val="18"/>
          <w:szCs w:val="18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b/>
          <w:bCs/>
        </w:rPr>
        <w:t>thunderstorms</w:t>
      </w:r>
      <w:r>
        <w:rPr>
          <w:rFonts w:ascii="Arial" w:hAnsi="Arial" w:cs="Arial" w:eastAsia="Arial"/>
          <w:sz w:val="18"/>
          <w:szCs w:val="18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8"/>
          <w:szCs w:val="1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b/>
          <w:bCs/>
        </w:rPr>
        <w:t>sno</w:t>
      </w:r>
      <w:r>
        <w:rPr>
          <w:rFonts w:ascii="Arial" w:hAnsi="Arial" w:cs="Arial" w:eastAsia="Arial"/>
          <w:sz w:val="18"/>
          <w:szCs w:val="18"/>
          <w:spacing w:val="3"/>
          <w:w w:val="103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20" w:bottom="240" w:left="0" w:right="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0pt;margin-top:-14.782519pt;width:557.292pt;height:.1pt;mso-position-horizontal-relative:page;mso-position-vertical-relative:paragraph;z-index:-2236" coordorigin="200,-296" coordsize="11146,2">
            <v:shape style="position:absolute;left:200;top:-296;width:11146;height:2" coordorigin="200,-296" coordsize="11146,0" path="m200,-296l11346,-296e" filled="f" stroked="t" strokeweight=".762pt" strokecolor="#DEDFE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Notebook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released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hyperlink r:id="rId51">
        <w:r>
          <w:rPr>
            <w:rFonts w:ascii="Arial" w:hAnsi="Arial" w:cs="Arial" w:eastAsia="Arial"/>
            <w:sz w:val="16"/>
            <w:szCs w:val="16"/>
            <w:color w:val="008ABC"/>
            <w:spacing w:val="0"/>
            <w:w w:val="100"/>
          </w:rPr>
          <w:t>Apache</w:t>
        </w:r>
        <w:r>
          <w:rPr>
            <w:rFonts w:ascii="Arial" w:hAnsi="Arial" w:cs="Arial" w:eastAsia="Arial"/>
            <w:sz w:val="16"/>
            <w:szCs w:val="16"/>
            <w:color w:val="008ABC"/>
            <w:spacing w:val="-6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color w:val="008ABC"/>
            <w:spacing w:val="0"/>
            <w:w w:val="100"/>
          </w:rPr>
          <w:t>2.0</w:t>
        </w:r>
        <w:r>
          <w:rPr>
            <w:rFonts w:ascii="Arial" w:hAnsi="Arial" w:cs="Arial" w:eastAsia="Arial"/>
            <w:sz w:val="16"/>
            <w:szCs w:val="16"/>
            <w:color w:val="008ABC"/>
            <w:spacing w:val="-3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open</w:t>
      </w:r>
      <w:r>
        <w:rPr>
          <w:rFonts w:ascii="Arial" w:hAnsi="Arial" w:cs="Arial" w:eastAsia="Arial"/>
          <w:sz w:val="16"/>
          <w:szCs w:val="16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source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license.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6" w:after="0" w:line="276" w:lineRule="auto"/>
        <w:ind w:left="531" w:right="762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Did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find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Notebook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usefu</w:t>
      </w:r>
      <w:r>
        <w:rPr>
          <w:rFonts w:ascii="Arial" w:hAnsi="Arial" w:cs="Arial" w:eastAsia="Arial"/>
          <w:sz w:val="18"/>
          <w:szCs w:val="18"/>
          <w:spacing w:val="9"/>
          <w:w w:val="103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Show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your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appreciation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upvote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1" w:after="0" w:line="303" w:lineRule="exact"/>
        <w:ind w:left="916" w:right="-20"/>
        <w:jc w:val="left"/>
        <w:rPr>
          <w:rFonts w:ascii="FontAwesome" w:hAnsi="FontAwesome" w:cs="FontAwesome" w:eastAsia="FontAwesome"/>
          <w:sz w:val="32"/>
          <w:szCs w:val="32"/>
        </w:rPr>
      </w:pPr>
      <w:rPr/>
      <w:r>
        <w:rPr>
          <w:rFonts w:ascii="FontAwesome" w:hAnsi="FontAwesome" w:cs="FontAwesome" w:eastAsia="FontAwesome"/>
          <w:sz w:val="32"/>
          <w:szCs w:val="32"/>
          <w:spacing w:val="0"/>
          <w:w w:val="100"/>
          <w:position w:val="-3"/>
        </w:rPr>
        <w:t></w:t>
      </w:r>
      <w:r>
        <w:rPr>
          <w:rFonts w:ascii="FontAwesome" w:hAnsi="FontAwesome" w:cs="FontAwesome" w:eastAsia="FontAwesome"/>
          <w:sz w:val="32"/>
          <w:szCs w:val="32"/>
          <w:spacing w:val="0"/>
          <w:w w:val="100"/>
          <w:position w:val="0"/>
        </w:rPr>
      </w:r>
    </w:p>
    <w:p>
      <w:pPr>
        <w:spacing w:before="0" w:after="0" w:line="215" w:lineRule="exact"/>
        <w:ind w:left="91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40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482" w:right="10418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9.5pt;margin-top:-120.106941pt;width:558.292pt;height:91.783pt;mso-position-horizontal-relative:page;mso-position-vertical-relative:paragraph;z-index:-2237" coordorigin="190,-2402" coordsize="11166,1836">
            <v:group style="position:absolute;left:200;top:-2392;width:11146;height:1816" coordorigin="200,-2392" coordsize="11146,1816">
              <v:shape style="position:absolute;left:200;top:-2392;width:11146;height:1816" coordorigin="200,-2392" coordsize="11146,1816" path="m200,-2392l11346,-2392,11346,-576,200,-576,200,-2392e" filled="t" fillcolor="#F8F8F8" stroked="f">
                <v:path arrowok="t"/>
                <v:fill/>
              </v:shape>
            </v:group>
            <v:group style="position:absolute;left:200;top:-583;width:11146;height:2" coordorigin="200,-583" coordsize="11146,2">
              <v:shape style="position:absolute;left:200;top:-583;width:11146;height:2" coordorigin="200,-583" coordsize="11146,0" path="m200,-583l11346,-583e" filled="f" stroked="t" strokeweight=".762pt" strokecolor="#DEDFE0">
                <v:path arrowok="t"/>
              </v:shape>
            </v:group>
            <v:group style="position:absolute;left:207;top:-2392;width:2;height:1816" coordorigin="207,-2392" coordsize="2,1816">
              <v:shape style="position:absolute;left:207;top:-2392;width:2;height:1816" coordorigin="207,-2392" coordsize="0,1816" path="m207,-2392l207,-576e" filled="f" stroked="t" strokeweight=".762pt" strokecolor="#DEDFE0">
                <v:path arrowok="t"/>
              </v:shape>
            </v:group>
            <v:group style="position:absolute;left:11339;top:-2392;width:2;height:1816" coordorigin="11339,-2392" coordsize="2,1816">
              <v:shape style="position:absolute;left:11339;top:-2392;width:2;height:1816" coordorigin="11339,-2392" coordsize="0,1816" path="m11339,-2392l11339,-576e" filled="f" stroked="t" strokeweight=".762pt" strokecolor="#DEDFE0">
                <v:path arrowok="t"/>
              </v:shape>
            </v:group>
            <v:group style="position:absolute;left:849;top:-1597;width:9847;height:689" coordorigin="849,-1597" coordsize="9847,689">
              <v:shape style="position:absolute;left:849;top:-1597;width:9847;height:689" coordorigin="849,-1597" coordsize="9847,689" path="m849,-1597l10696,-1597,10696,-908,849,-908,849,-1597e" filled="t" fillcolor="#FFFFFF" stroked="f">
                <v:path arrowok="t"/>
                <v:fill/>
              </v:shape>
            </v:group>
            <v:group style="position:absolute;left:849;top:-1590;width:9847;height:2" coordorigin="849,-1590" coordsize="9847,2">
              <v:shape style="position:absolute;left:849;top:-1590;width:9847;height:2" coordorigin="849,-1590" coordsize="9847,0" path="m849,-1590l10696,-1590e" filled="f" stroked="t" strokeweight=".763pt" strokecolor="#DEDFE0">
                <v:path arrowok="t"/>
              </v:shape>
            </v:group>
            <v:group style="position:absolute;left:849;top:-914;width:9847;height:2" coordorigin="849,-914" coordsize="9847,2">
              <v:shape style="position:absolute;left:849;top:-914;width:9847;height:2" coordorigin="849,-914" coordsize="9847,0" path="m849,-914l10696,-914e" filled="f" stroked="t" strokeweight=".762pt" strokecolor="#DEDFE0">
                <v:path arrowok="t"/>
              </v:shape>
            </v:group>
            <v:group style="position:absolute;left:856;top:-1597;width:2;height:689" coordorigin="856,-1597" coordsize="2,689">
              <v:shape style="position:absolute;left:856;top:-1597;width:2;height:689" coordorigin="856,-1597" coordsize="0,689" path="m856,-1597l856,-908e" filled="f" stroked="t" strokeweight=".762pt" strokecolor="#DEDFE0">
                <v:path arrowok="t"/>
              </v:shape>
            </v:group>
            <v:group style="position:absolute;left:10690;top:-1597;width:2;height:689" coordorigin="10690,-1597" coordsize="2,689">
              <v:shape style="position:absolute;left:10690;top:-1597;width:2;height:689" coordorigin="10690,-1597" coordsize="0,689" path="m10690,-1597l10690,-908e" filled="f" stroked="t" strokeweight=".763pt" strokecolor="#DEDFE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Data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7" w:lineRule="exact"/>
        <w:ind w:left="590" w:right="10603"/>
        <w:jc w:val="center"/>
        <w:rPr>
          <w:rFonts w:ascii="FontAwesome" w:hAnsi="FontAwesome" w:cs="FontAwesome" w:eastAsia="FontAwesome"/>
          <w:sz w:val="18"/>
          <w:szCs w:val="18"/>
        </w:rPr>
      </w:pPr>
      <w:rPr/>
      <w:r>
        <w:rPr/>
        <w:pict>
          <v:group style="position:absolute;margin-left:9.5pt;margin-top:-37.845829pt;width:558.292pt;height:44.735pt;mso-position-horizontal-relative:page;mso-position-vertical-relative:paragraph;z-index:-2235" coordorigin="190,-757" coordsize="11166,895">
            <v:group style="position:absolute;left:200;top:-747;width:11146;height:875" coordorigin="200,-747" coordsize="11146,875">
              <v:shape style="position:absolute;left:200;top:-747;width:11146;height:875" coordorigin="200,-747" coordsize="11146,875" path="m200,-747l11346,-747,11346,128,200,128,200,-747e" filled="t" fillcolor="#FBFBFB" stroked="f">
                <v:path arrowok="t"/>
                <v:fill/>
              </v:shape>
            </v:group>
            <v:group style="position:absolute;left:200;top:-740;width:11146;height:2" coordorigin="200,-740" coordsize="11146,2">
              <v:shape style="position:absolute;left:200;top:-740;width:11146;height:2" coordorigin="200,-740" coordsize="11146,0" path="m200,-740l11346,-740e" filled="f" stroked="t" strokeweight=".762pt" strokecolor="#DEDFE0">
                <v:path arrowok="t"/>
              </v:shape>
            </v:group>
            <v:group style="position:absolute;left:200;top:121;width:11146;height:2" coordorigin="200,121" coordsize="11146,2">
              <v:shape style="position:absolute;left:200;top:121;width:11146;height:2" coordorigin="200,121" coordsize="11146,0" path="m200,121l11346,121e" filled="f" stroked="t" strokeweight=".763pt" strokecolor="#DEDFE0">
                <v:path arrowok="t"/>
              </v:shape>
            </v:group>
            <w10:wrap type="none"/>
          </v:group>
        </w:pict>
      </w:r>
      <w:r>
        <w:rPr>
          <w:rFonts w:ascii="FontAwesome" w:hAnsi="FontAwesome" w:cs="FontAwesome" w:eastAsia="FontAwesome"/>
          <w:sz w:val="18"/>
          <w:szCs w:val="18"/>
          <w:spacing w:val="0"/>
          <w:w w:val="103"/>
          <w:position w:val="-2"/>
        </w:rPr>
        <w:t></w:t>
      </w:r>
      <w:r>
        <w:rPr>
          <w:rFonts w:ascii="FontAwesome" w:hAnsi="FontAwesome" w:cs="FontAwesome" w:eastAsia="FontAwesome"/>
          <w:sz w:val="18"/>
          <w:szCs w:val="18"/>
          <w:spacing w:val="0"/>
          <w:w w:val="100"/>
          <w:position w:val="0"/>
        </w:rPr>
      </w:r>
    </w:p>
    <w:p>
      <w:pPr>
        <w:spacing w:before="0" w:after="0" w:line="172" w:lineRule="exact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Sources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3" w:after="0" w:line="240" w:lineRule="auto"/>
        <w:ind w:left="200" w:right="-20"/>
        <w:jc w:val="left"/>
        <w:rPr>
          <w:rFonts w:ascii="FontAwesome" w:hAnsi="FontAwesome" w:cs="FontAwesome" w:eastAsia="FontAwesome"/>
          <w:sz w:val="18"/>
          <w:szCs w:val="18"/>
        </w:rPr>
      </w:pPr>
      <w:rPr/>
      <w:r>
        <w:rPr>
          <w:rFonts w:ascii="FontAwesome" w:hAnsi="FontAwesome" w:cs="FontAwesome" w:eastAsia="FontAwesome"/>
          <w:sz w:val="18"/>
          <w:szCs w:val="18"/>
          <w:spacing w:val="0"/>
          <w:w w:val="103"/>
        </w:rPr>
        <w:t></w:t>
      </w:r>
      <w:r>
        <w:rPr>
          <w:rFonts w:ascii="FontAwesome" w:hAnsi="FontAwesome" w:cs="FontAwesome" w:eastAsia="FontAwesome"/>
          <w:sz w:val="18"/>
          <w:szCs w:val="18"/>
          <w:spacing w:val="0"/>
          <w:w w:val="100"/>
        </w:rPr>
      </w:r>
    </w:p>
    <w:p>
      <w:pPr>
        <w:spacing w:before="27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US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Accidents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(3.0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million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records)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3" w:after="0" w:line="240" w:lineRule="auto"/>
        <w:ind w:left="200" w:right="-20"/>
        <w:jc w:val="left"/>
        <w:rPr>
          <w:rFonts w:ascii="FontAwesome" w:hAnsi="FontAwesome" w:cs="FontAwesome" w:eastAsia="FontAwesome"/>
          <w:sz w:val="18"/>
          <w:szCs w:val="18"/>
        </w:rPr>
      </w:pPr>
      <w:rPr/>
      <w:r>
        <w:rPr>
          <w:rFonts w:ascii="FontAwesome" w:hAnsi="FontAwesome" w:cs="FontAwesome" w:eastAsia="FontAwesome"/>
          <w:sz w:val="18"/>
          <w:szCs w:val="18"/>
          <w:spacing w:val="0"/>
          <w:w w:val="103"/>
        </w:rPr>
        <w:t></w:t>
      </w:r>
      <w:r>
        <w:rPr>
          <w:rFonts w:ascii="FontAwesome" w:hAnsi="FontAwesome" w:cs="FontAwesome" w:eastAsia="FontAwesome"/>
          <w:sz w:val="18"/>
          <w:szCs w:val="18"/>
          <w:spacing w:val="0"/>
          <w:w w:val="100"/>
        </w:rPr>
      </w:r>
    </w:p>
    <w:p>
      <w:pPr>
        <w:spacing w:before="27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3"/>
        </w:rPr>
        <w:t>US_Accidents_May19.csv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49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columns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3" w:after="0" w:line="240" w:lineRule="auto"/>
        <w:ind w:left="200" w:right="-20"/>
        <w:jc w:val="left"/>
        <w:rPr>
          <w:rFonts w:ascii="FontAwesome" w:hAnsi="FontAwesome" w:cs="FontAwesome" w:eastAsia="FontAwesome"/>
          <w:sz w:val="18"/>
          <w:szCs w:val="18"/>
        </w:rPr>
      </w:pPr>
      <w:rPr/>
      <w:hyperlink r:id="rId52">
        <w:r>
          <w:rPr>
            <w:rFonts w:ascii="FontAwesome" w:hAnsi="FontAwesome" w:cs="FontAwesome" w:eastAsia="FontAwesome"/>
            <w:sz w:val="18"/>
            <w:szCs w:val="18"/>
            <w:color w:val="0000FF"/>
            <w:spacing w:val="0"/>
            <w:w w:val="103"/>
          </w:rPr>
          <w:t></w:t>
        </w:r>
        <w:r>
          <w:rPr>
            <w:rFonts w:ascii="FontAwesome" w:hAnsi="FontAwesome" w:cs="FontAwesome" w:eastAsia="FontAwesome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41" w:after="0" w:line="240" w:lineRule="auto"/>
        <w:ind w:left="200" w:right="-20"/>
        <w:jc w:val="left"/>
        <w:rPr>
          <w:rFonts w:ascii="FontAwesome" w:hAnsi="FontAwesome" w:cs="FontAwesome" w:eastAsia="FontAwesome"/>
          <w:sz w:val="18"/>
          <w:szCs w:val="18"/>
        </w:rPr>
      </w:pPr>
      <w:rPr/>
      <w:hyperlink r:id="rId53">
        <w:r>
          <w:rPr>
            <w:rFonts w:ascii="FontAwesome" w:hAnsi="FontAwesome" w:cs="FontAwesome" w:eastAsia="FontAwesome"/>
            <w:sz w:val="18"/>
            <w:szCs w:val="18"/>
            <w:color w:val="0000FF"/>
            <w:spacing w:val="0"/>
            <w:w w:val="103"/>
          </w:rPr>
          <w:t></w:t>
        </w:r>
        <w:r>
          <w:rPr>
            <w:rFonts w:ascii="FontAwesome" w:hAnsi="FontAwesome" w:cs="FontAwesome" w:eastAsia="FontAwesome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24" w:after="0" w:line="240" w:lineRule="auto"/>
        <w:ind w:left="2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58.400290pt;height:158.4pt;mso-position-horizontal-relative:char;mso-position-vertical-relative:line" type="#_x0000_t75">
            <v:imagedata r:id="rId5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9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00FF"/>
          <w:w w:val="103"/>
        </w:rPr>
      </w:r>
      <w:hyperlink r:id="rId55">
        <w:r>
          <w:rPr>
            <w:rFonts w:ascii="Arial" w:hAnsi="Arial" w:cs="Arial" w:eastAsia="Arial"/>
            <w:sz w:val="18"/>
            <w:szCs w:val="18"/>
            <w:color w:val="0000FF"/>
            <w:spacing w:val="0"/>
            <w:w w:val="100"/>
            <w:u w:val="single" w:color="0000FF"/>
          </w:rPr>
          <w:t>US</w:t>
        </w:r>
        <w:r>
          <w:rPr>
            <w:rFonts w:ascii="Arial" w:hAnsi="Arial" w:cs="Arial" w:eastAsia="Arial"/>
            <w:sz w:val="18"/>
            <w:szCs w:val="18"/>
            <w:color w:val="0000FF"/>
            <w:spacing w:val="18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18"/>
            <w:szCs w:val="18"/>
            <w:color w:val="0000FF"/>
            <w:spacing w:val="0"/>
            <w:w w:val="100"/>
            <w:u w:val="single" w:color="0000FF"/>
          </w:rPr>
          <w:t>Accidents</w:t>
        </w:r>
        <w:r>
          <w:rPr>
            <w:rFonts w:ascii="Arial" w:hAnsi="Arial" w:cs="Arial" w:eastAsia="Arial"/>
            <w:sz w:val="18"/>
            <w:szCs w:val="18"/>
            <w:color w:val="0000FF"/>
            <w:spacing w:val="31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18"/>
            <w:szCs w:val="18"/>
            <w:color w:val="0000FF"/>
            <w:spacing w:val="0"/>
            <w:w w:val="100"/>
            <w:u w:val="single" w:color="0000FF"/>
          </w:rPr>
          <w:t>(3.0</w:t>
        </w:r>
        <w:r>
          <w:rPr>
            <w:rFonts w:ascii="Arial" w:hAnsi="Arial" w:cs="Arial" w:eastAsia="Arial"/>
            <w:sz w:val="18"/>
            <w:szCs w:val="18"/>
            <w:color w:val="0000FF"/>
            <w:spacing w:val="24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18"/>
            <w:szCs w:val="18"/>
            <w:color w:val="0000FF"/>
            <w:spacing w:val="0"/>
            <w:w w:val="100"/>
            <w:u w:val="single" w:color="0000FF"/>
          </w:rPr>
          <w:t>million</w:t>
        </w:r>
        <w:r>
          <w:rPr>
            <w:rFonts w:ascii="Arial" w:hAnsi="Arial" w:cs="Arial" w:eastAsia="Arial"/>
            <w:sz w:val="18"/>
            <w:szCs w:val="18"/>
            <w:color w:val="0000FF"/>
            <w:spacing w:val="23"/>
            <w:w w:val="100"/>
            <w:u w:val="single" w:color="0000FF"/>
          </w:rPr>
          <w:t> </w:t>
        </w:r>
        <w:r>
          <w:rPr>
            <w:rFonts w:ascii="Arial" w:hAnsi="Arial" w:cs="Arial" w:eastAsia="Arial"/>
            <w:sz w:val="18"/>
            <w:szCs w:val="18"/>
            <w:color w:val="0000FF"/>
            <w:spacing w:val="0"/>
            <w:w w:val="103"/>
            <w:u w:val="single" w:color="0000FF"/>
          </w:rPr>
          <w:t>records)</w:t>
        </w:r>
        <w:r>
          <w:rPr>
            <w:rFonts w:ascii="Arial" w:hAnsi="Arial" w:cs="Arial" w:eastAsia="Arial"/>
            <w:sz w:val="18"/>
            <w:szCs w:val="18"/>
            <w:color w:val="0000FF"/>
            <w:spacing w:val="0"/>
            <w:w w:val="103"/>
          </w:rPr>
        </w:r>
        <w:r>
          <w:rPr>
            <w:rFonts w:ascii="Arial" w:hAnsi="Arial" w:cs="Arial" w:eastAsia="Arial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18" w:after="0" w:line="261" w:lineRule="auto"/>
        <w:ind w:left="200" w:right="675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Countrywide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Traffic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Dataset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(2016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2019)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Last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Updated: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months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ago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(Version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About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Dataset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8" w:after="0" w:line="240" w:lineRule="auto"/>
        <w:ind w:left="2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Description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countrywide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traffic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dataset,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which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covers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49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states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United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State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collected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from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February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2016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4" w:after="0" w:line="337" w:lineRule="auto"/>
        <w:ind w:left="200" w:right="6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December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several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providers,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including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two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APIs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which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provide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streaming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traffic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event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data.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These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APIs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broadcast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traffic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events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captured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by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variety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entities,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such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state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departments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transportation,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law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enforcement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agencies,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traffic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cameras,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traffic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sensors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within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road</w:t>
      </w:r>
      <w:r>
        <w:rPr>
          <w:rFonts w:ascii="Arial" w:hAnsi="Arial" w:cs="Arial" w:eastAsia="Arial"/>
          <w:sz w:val="18"/>
          <w:szCs w:val="18"/>
          <w:spacing w:val="-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networks.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Currently,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there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about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3.0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million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records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dataset.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Check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hyperlink r:id="rId56"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here</w:t>
        </w:r>
        <w:r>
          <w:rPr>
            <w:rFonts w:ascii="Arial" w:hAnsi="Arial" w:cs="Arial" w:eastAsia="Arial"/>
            <w:sz w:val="18"/>
            <w:szCs w:val="18"/>
            <w:color w:val="008ABC"/>
            <w:spacing w:val="27"/>
            <w:w w:val="100"/>
          </w:rPr>
          <w:t> </w:t>
        </w:r>
      </w:hyperlink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learn</w:t>
      </w:r>
      <w:r>
        <w:rPr>
          <w:rFonts w:ascii="Arial" w:hAnsi="Arial" w:cs="Arial" w:eastAsia="Arial"/>
          <w:sz w:val="18"/>
          <w:szCs w:val="18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more</w:t>
      </w:r>
      <w:r>
        <w:rPr>
          <w:rFonts w:ascii="Arial" w:hAnsi="Arial" w:cs="Arial" w:eastAsia="Arial"/>
          <w:sz w:val="18"/>
          <w:szCs w:val="18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about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3"/>
        </w:rPr>
        <w:t>dataset.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Acknowledgements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Please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cite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following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papers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if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dataset: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91" w:footer="28" w:top="280" w:bottom="220" w:left="0" w:right="800"/>
          <w:pgSz w:w="12240" w:h="1584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pict>
          <v:group style="position:absolute;margin-left:8.2935pt;margin-top:708.452026pt;width:592.512pt;height:48.048pt;mso-position-horizontal-relative:page;mso-position-vertical-relative:page;z-index:-2229" coordorigin="166,14169" coordsize="11850,961">
            <v:group style="position:absolute;left:200;top:14179;width:11146;height:875" coordorigin="200,14179" coordsize="11146,875">
              <v:shape style="position:absolute;left:200;top:14179;width:11146;height:875" coordorigin="200,14179" coordsize="11146,875" path="m200,14179l11346,14179,11346,15054,200,15054,200,14179e" filled="t" fillcolor="#FBFBFB" stroked="f">
                <v:path arrowok="t"/>
                <v:fill/>
              </v:shape>
            </v:group>
            <v:group style="position:absolute;left:200;top:14186;width:11146;height:2" coordorigin="200,14186" coordsize="11146,2">
              <v:shape style="position:absolute;left:200;top:14186;width:11146;height:2" coordorigin="200,14186" coordsize="11146,0" path="m200,14186l11346,14186e" filled="f" stroked="t" strokeweight=".761pt" strokecolor="#DEDFE0">
                <v:path arrowok="t"/>
              </v:shape>
            </v:group>
            <v:group style="position:absolute;left:11028;top:15047;width:318;height:2" coordorigin="11028,15047" coordsize="318,2">
              <v:shape style="position:absolute;left:11028;top:15047;width:318;height:2" coordorigin="11028,15047" coordsize="318,0" path="m11028,15047l11346,15047e" filled="f" stroked="t" strokeweight=".762pt" strokecolor="#DEDFE0">
                <v:path arrowok="t"/>
              </v:shape>
            </v:group>
            <v:group style="position:absolute;left:200;top:15047;width:530;height:2" coordorigin="200,15047" coordsize="530,2">
              <v:shape style="position:absolute;left:200;top:15047;width:530;height:2" coordorigin="200,15047" coordsize="530,0" path="m200,15047l730,15047e" filled="f" stroked="t" strokeweight=".762pt" strokecolor="#DEDFE0">
                <v:path arrowok="t"/>
              </v:shape>
            </v:group>
            <v:group style="position:absolute;left:730;top:14908;width:10298;height:212" coordorigin="730,14908" coordsize="10298,212">
              <v:shape style="position:absolute;left:730;top:14908;width:10298;height:212" coordorigin="730,14908" coordsize="10298,212" path="m730,15120l11028,15120,11028,14908,730,14908,730,15120e" filled="t" fillcolor="#FFFFFF" stroked="f">
                <v:path arrowok="t"/>
                <v:fill/>
              </v:shape>
            </v:group>
            <v:group style="position:absolute;left:730;top:14915;width:10298;height:2" coordorigin="730,14915" coordsize="10298,2">
              <v:shape style="position:absolute;left:730;top:14915;width:10298;height:2" coordorigin="730,14915" coordsize="10298,0" path="m730,14915l11028,14915e" filled="f" stroked="t" strokeweight=".763pt" strokecolor="#DEDFE0">
                <v:path arrowok="t"/>
              </v:shape>
            </v:group>
            <v:group style="position:absolute;left:737;top:14908;width:2;height:212" coordorigin="737,14908" coordsize="2,212">
              <v:shape style="position:absolute;left:737;top:14908;width:2;height:212" coordorigin="737,14908" coordsize="0,212" path="m737,14908l737,15120e" filled="f" stroked="t" strokeweight=".763pt" strokecolor="#DEDFE0">
                <v:path arrowok="t"/>
              </v:shape>
            </v:group>
            <v:group style="position:absolute;left:11021;top:14908;width:2;height:212" coordorigin="11021,14908" coordsize="2,212">
              <v:shape style="position:absolute;left:11021;top:14908;width:2;height:212" coordorigin="11021,14908" coordsize="0,212" path="m11021,14908l11021,15120e" filled="f" stroked="t" strokeweight=".763pt" strokecolor="#DEDFE0">
                <v:path arrowok="t"/>
              </v:shape>
            </v:group>
            <v:group style="position:absolute;left:200;top:15087;width:11782;height:2" coordorigin="200,15087" coordsize="11782,2">
              <v:shape style="position:absolute;left:200;top:15087;width:11782;height:2" coordorigin="200,15087" coordsize="11782,0" path="m200,15087l11982,15087e" filled="f" stroked="t" strokeweight="3.413pt" strokecolor="#3E4655">
                <v:path arrowok="t"/>
              </v:shape>
            </v:group>
            <w10:wrap type="none"/>
          </v:group>
        </w:pict>
      </w:r>
      <w:r>
        <w:rPr>
          <w:sz w:val="19"/>
          <w:szCs w:val="19"/>
        </w:rPr>
      </w:r>
    </w:p>
    <w:p>
      <w:pPr>
        <w:spacing w:before="41" w:after="0" w:line="240" w:lineRule="auto"/>
        <w:ind w:left="38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pt;margin-top:6.527522pt;width:1.988pt;height:2.536555pt;mso-position-horizontal-relative:page;mso-position-vertical-relative:paragraph;z-index:-2233" coordorigin="200,131" coordsize="40,51">
            <v:shape style="position:absolute;left:200;top:131;width:40;height:51" coordorigin="200,131" coordsize="40,51" path="m229,131l212,134,212,175,219,181,235,181,248,172,252,157,245,138,229,131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Moosavi,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Sobhan,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Mohammad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Hossein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Samavatian,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Srinivasan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Parthasarathy,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Rajiv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Ramnath.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“</w:t>
      </w:r>
      <w:hyperlink r:id="rId57"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A</w:t>
        </w:r>
        <w:r>
          <w:rPr>
            <w:rFonts w:ascii="Arial" w:hAnsi="Arial" w:cs="Arial" w:eastAsia="Arial"/>
            <w:sz w:val="18"/>
            <w:szCs w:val="18"/>
            <w:color w:val="008ABC"/>
            <w:spacing w:val="17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Countrywide</w:t>
        </w:r>
        <w:r>
          <w:rPr>
            <w:rFonts w:ascii="Arial" w:hAnsi="Arial" w:cs="Arial" w:eastAsia="Arial"/>
            <w:sz w:val="18"/>
            <w:szCs w:val="18"/>
            <w:color w:val="008ABC"/>
            <w:spacing w:val="36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Traffic</w:t>
        </w:r>
        <w:r>
          <w:rPr>
            <w:rFonts w:ascii="Arial" w:hAnsi="Arial" w:cs="Arial" w:eastAsia="Arial"/>
            <w:sz w:val="18"/>
            <w:szCs w:val="18"/>
            <w:color w:val="008ABC"/>
            <w:spacing w:val="20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3"/>
          </w:rPr>
          <w:t>Accident</w:t>
        </w:r>
        <w:r>
          <w:rPr>
            <w:rFonts w:ascii="Arial" w:hAnsi="Arial" w:cs="Arial" w:eastAsia="Arial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84" w:after="0" w:line="240" w:lineRule="auto"/>
        <w:ind w:left="386" w:right="-20"/>
        <w:jc w:val="left"/>
        <w:rPr>
          <w:rFonts w:ascii="Arial" w:hAnsi="Arial" w:cs="Arial" w:eastAsia="Arial"/>
          <w:sz w:val="18"/>
          <w:szCs w:val="18"/>
        </w:rPr>
      </w:pPr>
      <w:rPr/>
      <w:hyperlink r:id="rId58"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Datase</w:t>
        </w:r>
        <w:r>
          <w:rPr>
            <w:rFonts w:ascii="Arial" w:hAnsi="Arial" w:cs="Arial" w:eastAsia="Arial"/>
            <w:sz w:val="18"/>
            <w:szCs w:val="18"/>
            <w:color w:val="008ABC"/>
            <w:spacing w:val="10"/>
            <w:w w:val="100"/>
          </w:rPr>
          <w:t>t</w:t>
        </w:r>
      </w:hyperlink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.”,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3"/>
        </w:rPr>
        <w:t>2019.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37" w:lineRule="auto"/>
        <w:ind w:left="386" w:right="246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pt;margin-top:4.477066pt;width:1.988pt;height:2.537354pt;mso-position-horizontal-relative:page;mso-position-vertical-relative:paragraph;z-index:-2232" coordorigin="200,90" coordsize="40,51">
            <v:shape style="position:absolute;left:200;top:90;width:40;height:51" coordorigin="200,90" coordsize="40,51" path="m229,90l212,93,212,134,219,140,235,140,248,131,252,116,245,97,229,90e" filled="t" fillcolor="#0000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Moosavi,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Sobhan,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Mohammad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Hossein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Samavatian,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Srinivasan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Parthasarathy,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Radu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Teodorescu,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Rajiv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Ramnath.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hyperlink r:id="rId59"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3"/>
          </w:rPr>
          <w:t>"Accident</w:t>
        </w:r>
      </w:hyperlink>
      <w:hyperlink r:id="rId60"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3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Risk</w:t>
        </w:r>
        <w:r>
          <w:rPr>
            <w:rFonts w:ascii="Arial" w:hAnsi="Arial" w:cs="Arial" w:eastAsia="Arial"/>
            <w:sz w:val="18"/>
            <w:szCs w:val="18"/>
            <w:color w:val="008ABC"/>
            <w:spacing w:val="23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Prediction</w:t>
        </w:r>
        <w:r>
          <w:rPr>
            <w:rFonts w:ascii="Arial" w:hAnsi="Arial" w:cs="Arial" w:eastAsia="Arial"/>
            <w:sz w:val="18"/>
            <w:szCs w:val="18"/>
            <w:color w:val="008ABC"/>
            <w:spacing w:val="37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based</w:t>
        </w:r>
        <w:r>
          <w:rPr>
            <w:rFonts w:ascii="Arial" w:hAnsi="Arial" w:cs="Arial" w:eastAsia="Arial"/>
            <w:sz w:val="18"/>
            <w:szCs w:val="18"/>
            <w:color w:val="008ABC"/>
            <w:spacing w:val="30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on</w:t>
        </w:r>
        <w:r>
          <w:rPr>
            <w:rFonts w:ascii="Arial" w:hAnsi="Arial" w:cs="Arial" w:eastAsia="Arial"/>
            <w:sz w:val="18"/>
            <w:szCs w:val="18"/>
            <w:color w:val="008ABC"/>
            <w:spacing w:val="15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Heterogeneous</w:t>
        </w:r>
        <w:r>
          <w:rPr>
            <w:rFonts w:ascii="Arial" w:hAnsi="Arial" w:cs="Arial" w:eastAsia="Arial"/>
            <w:sz w:val="18"/>
            <w:szCs w:val="18"/>
            <w:color w:val="008ABC"/>
            <w:spacing w:val="44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Sparse</w:t>
        </w:r>
        <w:r>
          <w:rPr>
            <w:rFonts w:ascii="Arial" w:hAnsi="Arial" w:cs="Arial" w:eastAsia="Arial"/>
            <w:sz w:val="18"/>
            <w:szCs w:val="18"/>
            <w:color w:val="008ABC"/>
            <w:spacing w:val="29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Data:</w:t>
        </w:r>
        <w:r>
          <w:rPr>
            <w:rFonts w:ascii="Arial" w:hAnsi="Arial" w:cs="Arial" w:eastAsia="Arial"/>
            <w:sz w:val="18"/>
            <w:szCs w:val="18"/>
            <w:color w:val="008ABC"/>
            <w:spacing w:val="23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New</w:t>
        </w:r>
        <w:r>
          <w:rPr>
            <w:rFonts w:ascii="Arial" w:hAnsi="Arial" w:cs="Arial" w:eastAsia="Arial"/>
            <w:sz w:val="18"/>
            <w:szCs w:val="18"/>
            <w:color w:val="008ABC"/>
            <w:spacing w:val="27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Dataset</w:t>
        </w:r>
        <w:r>
          <w:rPr>
            <w:rFonts w:ascii="Arial" w:hAnsi="Arial" w:cs="Arial" w:eastAsia="Arial"/>
            <w:sz w:val="18"/>
            <w:szCs w:val="18"/>
            <w:color w:val="008ABC"/>
            <w:spacing w:val="32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and</w:t>
        </w:r>
        <w:r>
          <w:rPr>
            <w:rFonts w:ascii="Arial" w:hAnsi="Arial" w:cs="Arial" w:eastAsia="Arial"/>
            <w:sz w:val="18"/>
            <w:szCs w:val="18"/>
            <w:color w:val="008ABC"/>
            <w:spacing w:val="21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Insights."</w:t>
        </w:r>
        <w:r>
          <w:rPr>
            <w:rFonts w:ascii="Arial" w:hAnsi="Arial" w:cs="Arial" w:eastAsia="Arial"/>
            <w:sz w:val="18"/>
            <w:szCs w:val="18"/>
            <w:color w:val="008ABC"/>
            <w:spacing w:val="36"/>
            <w:w w:val="100"/>
          </w:rPr>
          <w:t> </w:t>
        </w:r>
      </w:hyperlink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proceedings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27th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ACM</w:t>
      </w:r>
      <w:r>
        <w:rPr>
          <w:rFonts w:ascii="Arial" w:hAnsi="Arial" w:cs="Arial" w:eastAsia="Arial"/>
          <w:sz w:val="18"/>
          <w:szCs w:val="18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3"/>
        </w:rPr>
        <w:t>SIGSPATIAL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International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Conference</w:t>
      </w:r>
      <w:r>
        <w:rPr>
          <w:rFonts w:ascii="Arial" w:hAnsi="Arial" w:cs="Arial" w:eastAsia="Arial"/>
          <w:sz w:val="18"/>
          <w:szCs w:val="18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Advances</w:t>
      </w:r>
      <w:r>
        <w:rPr>
          <w:rFonts w:ascii="Arial" w:hAnsi="Arial" w:cs="Arial" w:eastAsia="Arial"/>
          <w:sz w:val="18"/>
          <w:szCs w:val="18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Geographic</w:t>
      </w:r>
      <w:r>
        <w:rPr>
          <w:rFonts w:ascii="Arial" w:hAnsi="Arial" w:cs="Arial" w:eastAsia="Arial"/>
          <w:sz w:val="18"/>
          <w:szCs w:val="18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Information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Systems,</w:t>
      </w:r>
      <w:r>
        <w:rPr>
          <w:rFonts w:ascii="Arial" w:hAnsi="Arial" w:cs="Arial" w:eastAsia="Arial"/>
          <w:sz w:val="18"/>
          <w:szCs w:val="18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ACM,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3"/>
        </w:rPr>
        <w:t>2019.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Content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has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been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collected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rea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time,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multiple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Traffic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APIs.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Currently,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it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contains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which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collected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from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February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4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2016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December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2019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Contiguous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United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States.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Check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hyperlink r:id="rId61">
        <w:r>
          <w:rPr>
            <w:rFonts w:ascii="Arial" w:hAnsi="Arial" w:cs="Arial" w:eastAsia="Arial"/>
            <w:sz w:val="18"/>
            <w:szCs w:val="18"/>
            <w:color w:val="008ABC"/>
            <w:spacing w:val="0"/>
            <w:w w:val="100"/>
          </w:rPr>
          <w:t>here</w:t>
        </w:r>
        <w:r>
          <w:rPr>
            <w:rFonts w:ascii="Arial" w:hAnsi="Arial" w:cs="Arial" w:eastAsia="Arial"/>
            <w:sz w:val="18"/>
            <w:szCs w:val="18"/>
            <w:color w:val="008ABC"/>
            <w:spacing w:val="26"/>
            <w:w w:val="100"/>
          </w:rPr>
          <w:t> </w:t>
        </w:r>
      </w:hyperlink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learn</w:t>
      </w:r>
      <w:r>
        <w:rPr>
          <w:rFonts w:ascii="Arial" w:hAnsi="Arial" w:cs="Arial" w:eastAsia="Arial"/>
          <w:sz w:val="18"/>
          <w:szCs w:val="18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more</w:t>
      </w:r>
      <w:r>
        <w:rPr>
          <w:rFonts w:ascii="Arial" w:hAnsi="Arial" w:cs="Arial" w:eastAsia="Arial"/>
          <w:sz w:val="18"/>
          <w:szCs w:val="18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about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3"/>
        </w:rPr>
        <w:t>dataset.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Inspiration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37" w:lineRule="auto"/>
        <w:ind w:left="200" w:right="58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Accidents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can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used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numerous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applications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such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rea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time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prediction,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studying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hotspot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locations,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casualty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analysis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extracting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cause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effect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rules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predict</w:t>
      </w:r>
      <w:r>
        <w:rPr>
          <w:rFonts w:ascii="Arial" w:hAnsi="Arial" w:cs="Arial" w:eastAsia="Arial"/>
          <w:sz w:val="18"/>
          <w:szCs w:val="18"/>
          <w:spacing w:val="3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accidents,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studying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impact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precipitation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other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environmental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stimuli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accident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occurrence.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Usage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Policy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Legal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Disclaimer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dataset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being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distributed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only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Research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purposes,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under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Creative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Commons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Attribution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3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Noncommercia</w:t>
      </w:r>
      <w:r>
        <w:rPr>
          <w:rFonts w:ascii="Arial" w:hAnsi="Arial" w:cs="Arial" w:eastAsia="Arial"/>
          <w:sz w:val="18"/>
          <w:szCs w:val="18"/>
          <w:spacing w:val="10"/>
          <w:w w:val="103"/>
        </w:rPr>
        <w:t>l</w:t>
      </w:r>
      <w:r>
        <w:rPr>
          <w:rFonts w:ascii="Arial" w:hAnsi="Arial" w:cs="Arial" w:eastAsia="Arial"/>
          <w:sz w:val="18"/>
          <w:szCs w:val="18"/>
          <w:spacing w:val="4"/>
          <w:w w:val="103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ShareAlike</w:t>
      </w:r>
      <w:r>
        <w:rPr>
          <w:rFonts w:ascii="Arial" w:hAnsi="Arial" w:cs="Arial" w:eastAsia="Arial"/>
          <w:sz w:val="18"/>
          <w:szCs w:val="18"/>
          <w:spacing w:val="5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license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90" w:lineRule="atLeast"/>
        <w:ind w:left="200" w:right="25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pt;margin-top:32.194801pt;width:557.292pt;height:.1pt;mso-position-horizontal-relative:page;mso-position-vertical-relative:paragraph;z-index:-2234" coordorigin="200,644" coordsize="11146,2">
            <v:shape style="position:absolute;left:200;top:644;width:11146;height:2" coordorigin="200,644" coordsize="11146,0" path="m200,644l11346,644e" filled="f" stroked="t" strokeweight=".761pt" strokecolor="#DEDFE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(CC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4.0).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By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clicking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download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button(s)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below,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agreeing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only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commercial,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research,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academic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applications.</w:t>
      </w:r>
      <w:r>
        <w:rPr>
          <w:rFonts w:ascii="Arial" w:hAnsi="Arial" w:cs="Arial" w:eastAsia="Arial"/>
          <w:sz w:val="18"/>
          <w:szCs w:val="18"/>
          <w:spacing w:val="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may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need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cite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above</w:t>
      </w:r>
      <w:r>
        <w:rPr>
          <w:rFonts w:ascii="Arial" w:hAnsi="Arial" w:cs="Arial" w:eastAsia="Arial"/>
          <w:sz w:val="18"/>
          <w:szCs w:val="18"/>
          <w:spacing w:val="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papers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if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dataset.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40" w:lineRule="auto"/>
        <w:ind w:left="482" w:right="10062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Info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9.5pt;margin-top:-60.586494pt;width:558.292pt;height:44.734pt;mso-position-horizontal-relative:page;mso-position-vertical-relative:paragraph;z-index:-2231" coordorigin="190,-1212" coordsize="11166,895">
            <v:group style="position:absolute;left:200;top:-1202;width:11146;height:875" coordorigin="200,-1202" coordsize="11146,875">
              <v:shape style="position:absolute;left:200;top:-1202;width:11146;height:875" coordorigin="200,-1202" coordsize="11146,875" path="m200,-1202l11346,-1202,11346,-327,200,-327,200,-1202e" filled="t" fillcolor="#FBFBFB" stroked="f">
                <v:path arrowok="t"/>
                <v:fill/>
              </v:shape>
            </v:group>
            <v:group style="position:absolute;left:200;top:-1195;width:11146;height:2" coordorigin="200,-1195" coordsize="11146,2">
              <v:shape style="position:absolute;left:200;top:-1195;width:11146;height:2" coordorigin="200,-1195" coordsize="11146,0" path="m200,-1195l11346,-1195e" filled="f" stroked="t" strokeweight=".762pt" strokecolor="#DEDFE0">
                <v:path arrowok="t"/>
              </v:shape>
            </v:group>
            <v:group style="position:absolute;left:200;top:-334;width:11146;height:2" coordorigin="200,-334" coordsize="11146,2">
              <v:shape style="position:absolute;left:200;top:-334;width:11146;height:2" coordorigin="200,-334" coordsize="11146,0" path="m200,-334l11346,-334e" filled="f" stroked="t" strokeweight=".762pt" strokecolor="#DEDFE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Succeeded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True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Exit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Code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6" w:lineRule="auto"/>
        <w:ind w:left="412" w:right="304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Docker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Image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hyperlink r:id="rId62">
        <w:r>
          <w:rPr>
            <w:rFonts w:ascii="Arial" w:hAnsi="Arial" w:cs="Arial" w:eastAsia="Arial"/>
            <w:sz w:val="16"/>
            <w:szCs w:val="16"/>
            <w:color w:val="008ABC"/>
            <w:spacing w:val="0"/>
            <w:w w:val="99"/>
          </w:rPr>
          <w:t>kaggle/python@sha256:8250d2bd6f978ec5b11da50735a041cf4dbfef847d2b33f3855c8cabe7e6ef0d</w:t>
        </w:r>
        <w:r>
          <w:rPr>
            <w:rFonts w:ascii="Arial" w:hAnsi="Arial" w:cs="Arial" w:eastAsia="Arial"/>
            <w:sz w:val="16"/>
            <w:szCs w:val="16"/>
            <w:color w:val="008ABC"/>
            <w:spacing w:val="-3"/>
            <w:w w:val="99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(</w:t>
      </w:r>
      <w:hyperlink r:id="rId63">
        <w:r>
          <w:rPr>
            <w:rFonts w:ascii="Arial" w:hAnsi="Arial" w:cs="Arial" w:eastAsia="Arial"/>
            <w:sz w:val="16"/>
            <w:szCs w:val="16"/>
            <w:color w:val="008ABC"/>
            <w:spacing w:val="0"/>
            <w:w w:val="100"/>
          </w:rPr>
          <w:t>Dockerfil</w:t>
        </w:r>
        <w:r>
          <w:rPr>
            <w:rFonts w:ascii="Arial" w:hAnsi="Arial" w:cs="Arial" w:eastAsia="Arial"/>
            <w:sz w:val="16"/>
            <w:szCs w:val="16"/>
            <w:color w:val="008ABC"/>
            <w:spacing w:val="9"/>
            <w:w w:val="100"/>
          </w:rPr>
          <w:t>e</w:t>
        </w:r>
      </w:hyperlink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Timeout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Exceeded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False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Run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237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seconds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Queue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seconds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Output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Space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False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80" w:lineRule="exact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0pt;margin-top:26.433514pt;width:557.292pt;height:.1pt;mso-position-horizontal-relative:page;mso-position-vertical-relative:paragraph;z-index:-2230" coordorigin="200,529" coordsize="11146,2">
            <v:shape style="position:absolute;left:200;top:529;width:11146;height:2" coordorigin="200,529" coordsize="11146,0" path="m200,529l11346,529e" filled="f" stroked="t" strokeweight=".762pt" strokecolor="#DEDFE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Failure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Message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51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Log</w:t>
      </w:r>
    </w:p>
    <w:p>
      <w:pPr>
        <w:jc w:val="left"/>
        <w:spacing w:after="0"/>
        <w:sectPr>
          <w:pgMar w:header="91" w:footer="28" w:top="280" w:bottom="220" w:left="0" w:right="800"/>
          <w:pgSz w:w="12240" w:h="15840"/>
        </w:sectPr>
      </w:pPr>
      <w:rPr/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9.5pt;margin-top:500.216064pt;width:558.1735pt;height:78.573951pt;mso-position-horizontal-relative:page;mso-position-vertical-relative:page;z-index:-2226" coordorigin="190,10004" coordsize="11163,1571">
            <v:group style="position:absolute;left:6615;top:10462;width:4731;height:2" coordorigin="6615,10462" coordsize="4731,2">
              <v:shape style="position:absolute;left:6615;top:10462;width:4731;height:2" coordorigin="6615,10462" coordsize="4731,0" path="m6615,10462l11346,10462e" filled="f" stroked="t" strokeweight=".763pt" strokecolor="#DEDFE0">
                <v:path arrowok="t"/>
              </v:shape>
            </v:group>
            <v:group style="position:absolute;left:6615;top:10727;width:4731;height:2" coordorigin="6615,10727" coordsize="4731,2">
              <v:shape style="position:absolute;left:6615;top:10727;width:4731;height:2" coordorigin="6615,10727" coordsize="4731,0" path="m6615,10727l11346,10727e" filled="f" stroked="t" strokeweight=".763pt" strokecolor="#DEDFE0">
                <v:path arrowok="t"/>
              </v:shape>
            </v:group>
            <v:group style="position:absolute;left:200;top:11562;width:11146;height:2" coordorigin="200,11562" coordsize="11146,2">
              <v:shape style="position:absolute;left:200;top:11562;width:11146;height:2" coordorigin="200,11562" coordsize="11146,0" path="m200,11562l11346,11562e" filled="f" stroked="t" strokeweight=".763pt" strokecolor="#DEDFE0">
                <v:path arrowok="t"/>
              </v:shape>
            </v:group>
            <v:group style="position:absolute;left:207;top:10720;width:2;height:848" coordorigin="207,10720" coordsize="2,848">
              <v:shape style="position:absolute;left:207;top:10720;width:2;height:848" coordorigin="207,10720" coordsize="0,848" path="m207,10720l207,11568e" filled="f" stroked="t" strokeweight=".762pt" strokecolor="#DEDFE0">
                <v:path arrowok="t"/>
              </v:shape>
            </v:group>
            <v:group style="position:absolute;left:11339;top:10720;width:2;height:848" coordorigin="11339,10720" coordsize="2,848">
              <v:shape style="position:absolute;left:11339;top:10720;width:2;height:848" coordorigin="11339,10720" coordsize="0,848" path="m11339,10720l11339,11568e" filled="f" stroked="t" strokeweight=".762pt" strokecolor="#DEDFE0">
                <v:path arrowok="t"/>
              </v:shape>
            </v:group>
            <v:group style="position:absolute;left:220;top:11144;width:2;height:411" coordorigin="220,11144" coordsize="2,411">
              <v:shape style="position:absolute;left:220;top:11144;width:2;height:411" coordorigin="220,11144" coordsize="0,411" path="m220,11144l220,11555e" filled="f" stroked="t" strokeweight=".763pt" strokecolor="#DEDFE0">
                <v:path arrowok="t"/>
              </v:shape>
              <v:shape style="position:absolute;left:200;top:10004;width:398;height:398" type="#_x0000_t75">
                <v:imagedata r:id="rId64" o:title=""/>
              </v:shape>
            </v:group>
            <v:group style="position:absolute;left:200;top:10375;width:6415;height:437" coordorigin="200,10375" coordsize="6415,437">
              <v:shape style="position:absolute;left:200;top:10375;width:6415;height:437" coordorigin="200,10375" coordsize="6415,437" path="m200,10375l6615,10375,6615,10813,200,10813,200,10375e" filled="t" fillcolor="#FFFFFF" stroked="f">
                <v:path arrowok="t"/>
                <v:fill/>
              </v:shape>
            </v:group>
            <v:group style="position:absolute;left:5024;top:10402;width:782;height:411" coordorigin="5024,10402" coordsize="782,411">
              <v:shape style="position:absolute;left:5024;top:10402;width:782;height:411" coordorigin="5024,10402" coordsize="782,411" path="m5024,10402l5806,10402,5806,10813,5024,10813,5024,10402e" filled="t" fillcolor="#F8F8F8" stroked="f">
                <v:path arrowok="t"/>
                <v:fill/>
              </v:shape>
            </v:group>
            <v:group style="position:absolute;left:5024;top:10409;width:782;height:2" coordorigin="5024,10409" coordsize="782,2">
              <v:shape style="position:absolute;left:5024;top:10409;width:782;height:2" coordorigin="5024,10409" coordsize="782,0" path="m5024,10409l5806,10409e" filled="f" stroked="t" strokeweight=".763pt" strokecolor="#DEDFE0">
                <v:path arrowok="t"/>
              </v:shape>
            </v:group>
            <v:group style="position:absolute;left:5799;top:10402;width:2;height:411" coordorigin="5799,10402" coordsize="2,411">
              <v:shape style="position:absolute;left:5799;top:10402;width:2;height:411" coordorigin="5799,10402" coordsize="0,411" path="m5799,10402l5799,10813e" filled="f" stroked="t" strokeweight=".762pt" strokecolor="#DEDFE0">
                <v:path arrowok="t"/>
              </v:shape>
            </v:group>
            <v:group style="position:absolute;left:5978;top:10402;width:636;height:411" coordorigin="5978,10402" coordsize="636,411">
              <v:shape style="position:absolute;left:5978;top:10402;width:636;height:411" coordorigin="5978,10402" coordsize="636,411" path="m5978,10402l6614,10402,6614,10813,5978,10813,5978,10402e" filled="t" fillcolor="#F8F8F8" stroked="f">
                <v:path arrowok="t"/>
                <v:fill/>
              </v:shape>
            </v:group>
            <v:group style="position:absolute;left:5978;top:10409;width:636;height:2" coordorigin="5978,10409" coordsize="636,2">
              <v:shape style="position:absolute;left:5978;top:10409;width:636;height:2" coordorigin="5978,10409" coordsize="636,0" path="m5978,10409l6614,10409e" filled="f" stroked="t" strokeweight=".763pt" strokecolor="#DEDFE0">
                <v:path arrowok="t"/>
              </v:shape>
            </v:group>
            <v:group style="position:absolute;left:6608;top:10402;width:2;height:411" coordorigin="6608,10402" coordsize="2,411">
              <v:shape style="position:absolute;left:6608;top:10402;width:2;height:411" coordorigin="6608,10402" coordsize="0,411" path="m6608,10402l6608,10813e" filled="f" stroked="t" strokeweight=".763pt" strokecolor="#DEDFE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0pt;margin-top:722.536499pt;width:557.292pt;height:.1pt;mso-position-horizontal-relative:page;mso-position-vertical-relative:page;z-index:-2225" coordorigin="200,14451" coordsize="11146,2">
            <v:shape style="position:absolute;left:200;top:14451;width:11146;height:2" coordorigin="200,14451" coordsize="11146,0" path="m200,14451l11346,14451e" filled="f" stroked="t" strokeweight=".763pt" strokecolor="#DEDFE0">
              <v:path arrowok="t"/>
            </v:shape>
          </v:group>
          <w10:wrap type="none"/>
        </w:pict>
      </w:r>
      <w:r>
        <w:rPr/>
        <w:pict>
          <v:group style="position:absolute;margin-left:15.6325pt;margin-top:706.302002pt;width:.1pt;height:10.602pt;mso-position-horizontal-relative:page;mso-position-vertical-relative:page;z-index:-2223" coordorigin="313,14126" coordsize="2,212">
            <v:shape style="position:absolute;left:313;top:14126;width:2;height:212" coordorigin="313,14126" coordsize="0,212" path="m313,14126l313,14338e" filled="f" stroked="t" strokeweight=".763pt" strokecolor="#DEDFE0">
              <v:path arrowok="t"/>
            </v:shape>
          </v:group>
          <w10:wrap type="none"/>
        </w:pict>
      </w:r>
      <w:r>
        <w:rPr/>
        <w:pict>
          <v:group style="position:absolute;margin-left:9.5pt;margin-top:25.6185pt;width:590.099pt;height:244.7065pt;mso-position-horizontal-relative:page;mso-position-vertical-relative:page;z-index:-2219" coordorigin="190,512" coordsize="11802,4894">
            <v:group style="position:absolute;left:737;top:520;width:2;height:35" coordorigin="737,520" coordsize="2,35">
              <v:shape style="position:absolute;left:737;top:520;width:2;height:35" coordorigin="737,520" coordsize="0,35" path="m737,520l737,555e" filled="f" stroked="t" strokeweight=".763pt" strokecolor="#DEDFE0">
                <v:path arrowok="t"/>
              </v:shape>
            </v:group>
            <v:group style="position:absolute;left:11021;top:520;width:2;height:35" coordorigin="11021,520" coordsize="2,35">
              <v:shape style="position:absolute;left:11021;top:520;width:2;height:35" coordorigin="11021,520" coordsize="0,35" path="m11021,520l11021,555e" filled="f" stroked="t" strokeweight=".763pt" strokecolor="#DEDFE0">
                <v:path arrowok="t"/>
              </v:shape>
            </v:group>
            <v:group style="position:absolute;left:200;top:5399;width:11146;height:2" coordorigin="200,5399" coordsize="11146,2">
              <v:shape style="position:absolute;left:200;top:5399;width:11146;height:2" coordorigin="200,5399" coordsize="11146,0" path="m200,5399l11346,5399e" filled="f" stroked="t" strokeweight=".763pt" strokecolor="#DEDFE0">
                <v:path arrowok="t"/>
              </v:shape>
            </v:group>
            <v:group style="position:absolute;left:200;top:555;width:11782;height:4837" coordorigin="200,555" coordsize="11782,4837">
              <v:shape style="position:absolute;left:200;top:555;width:11782;height:4837" coordorigin="200,555" coordsize="11782,4837" path="m200,555l11982,555,11982,5392,200,5392,200,555e" filled="t" fillcolor="#3E4655" stroked="f">
                <v:path arrowok="t"/>
                <v:fill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38" w:after="0" w:line="240" w:lineRule="auto"/>
        <w:ind w:left="100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Download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651" w:right="-20"/>
        <w:jc w:val="left"/>
        <w:tabs>
          <w:tab w:pos="194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FFFFFF"/>
          <w:spacing w:val="0"/>
          <w:w w:val="100"/>
        </w:rPr>
        <w:t>Time</w:t>
      </w:r>
      <w:r>
        <w:rPr>
          <w:rFonts w:ascii="Consolas" w:hAnsi="Consolas" w:cs="Consolas" w:eastAsia="Consolas"/>
          <w:sz w:val="17"/>
          <w:szCs w:val="17"/>
          <w:color w:val="FFFFFF"/>
          <w:spacing w:val="48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FFFF"/>
          <w:spacing w:val="0"/>
          <w:w w:val="100"/>
        </w:rPr>
        <w:t>Line</w:t>
      </w:r>
      <w:r>
        <w:rPr>
          <w:rFonts w:ascii="Consolas" w:hAnsi="Consolas" w:cs="Consolas" w:eastAsia="Consolas"/>
          <w:sz w:val="17"/>
          <w:szCs w:val="17"/>
          <w:color w:val="FFFFFF"/>
          <w:spacing w:val="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FFFF"/>
          <w:spacing w:val="0"/>
          <w:w w:val="100"/>
        </w:rPr>
        <w:t>#</w:t>
      </w:r>
      <w:r>
        <w:rPr>
          <w:rFonts w:ascii="Consolas" w:hAnsi="Consolas" w:cs="Consolas" w:eastAsia="Consolas"/>
          <w:sz w:val="17"/>
          <w:szCs w:val="17"/>
          <w:color w:val="FFFFFF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FFFF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FFFFFF"/>
          <w:spacing w:val="0"/>
          <w:w w:val="100"/>
        </w:rPr>
        <w:t>Log</w:t>
      </w:r>
      <w:r>
        <w:rPr>
          <w:rFonts w:ascii="Consolas" w:hAnsi="Consolas" w:cs="Consolas" w:eastAsia="Consolas"/>
          <w:sz w:val="17"/>
          <w:szCs w:val="17"/>
          <w:color w:val="FFFFFF"/>
          <w:spacing w:val="1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FFFF"/>
          <w:spacing w:val="0"/>
          <w:w w:val="101"/>
        </w:rPr>
        <w:t>Message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6" w:after="0" w:line="240" w:lineRule="auto"/>
        <w:ind w:left="651" w:right="-20"/>
        <w:jc w:val="left"/>
        <w:tabs>
          <w:tab w:pos="146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2.8s</w:t>
      </w:r>
      <w:r>
        <w:rPr>
          <w:rFonts w:ascii="Consolas" w:hAnsi="Consolas" w:cs="Consolas" w:eastAsia="Consolas"/>
          <w:sz w:val="17"/>
          <w:szCs w:val="17"/>
          <w:color w:val="8E9094"/>
          <w:spacing w:val="48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1</w:t>
      </w:r>
      <w:r>
        <w:rPr>
          <w:rFonts w:ascii="Consolas" w:hAnsi="Consolas" w:cs="Consolas" w:eastAsia="Consolas"/>
          <w:sz w:val="17"/>
          <w:szCs w:val="17"/>
          <w:color w:val="8E9094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Converting</w:t>
      </w:r>
      <w:r>
        <w:rPr>
          <w:rFonts w:ascii="Consolas" w:hAnsi="Consolas" w:cs="Consolas" w:eastAsia="Consolas"/>
          <w:sz w:val="17"/>
          <w:szCs w:val="17"/>
          <w:color w:val="FFCB6B"/>
          <w:spacing w:val="1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notebook</w:t>
      </w:r>
      <w:r>
        <w:rPr>
          <w:rFonts w:ascii="Consolas" w:hAnsi="Consolas" w:cs="Consolas" w:eastAsia="Consolas"/>
          <w:sz w:val="17"/>
          <w:szCs w:val="17"/>
          <w:color w:val="FFCB6B"/>
          <w:spacing w:val="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notebook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8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.ipynb</w:t>
      </w:r>
      <w:r>
        <w:rPr>
          <w:rFonts w:ascii="Consolas" w:hAnsi="Consolas" w:cs="Consolas" w:eastAsia="Consolas"/>
          <w:sz w:val="17"/>
          <w:szCs w:val="17"/>
          <w:color w:val="FFCB6B"/>
          <w:spacing w:val="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to</w:t>
      </w:r>
      <w:r>
        <w:rPr>
          <w:rFonts w:ascii="Consolas" w:hAnsi="Consolas" w:cs="Consolas" w:eastAsia="Consolas"/>
          <w:sz w:val="17"/>
          <w:szCs w:val="17"/>
          <w:color w:val="FFCB6B"/>
          <w:spacing w:val="11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notebook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6" w:after="0" w:line="240" w:lineRule="auto"/>
        <w:ind w:left="651" w:right="-20"/>
        <w:jc w:val="left"/>
        <w:tabs>
          <w:tab w:pos="146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6.6s</w:t>
      </w:r>
      <w:r>
        <w:rPr>
          <w:rFonts w:ascii="Consolas" w:hAnsi="Consolas" w:cs="Consolas" w:eastAsia="Consolas"/>
          <w:sz w:val="17"/>
          <w:szCs w:val="17"/>
          <w:color w:val="8E9094"/>
          <w:spacing w:val="48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</w:t>
      </w:r>
      <w:r>
        <w:rPr>
          <w:rFonts w:ascii="Consolas" w:hAnsi="Consolas" w:cs="Consolas" w:eastAsia="Consolas"/>
          <w:sz w:val="17"/>
          <w:szCs w:val="17"/>
          <w:color w:val="8E9094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Executing</w:t>
      </w:r>
      <w:r>
        <w:rPr>
          <w:rFonts w:ascii="Consolas" w:hAnsi="Consolas" w:cs="Consolas" w:eastAsia="Consolas"/>
          <w:sz w:val="17"/>
          <w:szCs w:val="17"/>
          <w:color w:val="FFCB6B"/>
          <w:spacing w:val="1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notebook</w:t>
      </w:r>
      <w:r>
        <w:rPr>
          <w:rFonts w:ascii="Consolas" w:hAnsi="Consolas" w:cs="Consolas" w:eastAsia="Consolas"/>
          <w:sz w:val="17"/>
          <w:szCs w:val="17"/>
          <w:color w:val="FFCB6B"/>
          <w:spacing w:val="17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with</w:t>
      </w:r>
      <w:r>
        <w:rPr>
          <w:rFonts w:ascii="Consolas" w:hAnsi="Consolas" w:cs="Consolas" w:eastAsia="Consolas"/>
          <w:sz w:val="17"/>
          <w:szCs w:val="17"/>
          <w:color w:val="FFCB6B"/>
          <w:spacing w:val="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kernel:</w:t>
      </w:r>
      <w:r>
        <w:rPr>
          <w:rFonts w:ascii="Consolas" w:hAnsi="Consolas" w:cs="Consolas" w:eastAsia="Consolas"/>
          <w:sz w:val="17"/>
          <w:szCs w:val="17"/>
          <w:color w:val="FFCB6B"/>
          <w:spacing w:val="1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python3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6" w:after="0" w:line="240" w:lineRule="auto"/>
        <w:ind w:left="651" w:right="-20"/>
        <w:jc w:val="left"/>
        <w:tabs>
          <w:tab w:pos="164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234.8s</w:t>
      </w:r>
      <w:r>
        <w:rPr>
          <w:rFonts w:ascii="Consolas" w:hAnsi="Consolas" w:cs="Consolas" w:eastAsia="Consolas"/>
          <w:sz w:val="17"/>
          <w:szCs w:val="17"/>
          <w:color w:val="8E9094"/>
          <w:spacing w:val="47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3</w:t>
      </w:r>
      <w:r>
        <w:rPr>
          <w:rFonts w:ascii="Consolas" w:hAnsi="Consolas" w:cs="Consolas" w:eastAsia="Consolas"/>
          <w:sz w:val="17"/>
          <w:szCs w:val="17"/>
          <w:color w:val="8E9094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Writing</w:t>
      </w:r>
      <w:r>
        <w:rPr>
          <w:rFonts w:ascii="Consolas" w:hAnsi="Consolas" w:cs="Consolas" w:eastAsia="Consolas"/>
          <w:sz w:val="17"/>
          <w:szCs w:val="17"/>
          <w:color w:val="FFCB6B"/>
          <w:spacing w:val="1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453062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bytes</w:t>
      </w:r>
      <w:r>
        <w:rPr>
          <w:rFonts w:ascii="Consolas" w:hAnsi="Consolas" w:cs="Consolas" w:eastAsia="Consolas"/>
          <w:sz w:val="17"/>
          <w:szCs w:val="17"/>
          <w:color w:val="FFCB6B"/>
          <w:spacing w:val="8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to</w:t>
      </w:r>
      <w:r>
        <w:rPr>
          <w:rFonts w:ascii="Consolas" w:hAnsi="Consolas" w:cs="Consolas" w:eastAsia="Consolas"/>
          <w:sz w:val="17"/>
          <w:szCs w:val="17"/>
          <w:color w:val="FFCB6B"/>
          <w:spacing w:val="1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2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notebook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8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.ipynb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6" w:after="0" w:line="240" w:lineRule="auto"/>
        <w:ind w:left="651" w:right="-20"/>
        <w:jc w:val="left"/>
        <w:tabs>
          <w:tab w:pos="164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235.6s</w:t>
      </w:r>
      <w:r>
        <w:rPr>
          <w:rFonts w:ascii="Consolas" w:hAnsi="Consolas" w:cs="Consolas" w:eastAsia="Consolas"/>
          <w:sz w:val="17"/>
          <w:szCs w:val="17"/>
          <w:color w:val="8E9094"/>
          <w:spacing w:val="47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4</w:t>
      </w:r>
      <w:r>
        <w:rPr>
          <w:rFonts w:ascii="Consolas" w:hAnsi="Consolas" w:cs="Consolas" w:eastAsia="Consolas"/>
          <w:sz w:val="17"/>
          <w:szCs w:val="17"/>
          <w:color w:val="8E9094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Converting</w:t>
      </w:r>
      <w:r>
        <w:rPr>
          <w:rFonts w:ascii="Consolas" w:hAnsi="Consolas" w:cs="Consolas" w:eastAsia="Consolas"/>
          <w:sz w:val="17"/>
          <w:szCs w:val="17"/>
          <w:color w:val="FFCB6B"/>
          <w:spacing w:val="1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notebook</w:t>
      </w:r>
      <w:r>
        <w:rPr>
          <w:rFonts w:ascii="Consolas" w:hAnsi="Consolas" w:cs="Consolas" w:eastAsia="Consolas"/>
          <w:sz w:val="17"/>
          <w:szCs w:val="17"/>
          <w:color w:val="FFCB6B"/>
          <w:spacing w:val="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notebook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8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.ipynb</w:t>
      </w:r>
      <w:r>
        <w:rPr>
          <w:rFonts w:ascii="Consolas" w:hAnsi="Consolas" w:cs="Consolas" w:eastAsia="Consolas"/>
          <w:sz w:val="17"/>
          <w:szCs w:val="17"/>
          <w:color w:val="FFCB6B"/>
          <w:spacing w:val="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to</w:t>
      </w:r>
      <w:r>
        <w:rPr>
          <w:rFonts w:ascii="Consolas" w:hAnsi="Consolas" w:cs="Consolas" w:eastAsia="Consolas"/>
          <w:sz w:val="17"/>
          <w:szCs w:val="17"/>
          <w:color w:val="FFCB6B"/>
          <w:spacing w:val="11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html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4" w:after="0" w:line="198" w:lineRule="exact"/>
        <w:ind w:left="651" w:right="4097"/>
        <w:jc w:val="left"/>
        <w:tabs>
          <w:tab w:pos="164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236.6s</w:t>
      </w:r>
      <w:r>
        <w:rPr>
          <w:rFonts w:ascii="Consolas" w:hAnsi="Consolas" w:cs="Consolas" w:eastAsia="Consolas"/>
          <w:sz w:val="17"/>
          <w:szCs w:val="17"/>
          <w:color w:val="8E9094"/>
          <w:spacing w:val="47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5</w:t>
      </w:r>
      <w:r>
        <w:rPr>
          <w:rFonts w:ascii="Consolas" w:hAnsi="Consolas" w:cs="Consolas" w:eastAsia="Consolas"/>
          <w:sz w:val="17"/>
          <w:szCs w:val="17"/>
          <w:color w:val="8E9094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Support</w:t>
      </w:r>
      <w:r>
        <w:rPr>
          <w:rFonts w:ascii="Consolas" w:hAnsi="Consolas" w:cs="Consolas" w:eastAsia="Consolas"/>
          <w:sz w:val="17"/>
          <w:szCs w:val="17"/>
          <w:color w:val="FFCB6B"/>
          <w:spacing w:val="1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8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will</w:t>
      </w:r>
      <w:r>
        <w:rPr>
          <w:rFonts w:ascii="Consolas" w:hAnsi="Consolas" w:cs="Consolas" w:eastAsia="Consolas"/>
          <w:sz w:val="17"/>
          <w:szCs w:val="17"/>
          <w:color w:val="FFCB6B"/>
          <w:spacing w:val="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be</w:t>
      </w:r>
      <w:r>
        <w:rPr>
          <w:rFonts w:ascii="Consolas" w:hAnsi="Consolas" w:cs="Consolas" w:eastAsia="Consolas"/>
          <w:sz w:val="17"/>
          <w:szCs w:val="17"/>
          <w:color w:val="FFCB6B"/>
          <w:spacing w:val="11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in</w:t>
      </w:r>
      <w:r>
        <w:rPr>
          <w:rFonts w:ascii="Consolas" w:hAnsi="Consolas" w:cs="Consolas" w:eastAsia="Consolas"/>
          <w:sz w:val="17"/>
          <w:szCs w:val="17"/>
          <w:color w:val="FFCB6B"/>
          <w:spacing w:val="1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2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files/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7" w:after="0" w:line="198" w:lineRule="exact"/>
        <w:ind w:left="651" w:right="4973"/>
        <w:jc w:val="left"/>
        <w:tabs>
          <w:tab w:pos="164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236.6s</w:t>
      </w:r>
      <w:r>
        <w:rPr>
          <w:rFonts w:ascii="Consolas" w:hAnsi="Consolas" w:cs="Consolas" w:eastAsia="Consolas"/>
          <w:sz w:val="17"/>
          <w:szCs w:val="17"/>
          <w:color w:val="8E9094"/>
          <w:spacing w:val="47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6</w:t>
      </w:r>
      <w:r>
        <w:rPr>
          <w:rFonts w:ascii="Consolas" w:hAnsi="Consolas" w:cs="Consolas" w:eastAsia="Consolas"/>
          <w:sz w:val="17"/>
          <w:szCs w:val="17"/>
          <w:color w:val="8E9094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Making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directory</w:t>
      </w:r>
      <w:r>
        <w:rPr>
          <w:rFonts w:ascii="Consolas" w:hAnsi="Consolas" w:cs="Consolas" w:eastAsia="Consolas"/>
          <w:sz w:val="17"/>
          <w:szCs w:val="17"/>
          <w:color w:val="FFCB6B"/>
          <w:spacing w:val="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4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0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files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[NbConvertApp]</w:t>
      </w:r>
      <w:r>
        <w:rPr>
          <w:rFonts w:ascii="Consolas" w:hAnsi="Consolas" w:cs="Consolas" w:eastAsia="Consolas"/>
          <w:sz w:val="17"/>
          <w:szCs w:val="17"/>
          <w:color w:val="FFCB6B"/>
          <w:spacing w:val="25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Writing</w:t>
      </w:r>
      <w:r>
        <w:rPr>
          <w:rFonts w:ascii="Consolas" w:hAnsi="Consolas" w:cs="Consolas" w:eastAsia="Consolas"/>
          <w:sz w:val="17"/>
          <w:szCs w:val="17"/>
          <w:color w:val="FFCB6B"/>
          <w:spacing w:val="1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331655</w:t>
      </w:r>
      <w:r>
        <w:rPr>
          <w:rFonts w:ascii="Consolas" w:hAnsi="Consolas" w:cs="Consolas" w:eastAsia="Consolas"/>
          <w:sz w:val="17"/>
          <w:szCs w:val="17"/>
          <w:color w:val="FFCB6B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bytes</w:t>
      </w:r>
      <w:r>
        <w:rPr>
          <w:rFonts w:ascii="Consolas" w:hAnsi="Consolas" w:cs="Consolas" w:eastAsia="Consolas"/>
          <w:sz w:val="17"/>
          <w:szCs w:val="17"/>
          <w:color w:val="FFCB6B"/>
          <w:spacing w:val="8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to</w:t>
      </w:r>
      <w:r>
        <w:rPr>
          <w:rFonts w:ascii="Consolas" w:hAnsi="Consolas" w:cs="Consolas" w:eastAsia="Consolas"/>
          <w:sz w:val="17"/>
          <w:szCs w:val="17"/>
          <w:color w:val="FFCB6B"/>
          <w:spacing w:val="1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2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8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</w:rPr>
        <w:t>results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7"/>
          <w:w w:val="100"/>
          <w:u w:val="single" w:color="FECA6A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-92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FFCB6B"/>
          <w:spacing w:val="0"/>
          <w:w w:val="101"/>
        </w:rPr>
        <w:t>.html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9" w:after="0" w:line="240" w:lineRule="auto"/>
        <w:ind w:left="651" w:right="-20"/>
        <w:jc w:val="left"/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236.6s</w:t>
      </w:r>
      <w:r>
        <w:rPr>
          <w:rFonts w:ascii="Consolas" w:hAnsi="Consolas" w:cs="Consolas" w:eastAsia="Consolas"/>
          <w:sz w:val="17"/>
          <w:szCs w:val="17"/>
          <w:color w:val="8E9094"/>
          <w:spacing w:val="47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1"/>
        </w:rPr>
        <w:t>7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66" w:after="0" w:line="240" w:lineRule="auto"/>
        <w:ind w:left="651" w:right="-20"/>
        <w:jc w:val="left"/>
        <w:tabs>
          <w:tab w:pos="1640" w:val="left"/>
        </w:tabs>
        <w:rPr>
          <w:rFonts w:ascii="Consolas" w:hAnsi="Consolas" w:cs="Consolas" w:eastAsia="Consolas"/>
          <w:sz w:val="17"/>
          <w:szCs w:val="17"/>
        </w:rPr>
      </w:pPr>
      <w:rPr/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236.6s</w:t>
      </w:r>
      <w:r>
        <w:rPr>
          <w:rFonts w:ascii="Consolas" w:hAnsi="Consolas" w:cs="Consolas" w:eastAsia="Consolas"/>
          <w:sz w:val="17"/>
          <w:szCs w:val="17"/>
          <w:color w:val="8E9094"/>
          <w:spacing w:val="47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>9</w:t>
      </w:r>
      <w:r>
        <w:rPr>
          <w:rFonts w:ascii="Consolas" w:hAnsi="Consolas" w:cs="Consolas" w:eastAsia="Consolas"/>
          <w:sz w:val="17"/>
          <w:szCs w:val="17"/>
          <w:color w:val="8E9094"/>
          <w:spacing w:val="-93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  <w:tab/>
      </w:r>
      <w:r>
        <w:rPr>
          <w:rFonts w:ascii="Consolas" w:hAnsi="Consolas" w:cs="Consolas" w:eastAsia="Consolas"/>
          <w:sz w:val="17"/>
          <w:szCs w:val="17"/>
          <w:color w:val="8E9094"/>
          <w:spacing w:val="0"/>
          <w:w w:val="100"/>
        </w:rPr>
      </w:r>
      <w:r>
        <w:rPr>
          <w:rFonts w:ascii="Consolas" w:hAnsi="Consolas" w:cs="Consolas" w:eastAsia="Consolas"/>
          <w:sz w:val="17"/>
          <w:szCs w:val="17"/>
          <w:color w:val="94BC78"/>
          <w:spacing w:val="0"/>
          <w:w w:val="100"/>
        </w:rPr>
        <w:t>Complete.</w:t>
      </w:r>
      <w:r>
        <w:rPr>
          <w:rFonts w:ascii="Consolas" w:hAnsi="Consolas" w:cs="Consolas" w:eastAsia="Consolas"/>
          <w:sz w:val="17"/>
          <w:szCs w:val="17"/>
          <w:color w:val="94BC78"/>
          <w:spacing w:val="1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94BC78"/>
          <w:spacing w:val="0"/>
          <w:w w:val="100"/>
        </w:rPr>
        <w:t>Exited</w:t>
      </w:r>
      <w:r>
        <w:rPr>
          <w:rFonts w:ascii="Consolas" w:hAnsi="Consolas" w:cs="Consolas" w:eastAsia="Consolas"/>
          <w:sz w:val="17"/>
          <w:szCs w:val="17"/>
          <w:color w:val="94BC78"/>
          <w:spacing w:val="6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94BC78"/>
          <w:spacing w:val="0"/>
          <w:w w:val="100"/>
        </w:rPr>
        <w:t>with</w:t>
      </w:r>
      <w:r>
        <w:rPr>
          <w:rFonts w:ascii="Consolas" w:hAnsi="Consolas" w:cs="Consolas" w:eastAsia="Consolas"/>
          <w:sz w:val="17"/>
          <w:szCs w:val="17"/>
          <w:color w:val="94BC78"/>
          <w:spacing w:val="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94BC78"/>
          <w:spacing w:val="0"/>
          <w:w w:val="100"/>
        </w:rPr>
        <w:t>code</w:t>
      </w:r>
      <w:r>
        <w:rPr>
          <w:rFonts w:ascii="Consolas" w:hAnsi="Consolas" w:cs="Consolas" w:eastAsia="Consolas"/>
          <w:sz w:val="17"/>
          <w:szCs w:val="17"/>
          <w:color w:val="94BC78"/>
          <w:spacing w:val="9"/>
          <w:w w:val="100"/>
        </w:rPr>
        <w:t> </w:t>
      </w:r>
      <w:r>
        <w:rPr>
          <w:rFonts w:ascii="Consolas" w:hAnsi="Consolas" w:cs="Consolas" w:eastAsia="Consolas"/>
          <w:sz w:val="17"/>
          <w:szCs w:val="17"/>
          <w:color w:val="94BC78"/>
          <w:spacing w:val="0"/>
          <w:w w:val="101"/>
        </w:rPr>
        <w:t>0.</w:t>
      </w:r>
      <w:r>
        <w:rPr>
          <w:rFonts w:ascii="Consolas" w:hAnsi="Consolas" w:cs="Consolas" w:eastAsia="Consolas"/>
          <w:sz w:val="17"/>
          <w:szCs w:val="17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399" w:lineRule="auto"/>
        <w:ind w:left="558" w:right="9569" w:firstLine="-146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20.2215pt;margin-top:12.761381pt;width:536.85pt;height:24.618pt;mso-position-horizontal-relative:page;mso-position-vertical-relative:paragraph;z-index:-2218" coordorigin="404,255" coordsize="10737,492">
            <v:group style="position:absolute;left:412;top:269;width:10722;height:2" coordorigin="412,269" coordsize="10722,2">
              <v:shape style="position:absolute;left:412;top:269;width:10722;height:2" coordorigin="412,269" coordsize="10722,0" path="m412,269l11134,269e" filled="f" stroked="t" strokeweight=".763pt" strokecolor="#EBECEC">
                <v:path arrowok="t"/>
              </v:shape>
            </v:group>
            <v:group style="position:absolute;left:412;top:733;width:10722;height:2" coordorigin="412,733" coordsize="10722,2">
              <v:shape style="position:absolute;left:412;top:733;width:10722;height:2" coordorigin="412,733" coordsize="10722,0" path="m412,733l11134,733e" filled="f" stroked="t" strokeweight=".762pt" strokecolor="#EBECEC">
                <v:path arrowok="t"/>
              </v:shape>
            </v:group>
            <v:group style="position:absolute;left:419;top:263;width:2;height:477" coordorigin="419,263" coordsize="2,477">
              <v:shape style="position:absolute;left:419;top:263;width:2;height:477" coordorigin="419,263" coordsize="0,477" path="m419,263l419,740e" filled="f" stroked="t" strokeweight=".762pt" strokecolor="#EBECEC">
                <v:path arrowok="t"/>
              </v:shape>
            </v:group>
            <v:group style="position:absolute;left:11127;top:263;width:2;height:477" coordorigin="11127,263" coordsize="2,477">
              <v:shape style="position:absolute;left:11127;top:263;width:2;height:477" coordorigin="11127,263" coordsize="0,477" path="m11127,263l11127,740e" filled="f" stroked="t" strokeweight=".762pt" strokecolor="#EBECEC">
                <v:path arrowok="t"/>
              </v:shape>
            </v:group>
            <v:group style="position:absolute;left:10855;top:462;width:133;height:66" coordorigin="10855,462" coordsize="133,66">
              <v:shape style="position:absolute;left:10855;top:462;width:133;height:66" coordorigin="10855,462" coordsize="133,66" path="m10988,462l10855,462,10922,528,10988,462e" filled="t" fillcolor="#9A9A9A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Comments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(2)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 </w:t>
      </w:r>
      <w:r>
        <w:rPr>
          <w:rFonts w:ascii="Arial" w:hAnsi="Arial" w:cs="Arial" w:eastAsia="Arial"/>
          <w:sz w:val="18"/>
          <w:szCs w:val="18"/>
          <w:color w:val="303030"/>
          <w:spacing w:val="0"/>
          <w:w w:val="100"/>
        </w:rPr>
        <w:t>All</w:t>
      </w:r>
      <w:r>
        <w:rPr>
          <w:rFonts w:ascii="Arial" w:hAnsi="Arial" w:cs="Arial" w:eastAsia="Arial"/>
          <w:sz w:val="18"/>
          <w:szCs w:val="18"/>
          <w:color w:val="30303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03030"/>
          <w:spacing w:val="0"/>
          <w:w w:val="103"/>
        </w:rPr>
        <w:t>Comments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0" w:after="0" w:line="204" w:lineRule="exact"/>
        <w:ind w:left="4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20.2215pt;margin-top:13.538246pt;width:536.85pt;height:24.617pt;mso-position-horizontal-relative:page;mso-position-vertical-relative:paragraph;z-index:-2217" coordorigin="404,271" coordsize="10737,492">
            <v:group style="position:absolute;left:412;top:285;width:10722;height:2" coordorigin="412,285" coordsize="10722,2">
              <v:shape style="position:absolute;left:412;top:285;width:10722;height:2" coordorigin="412,285" coordsize="10722,0" path="m412,285l11134,285e" filled="f" stroked="t" strokeweight=".763pt" strokecolor="#EBECEC">
                <v:path arrowok="t"/>
              </v:shape>
            </v:group>
            <v:group style="position:absolute;left:412;top:749;width:10722;height:2" coordorigin="412,749" coordsize="10722,2">
              <v:shape style="position:absolute;left:412;top:749;width:10722;height:2" coordorigin="412,749" coordsize="10722,0" path="m412,749l11134,749e" filled="f" stroked="t" strokeweight=".762pt" strokecolor="#EBECEC">
                <v:path arrowok="t"/>
              </v:shape>
            </v:group>
            <v:group style="position:absolute;left:419;top:278;width:2;height:477" coordorigin="419,278" coordsize="2,477">
              <v:shape style="position:absolute;left:419;top:278;width:2;height:477" coordorigin="419,278" coordsize="0,477" path="m419,278l419,755e" filled="f" stroked="t" strokeweight=".762pt" strokecolor="#EBECEC">
                <v:path arrowok="t"/>
              </v:shape>
            </v:group>
            <v:group style="position:absolute;left:11127;top:278;width:2;height:477" coordorigin="11127,278" coordsize="2,477">
              <v:shape style="position:absolute;left:11127;top:278;width:2;height:477" coordorigin="11127,278" coordsize="0,477" path="m11127,278l11127,755e" filled="f" stroked="t" strokeweight=".762pt" strokecolor="#EBECEC">
                <v:path arrowok="t"/>
              </v:shape>
            </v:group>
            <v:group style="position:absolute;left:10855;top:477;width:133;height:66" coordorigin="10855,477" coordsize="133,66">
              <v:shape style="position:absolute;left:10855;top:477;width:133;height:66" coordorigin="10855,477" coordsize="133,66" path="m10988,477l10855,477,10922,543,10988,477e" filled="t" fillcolor="#9A9A9A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Sort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-1"/>
        </w:rPr>
        <w:t>by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4" w:lineRule="exact"/>
        <w:ind w:left="55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9.6195pt;margin-top:58.803703pt;width:558.053pt;height:4.0250pt;mso-position-horizontal-relative:page;mso-position-vertical-relative:paragraph;z-index:-2228" coordorigin="192,1176" coordsize="11161,80">
            <v:group style="position:absolute;left:200;top:1249;width:11146;height:2" coordorigin="200,1249" coordsize="11146,2">
              <v:shape style="position:absolute;left:200;top:1249;width:11146;height:2" coordorigin="200,1249" coordsize="11146,0" path="m200,1249l11346,1249e" filled="f" stroked="t" strokeweight=".761pt" strokecolor="#DEDFE0">
                <v:path arrowok="t"/>
              </v:shape>
              <v:shape style="position:absolute;left:200;top:1176;width:530;height:66" type="#_x0000_t75">
                <v:imagedata r:id="rId65" o:title=""/>
              </v:shape>
            </v:group>
            <w10:wrap type="none"/>
          </v:group>
        </w:pict>
      </w:r>
      <w:r>
        <w:rPr/>
        <w:pict>
          <v:group style="position:absolute;margin-left:9.5pt;margin-top:27.821705pt;width:27.506pt;height:27.507pt;mso-position-horizontal-relative:page;mso-position-vertical-relative:paragraph;z-index:-2222" coordorigin="190,556" coordsize="550,550">
            <v:group style="position:absolute;left:200;top:566;width:530;height:530" coordorigin="200,566" coordsize="530,530">
              <v:shape style="position:absolute;left:200;top:566;width:530;height:530" coordorigin="200,566" coordsize="530,530" path="m200,566l730,566,730,1097,200,1097,200,566e" filled="t" fillcolor="#C4C9CD" stroked="f">
                <v:path arrowok="t"/>
                <v:fill/>
              </v:shape>
              <v:shape style="position:absolute;left:200;top:566;width:530;height:530" type="#_x0000_t75">
                <v:imagedata r:id="rId66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color w:val="303030"/>
          <w:spacing w:val="0"/>
          <w:w w:val="103"/>
          <w:position w:val="-1"/>
        </w:rPr>
        <w:t>Hotness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0" w:right="-20"/>
        <w:jc w:val="left"/>
        <w:rPr>
          <w:rFonts w:ascii="Times New Roman" w:hAnsi="Times New Roman" w:cs="Times New Roman" w:eastAsia="Times New Roman"/>
          <w:sz w:val="6.599609"/>
          <w:szCs w:val="6.599609"/>
        </w:rPr>
      </w:pPr>
      <w:rPr/>
      <w:r>
        <w:rPr/>
        <w:pict>
          <v:shape style="width:26.405914pt;height:3.3pt;mso-position-horizontal-relative:char;mso-position-vertical-relative:line" type="#_x0000_t75">
            <v:imagedata r:id="rId67" o:title=""/>
          </v:shape>
        </w:pict>
      </w:r>
      <w:r>
        <w:rPr>
          <w:rFonts w:ascii="Times New Roman" w:hAnsi="Times New Roman" w:cs="Times New Roman" w:eastAsia="Times New Roman"/>
          <w:sz w:val="6.599609"/>
          <w:szCs w:val="6.59960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40" w:lineRule="auto"/>
        <w:ind w:left="41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0pt;margin-top:-72.43338pt;width:557.292pt;height:.1pt;mso-position-horizontal-relative:page;mso-position-vertical-relative:paragraph;z-index:-2227" coordorigin="200,-1449" coordsize="11146,2">
            <v:shape style="position:absolute;left:200;top:-1449;width:11146;height:2" coordorigin="200,-1449" coordsize="11146,0" path="m200,-1449l11346,-1449e" filled="f" stroked="t" strokeweight=".763pt" strokecolor="#DEDFE0">
              <v:path arrowok="t"/>
            </v:shape>
          </v:group>
          <w10:wrap type="none"/>
        </w:pict>
      </w:r>
      <w:r>
        <w:rPr/>
        <w:pict>
          <v:group style="position:absolute;margin-left:9.5pt;margin-top:-64.650879pt;width:27.506pt;height:27.507pt;mso-position-horizontal-relative:page;mso-position-vertical-relative:paragraph;z-index:-2221" coordorigin="190,-1293" coordsize="550,550">
            <v:group style="position:absolute;left:200;top:-1283;width:530;height:530" coordorigin="200,-1283" coordsize="530,530">
              <v:shape style="position:absolute;left:200;top:-1283;width:530;height:530" coordorigin="200,-1283" coordsize="530,530" path="m200,-1283l730,-1283,730,-753,200,-753,200,-1283e" filled="t" fillcolor="#C4C9CD" stroked="f">
                <v:path arrowok="t"/>
                <v:fill/>
              </v:shape>
              <v:shape style="position:absolute;left:200;top:-1283;width:530;height:530" type="#_x0000_t75">
                <v:imagedata r:id="rId68" o:title=""/>
              </v:shape>
            </v:group>
            <w10:wrap type="none"/>
          </v:group>
        </w:pict>
      </w:r>
      <w:hyperlink r:id="rId69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Surya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Prakash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25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•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Posted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Latest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Version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•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months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•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4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•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4" w:lineRule="exact"/>
        <w:ind w:left="293" w:right="-20"/>
        <w:jc w:val="left"/>
        <w:rPr>
          <w:rFonts w:ascii="FontAwesome" w:hAnsi="FontAwesome" w:cs="FontAwesome" w:eastAsia="FontAwesome"/>
          <w:sz w:val="24"/>
          <w:szCs w:val="24"/>
        </w:rPr>
      </w:pPr>
      <w:rPr/>
      <w:r>
        <w:rPr>
          <w:rFonts w:ascii="FontAwesome" w:hAnsi="FontAwesome" w:cs="FontAwesome" w:eastAsia="FontAwesome"/>
          <w:sz w:val="24"/>
          <w:szCs w:val="24"/>
          <w:spacing w:val="0"/>
          <w:w w:val="100"/>
          <w:position w:val="-1"/>
        </w:rPr>
        <w:t></w:t>
      </w:r>
      <w:r>
        <w:rPr>
          <w:rFonts w:ascii="FontAwesome" w:hAnsi="FontAwesome" w:cs="FontAwesome" w:eastAsia="FontAwesome"/>
          <w:sz w:val="24"/>
          <w:szCs w:val="24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8" w:after="0" w:line="240" w:lineRule="auto"/>
        <w:ind w:left="30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9.5pt;margin-top:13.030895pt;width:558.1735pt;height:27.718pt;mso-position-horizontal-relative:page;mso-position-vertical-relative:paragraph;z-index:-2224" coordorigin="190,261" coordsize="11163,554">
            <v:group style="position:absolute;left:200;top:268;width:11146;height:2" coordorigin="200,268" coordsize="11146,2">
              <v:shape style="position:absolute;left:200;top:268;width:11146;height:2" coordorigin="200,268" coordsize="11146,0" path="m200,268l11346,268e" filled="f" stroked="t" strokeweight=".763pt" strokecolor="#DEDFE0">
                <v:path arrowok="t"/>
              </v:shape>
            </v:group>
            <v:group style="position:absolute;left:200;top:275;width:530;height:530" coordorigin="200,275" coordsize="530,530">
              <v:shape style="position:absolute;left:200;top:275;width:530;height:530" coordorigin="200,275" coordsize="530,530" path="m200,275l730,275,730,805,200,805,200,275e" filled="t" fillcolor="#C4C9CD" stroked="f">
                <v:path arrowok="t"/>
                <v:fill/>
              </v:shape>
              <v:shape style="position:absolute;left:200;top:275;width:530;height:530" type="#_x0000_t75">
                <v:imagedata r:id="rId70" o:title=""/>
              </v:shape>
            </v:group>
            <w10:wrap type="none"/>
          </v:group>
        </w:pict>
      </w:r>
      <w:r>
        <w:rPr/>
        <w:pict>
          <v:shape style="position:absolute;margin-left:10pt;margin-top:44.225895pt;width:26.469986pt;height:3.3075pt;mso-position-horizontal-relative:page;mso-position-vertical-relative:paragraph;z-index:-2220" type="#_x0000_t75">
            <v:imagedata r:id="rId71" o:title=""/>
          </v:shape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That's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great!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Thanks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sharing.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May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you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want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review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legend/labels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first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chart.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2.369995" w:type="dxa"/>
      </w:tblPr>
      <w:tblGrid/>
      <w:tr>
        <w:trPr>
          <w:trHeight w:val="86" w:hRule="exact"/>
        </w:trPr>
        <w:tc>
          <w:tcPr>
            <w:tcW w:w="6302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F9F9F9"/>
          </w:tcPr>
          <w:p>
            <w:pPr/>
            <w:rPr/>
          </w:p>
        </w:tc>
        <w:tc>
          <w:tcPr>
            <w:tcW w:w="775" w:type="dxa"/>
            <w:vMerge w:val="restart"/>
            <w:tcBorders>
              <w:top w:val="single" w:sz="6.096" w:space="0" w:color="DEDFE0"/>
              <w:left w:val="nil" w:sz="6" w:space="0" w:color="auto"/>
              <w:right w:val="single" w:sz="6.096" w:space="0" w:color="DEDFE0"/>
            </w:tcBorders>
            <w:shd w:val="clear" w:color="auto" w:fill="F8F8F8"/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Options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79" w:type="dxa"/>
            <w:vMerge w:val="restart"/>
            <w:tcBorders>
              <w:top w:val="nil" w:sz="6" w:space="0" w:color="auto"/>
              <w:left w:val="single" w:sz="6.096" w:space="0" w:color="DEDFE0"/>
              <w:right w:val="nil" w:sz="6" w:space="0" w:color="auto"/>
            </w:tcBorders>
            <w:shd w:val="clear" w:color="auto" w:fill="F9F9F9"/>
          </w:tcPr>
          <w:p>
            <w:pPr>
              <w:spacing w:before="1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5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•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30" w:type="dxa"/>
            <w:vMerge w:val="restart"/>
            <w:tcBorders>
              <w:top w:val="single" w:sz="6.096" w:space="0" w:color="DEDFE0"/>
              <w:left w:val="nil" w:sz="6" w:space="0" w:color="auto"/>
              <w:right w:val="single" w:sz="6.096" w:space="0" w:color="DEDFE0"/>
            </w:tcBorders>
            <w:shd w:val="clear" w:color="auto" w:fill="F8F8F8"/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Reply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3141" w:type="dxa"/>
            <w:tcBorders>
              <w:top w:val="nil" w:sz="6" w:space="0" w:color="auto"/>
              <w:bottom w:val="single" w:sz="6.104" w:space="0" w:color="DEDFE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5" w:hRule="exact"/>
        </w:trPr>
        <w:tc>
          <w:tcPr>
            <w:tcW w:w="1590" w:type="dxa"/>
            <w:vMerge w:val="restart"/>
            <w:tcBorders>
              <w:top w:val="nil" w:sz="6" w:space="0" w:color="auto"/>
              <w:left w:val="single" w:sz="6.096" w:space="0" w:color="DEDFE0"/>
              <w:right w:val="single" w:sz="6.096" w:space="0" w:color="20BEFF"/>
            </w:tcBorders>
            <w:shd w:val="clear" w:color="auto" w:fill="F9F9F9"/>
          </w:tcPr>
          <w:p>
            <w:pPr>
              <w:spacing w:before="55" w:after="0" w:line="240" w:lineRule="auto"/>
              <w:ind w:left="21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hyperlink r:id="rId72">
              <w:r>
                <w:rPr>
                  <w:rFonts w:ascii="Arial" w:hAnsi="Arial" w:cs="Arial" w:eastAsia="Arial"/>
                  <w:sz w:val="16"/>
                  <w:szCs w:val="16"/>
                  <w:color w:val="20BEFF"/>
                  <w:spacing w:val="0"/>
                  <w:w w:val="100"/>
                </w:rPr>
                <w:t>Mikolaj</w:t>
              </w:r>
              <w:r>
                <w:rPr>
                  <w:rFonts w:ascii="Arial" w:hAnsi="Arial" w:cs="Arial" w:eastAsia="Arial"/>
                  <w:sz w:val="16"/>
                  <w:szCs w:val="16"/>
                  <w:color w:val="20BEFF"/>
                  <w:spacing w:val="-1"/>
                  <w:w w:val="100"/>
                </w:rPr>
                <w:t> </w:t>
              </w:r>
              <w:r>
                <w:rPr>
                  <w:rFonts w:ascii="Arial" w:hAnsi="Arial" w:cs="Arial" w:eastAsia="Arial"/>
                  <w:sz w:val="16"/>
                  <w:szCs w:val="16"/>
                  <w:color w:val="20BEFF"/>
                  <w:spacing w:val="0"/>
                  <w:w w:val="100"/>
                </w:rPr>
                <w:t>Witkowski</w:t>
              </w:r>
              <w:r>
                <w:rPr>
                  <w:rFonts w:ascii="Arial" w:hAnsi="Arial" w:cs="Arial" w:eastAsia="Arial"/>
                  <w:sz w:val="16"/>
                  <w:szCs w:val="16"/>
                  <w:color w:val="000000"/>
                  <w:spacing w:val="0"/>
                  <w:w w:val="100"/>
                </w:rPr>
              </w:r>
            </w:hyperlink>
          </w:p>
        </w:tc>
        <w:tc>
          <w:tcPr>
            <w:tcW w:w="1206" w:type="dxa"/>
            <w:vMerge w:val="restart"/>
            <w:tcBorders>
              <w:top w:val="single" w:sz="6.104" w:space="0" w:color="20BEFF"/>
              <w:left w:val="single" w:sz="6.096" w:space="0" w:color="20BEFF"/>
              <w:right w:val="single" w:sz="6.096" w:space="0" w:color="20BEFF"/>
            </w:tcBorders>
            <w:shd w:val="clear" w:color="auto" w:fill="F9F9F9"/>
          </w:tcPr>
          <w:p>
            <w:pPr>
              <w:spacing w:before="47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20BEFF"/>
                <w:spacing w:val="0"/>
                <w:w w:val="100"/>
              </w:rPr>
              <w:t>Kernel</w:t>
            </w:r>
            <w:r>
              <w:rPr>
                <w:rFonts w:ascii="Arial" w:hAnsi="Arial" w:cs="Arial" w:eastAsia="Arial"/>
                <w:sz w:val="16"/>
                <w:szCs w:val="16"/>
                <w:color w:val="20BEFF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20BEFF"/>
                <w:spacing w:val="0"/>
                <w:w w:val="100"/>
              </w:rPr>
              <w:t>Author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3505" w:type="dxa"/>
            <w:vMerge w:val="restart"/>
            <w:tcBorders>
              <w:top w:val="nil" w:sz="6" w:space="0" w:color="auto"/>
              <w:left w:val="single" w:sz="6.096" w:space="0" w:color="20BEFF"/>
              <w:right w:val="nil" w:sz="6" w:space="0" w:color="auto"/>
            </w:tcBorders>
            <w:shd w:val="clear" w:color="auto" w:fill="F9F9F9"/>
          </w:tcPr>
          <w:p>
            <w:pPr>
              <w:spacing w:before="55" w:after="0" w:line="240" w:lineRule="auto"/>
              <w:ind w:left="5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•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Posted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Latest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Version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•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months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ago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•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775" w:type="dxa"/>
            <w:vMerge/>
            <w:tcBorders>
              <w:left w:val="nil" w:sz="6" w:space="0" w:color="auto"/>
              <w:right w:val="single" w:sz="6.096" w:space="0" w:color="DEDFE0"/>
            </w:tcBorders>
            <w:shd w:val="clear" w:color="auto" w:fill="F8F8F8"/>
          </w:tcPr>
          <w:p>
            <w:pPr/>
            <w:rPr/>
          </w:p>
        </w:tc>
        <w:tc>
          <w:tcPr>
            <w:tcW w:w="179" w:type="dxa"/>
            <w:vMerge/>
            <w:tcBorders>
              <w:left w:val="single" w:sz="6.096" w:space="0" w:color="DEDFE0"/>
              <w:right w:val="nil" w:sz="6" w:space="0" w:color="auto"/>
            </w:tcBorders>
            <w:shd w:val="clear" w:color="auto" w:fill="F9F9F9"/>
          </w:tcPr>
          <w:p>
            <w:pPr/>
            <w:rPr/>
          </w:p>
        </w:tc>
        <w:tc>
          <w:tcPr>
            <w:tcW w:w="630" w:type="dxa"/>
            <w:vMerge/>
            <w:tcBorders>
              <w:left w:val="nil" w:sz="6" w:space="0" w:color="auto"/>
              <w:right w:val="single" w:sz="6.096" w:space="0" w:color="DEDFE0"/>
            </w:tcBorders>
            <w:shd w:val="clear" w:color="auto" w:fill="F8F8F8"/>
          </w:tcPr>
          <w:p>
            <w:pPr/>
            <w:rPr/>
          </w:p>
        </w:tc>
        <w:tc>
          <w:tcPr>
            <w:tcW w:w="3141" w:type="dxa"/>
            <w:tcBorders>
              <w:top w:val="single" w:sz="6.104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F9F9F9"/>
          </w:tcPr>
          <w:p>
            <w:pPr/>
            <w:rPr/>
          </w:p>
        </w:tc>
      </w:tr>
      <w:tr>
        <w:trPr>
          <w:trHeight w:val="86" w:hRule="exact"/>
        </w:trPr>
        <w:tc>
          <w:tcPr>
            <w:tcW w:w="1590" w:type="dxa"/>
            <w:vMerge/>
            <w:tcBorders>
              <w:bottom w:val="nil" w:sz="6" w:space="0" w:color="auto"/>
              <w:left w:val="single" w:sz="6.096" w:space="0" w:color="DEDFE0"/>
              <w:right w:val="single" w:sz="6.096" w:space="0" w:color="20BEFF"/>
            </w:tcBorders>
            <w:shd w:val="clear" w:color="auto" w:fill="F9F9F9"/>
          </w:tcPr>
          <w:p>
            <w:pPr/>
            <w:rPr/>
          </w:p>
        </w:tc>
        <w:tc>
          <w:tcPr>
            <w:tcW w:w="1206" w:type="dxa"/>
            <w:vMerge/>
            <w:tcBorders>
              <w:bottom w:val="single" w:sz="6.104" w:space="0" w:color="20BEFF"/>
              <w:left w:val="single" w:sz="6.096" w:space="0" w:color="20BEFF"/>
              <w:right w:val="single" w:sz="6.096" w:space="0" w:color="20BEFF"/>
            </w:tcBorders>
            <w:shd w:val="clear" w:color="auto" w:fill="F9F9F9"/>
          </w:tcPr>
          <w:p>
            <w:pPr/>
            <w:rPr/>
          </w:p>
        </w:tc>
        <w:tc>
          <w:tcPr>
            <w:tcW w:w="3505" w:type="dxa"/>
            <w:vMerge/>
            <w:tcBorders>
              <w:bottom w:val="nil" w:sz="6" w:space="0" w:color="auto"/>
              <w:left w:val="single" w:sz="6.096" w:space="0" w:color="20BEFF"/>
              <w:right w:val="nil" w:sz="6" w:space="0" w:color="auto"/>
            </w:tcBorders>
            <w:shd w:val="clear" w:color="auto" w:fill="F9F9F9"/>
          </w:tcPr>
          <w:p>
            <w:pPr/>
            <w:rPr/>
          </w:p>
        </w:tc>
        <w:tc>
          <w:tcPr>
            <w:tcW w:w="775" w:type="dxa"/>
            <w:vMerge/>
            <w:tcBorders>
              <w:bottom w:val="nil" w:sz="6" w:space="0" w:color="auto"/>
              <w:left w:val="nil" w:sz="6" w:space="0" w:color="auto"/>
              <w:right w:val="single" w:sz="6.096" w:space="0" w:color="DEDFE0"/>
            </w:tcBorders>
            <w:shd w:val="clear" w:color="auto" w:fill="F8F8F8"/>
          </w:tcPr>
          <w:p>
            <w:pPr/>
            <w:rPr/>
          </w:p>
        </w:tc>
        <w:tc>
          <w:tcPr>
            <w:tcW w:w="179" w:type="dxa"/>
            <w:vMerge/>
            <w:tcBorders>
              <w:bottom w:val="nil" w:sz="6" w:space="0" w:color="auto"/>
              <w:left w:val="single" w:sz="6.096" w:space="0" w:color="DEDFE0"/>
              <w:right w:val="nil" w:sz="6" w:space="0" w:color="auto"/>
            </w:tcBorders>
            <w:shd w:val="clear" w:color="auto" w:fill="F9F9F9"/>
          </w:tcPr>
          <w:p>
            <w:pPr/>
            <w:rPr/>
          </w:p>
        </w:tc>
        <w:tc>
          <w:tcPr>
            <w:tcW w:w="630" w:type="dxa"/>
            <w:vMerge/>
            <w:tcBorders>
              <w:bottom w:val="nil" w:sz="6" w:space="0" w:color="auto"/>
              <w:left w:val="nil" w:sz="6" w:space="0" w:color="auto"/>
              <w:right w:val="single" w:sz="6.096" w:space="0" w:color="DEDFE0"/>
            </w:tcBorders>
            <w:shd w:val="clear" w:color="auto" w:fill="F8F8F8"/>
          </w:tcPr>
          <w:p>
            <w:pPr/>
            <w:rPr/>
          </w:p>
        </w:tc>
        <w:tc>
          <w:tcPr>
            <w:tcW w:w="3141" w:type="dxa"/>
            <w:tcBorders>
              <w:top w:val="single" w:sz="6.104" w:space="0" w:color="DEDFE0"/>
              <w:bottom w:val="nil" w:sz="6" w:space="0" w:color="auto"/>
              <w:left w:val="single" w:sz="6.096" w:space="0" w:color="DEDFE0"/>
              <w:right w:val="single" w:sz="6.096" w:space="0" w:color="DEDFE0"/>
            </w:tcBorders>
          </w:tcPr>
          <w:p>
            <w:pPr/>
            <w:rPr/>
          </w:p>
        </w:tc>
      </w:tr>
      <w:tr>
        <w:trPr>
          <w:trHeight w:val="749" w:hRule="exact"/>
        </w:trPr>
        <w:tc>
          <w:tcPr>
            <w:tcW w:w="11027" w:type="dxa"/>
            <w:gridSpan w:val="7"/>
            <w:tcBorders>
              <w:top w:val="nil" w:sz="6" w:space="0" w:color="auto"/>
              <w:bottom w:val="single" w:sz="6.088" w:space="0" w:color="DEDFE0"/>
              <w:left w:val="single" w:sz="6.104" w:space="0" w:color="DEDFE0"/>
              <w:right w:val="single" w:sz="6.096" w:space="0" w:color="DEDFE0"/>
            </w:tcBorders>
          </w:tcPr>
          <w:p>
            <w:pPr>
              <w:spacing w:before="0" w:after="0" w:line="238" w:lineRule="exact"/>
              <w:ind w:left="92" w:right="-20"/>
              <w:jc w:val="left"/>
              <w:rPr>
                <w:rFonts w:ascii="FontAwesome" w:hAnsi="FontAwesome" w:cs="FontAwesome" w:eastAsia="FontAwesome"/>
                <w:sz w:val="24"/>
                <w:szCs w:val="24"/>
              </w:rPr>
            </w:pPr>
            <w:rPr/>
            <w:r>
              <w:rPr>
                <w:rFonts w:ascii="FontAwesome" w:hAnsi="FontAwesome" w:cs="FontAwesome" w:eastAsia="FontAwesome"/>
                <w:sz w:val="24"/>
                <w:szCs w:val="24"/>
                <w:spacing w:val="0"/>
                <w:w w:val="100"/>
                <w:position w:val="-1"/>
              </w:rPr>
              <w:t></w:t>
            </w:r>
            <w:r>
              <w:rPr>
                <w:rFonts w:ascii="FontAwesome" w:hAnsi="FontAwesome" w:cs="FontAwesome" w:eastAsia="FontAwesome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2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5" w:hRule="exact"/>
        </w:trPr>
        <w:tc>
          <w:tcPr>
            <w:tcW w:w="11027" w:type="dxa"/>
            <w:gridSpan w:val="7"/>
            <w:tcBorders>
              <w:top w:val="single" w:sz="6.088" w:space="0" w:color="DEDFE0"/>
              <w:bottom w:val="single" w:sz="6.104" w:space="0" w:color="DEDFE0"/>
              <w:left w:val="single" w:sz="6.096" w:space="0" w:color="DEDFE0"/>
              <w:right w:val="single" w:sz="6.096" w:space="0" w:color="DEDFE0"/>
            </w:tcBorders>
            <w:shd w:val="clear" w:color="auto" w:fill="F9F9F9"/>
          </w:tcPr>
          <w:p>
            <w:pPr>
              <w:spacing w:before="29" w:after="0" w:line="240" w:lineRule="auto"/>
              <w:ind w:left="-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Thank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you!</w:t>
            </w:r>
            <w:r>
              <w:rPr>
                <w:rFonts w:ascii="Arial" w:hAnsi="Arial" w:cs="Arial" w:eastAsia="Arial"/>
                <w:sz w:val="18"/>
                <w:szCs w:val="18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Once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I'm</w:t>
            </w:r>
            <w:r>
              <w:rPr>
                <w:rFonts w:ascii="Arial" w:hAnsi="Arial" w:cs="Arial" w:eastAsia="Arial"/>
                <w:sz w:val="18"/>
                <w:szCs w:val="18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back</w:t>
            </w:r>
            <w:r>
              <w:rPr>
                <w:rFonts w:ascii="Arial" w:hAnsi="Arial" w:cs="Arial" w:eastAsia="Arial"/>
                <w:sz w:val="18"/>
                <w:szCs w:val="18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from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vacation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I'll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surely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look</w:t>
            </w:r>
            <w:r>
              <w:rPr>
                <w:rFonts w:ascii="Arial" w:hAnsi="Arial" w:cs="Arial" w:eastAsia="Arial"/>
                <w:sz w:val="18"/>
                <w:szCs w:val="18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into</w:t>
            </w:r>
            <w:r>
              <w:rPr>
                <w:rFonts w:ascii="Arial" w:hAnsi="Arial" w:cs="Arial" w:eastAsia="Arial"/>
                <w:sz w:val="18"/>
                <w:szCs w:val="18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that,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18"/>
                <w:szCs w:val="18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now</w:t>
            </w:r>
            <w:r>
              <w:rPr>
                <w:rFonts w:ascii="Arial" w:hAnsi="Arial" w:cs="Arial" w:eastAsia="Arial"/>
                <w:sz w:val="18"/>
                <w:szCs w:val="18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my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connection</w:t>
            </w:r>
            <w:r>
              <w:rPr>
                <w:rFonts w:ascii="Arial" w:hAnsi="Arial" w:cs="Arial" w:eastAsia="Arial"/>
                <w:sz w:val="18"/>
                <w:szCs w:val="18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doesn't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allow</w:t>
            </w:r>
            <w:r>
              <w:rPr>
                <w:rFonts w:ascii="Arial" w:hAnsi="Arial" w:cs="Arial" w:eastAsia="Arial"/>
                <w:sz w:val="18"/>
                <w:szCs w:val="18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me</w:t>
            </w:r>
            <w:r>
              <w:rPr>
                <w:rFonts w:ascii="Arial" w:hAnsi="Arial" w:cs="Arial" w:eastAsia="Arial"/>
                <w:sz w:val="18"/>
                <w:szCs w:val="18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do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  <w:t>much.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91" w:footer="28" w:top="280" w:bottom="220" w:left="0" w:right="900"/>
          <w:pgSz w:w="12240" w:h="15840"/>
        </w:sectPr>
      </w:pPr>
      <w:rPr/>
    </w:p>
    <w:p>
      <w:pPr>
        <w:spacing w:before="71" w:after="0" w:line="240" w:lineRule="auto"/>
        <w:ind w:left="101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0"/>
          <w:w w:val="112"/>
        </w:rPr>
        <w:t>Analysis</w:t>
      </w:r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0"/>
          <w:w w:val="112"/>
        </w:rPr>
        <w:t>-</w:t>
      </w:r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18181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5"/>
          <w:szCs w:val="15"/>
          <w:color w:val="1818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0"/>
          <w:w w:val="100"/>
        </w:rPr>
        <w:t>Accidents</w:t>
      </w:r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80808"/>
          <w:spacing w:val="0"/>
          <w:w w:val="75"/>
        </w:rPr>
        <w:t>I</w:t>
      </w:r>
      <w:r>
        <w:rPr>
          <w:rFonts w:ascii="Arial" w:hAnsi="Arial" w:cs="Arial" w:eastAsia="Arial"/>
          <w:sz w:val="20"/>
          <w:szCs w:val="20"/>
          <w:color w:val="080808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080808"/>
          <w:spacing w:val="0"/>
          <w:w w:val="105"/>
        </w:rPr>
        <w:t>Kaggle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2" w:right="-20"/>
        <w:jc w:val="left"/>
        <w:rPr>
          <w:rFonts w:ascii="Arial" w:hAnsi="Arial" w:cs="Arial" w:eastAsia="Arial"/>
          <w:sz w:val="23"/>
          <w:szCs w:val="23"/>
        </w:rPr>
      </w:pPr>
      <w:rPr/>
      <w:hyperlink r:id="rId75">
        <w:r>
          <w:rPr>
            <w:rFonts w:ascii="Arial" w:hAnsi="Arial" w:cs="Arial" w:eastAsia="Arial"/>
            <w:sz w:val="23"/>
            <w:szCs w:val="23"/>
            <w:color w:val="0000FF"/>
            <w:spacing w:val="0"/>
            <w:w w:val="105"/>
            <w:b/>
            <w:bCs/>
          </w:rPr>
          <w:t>g;</w:t>
        </w:r>
        <w:r>
          <w:rPr>
            <w:rFonts w:ascii="Arial" w:hAnsi="Arial" w:cs="Arial" w:eastAsia="Arial"/>
            <w:sz w:val="23"/>
            <w:szCs w:val="23"/>
            <w:color w:val="000000"/>
            <w:spacing w:val="0"/>
            <w:w w:val="100"/>
          </w:rPr>
        </w:r>
      </w:hyperlink>
    </w:p>
    <w:p>
      <w:pPr>
        <w:spacing w:before="54" w:after="0" w:line="240" w:lineRule="auto"/>
        <w:ind w:left="216" w:right="-20"/>
        <w:jc w:val="left"/>
        <w:rPr>
          <w:rFonts w:ascii="Arial" w:hAnsi="Arial" w:cs="Arial" w:eastAsia="Arial"/>
          <w:sz w:val="19"/>
          <w:szCs w:val="19"/>
        </w:rPr>
      </w:pPr>
      <w:rPr/>
      <w:hyperlink r:id="rId76">
        <w:r>
          <w:rPr>
            <w:rFonts w:ascii="Arial" w:hAnsi="Arial" w:cs="Arial" w:eastAsia="Arial"/>
            <w:sz w:val="19"/>
            <w:szCs w:val="19"/>
            <w:color w:val="0000FF"/>
            <w:spacing w:val="0"/>
            <w:w w:val="102"/>
            <w:b/>
            <w:bCs/>
          </w:rPr>
          <w:t>Notebook</w:t>
        </w:r>
        <w:r>
          <w:rPr>
            <w:rFonts w:ascii="Arial" w:hAnsi="Arial" w:cs="Arial" w:eastAsia="Arial"/>
            <w:sz w:val="19"/>
            <w:szCs w:val="19"/>
            <w:color w:val="000000"/>
            <w:spacing w:val="0"/>
            <w:w w:val="100"/>
          </w:rPr>
        </w:r>
      </w:hyperlink>
    </w:p>
    <w:p>
      <w:pPr>
        <w:spacing w:before="7" w:after="0" w:line="240" w:lineRule="auto"/>
        <w:ind w:left="20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hyperlink r:id="rId77">
        <w:r>
          <w:rPr>
            <w:rFonts w:ascii="Times New Roman" w:hAnsi="Times New Roman" w:cs="Times New Roman" w:eastAsia="Times New Roman"/>
            <w:sz w:val="18"/>
            <w:szCs w:val="18"/>
            <w:color w:val="0000FF"/>
            <w:spacing w:val="0"/>
            <w:w w:val="77"/>
            <w:b/>
            <w:bCs/>
          </w:rPr>
          <w:t>§33</w:t>
        </w:r>
        <w:r>
          <w:rPr>
            <w:rFonts w:ascii="Times New Roman" w:hAnsi="Times New Roman" w:cs="Times New Roman" w:eastAsia="Times New Roman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46" w:after="0" w:line="240" w:lineRule="auto"/>
        <w:ind w:left="18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.08pt;margin-top:9.160467pt;width:7.317045pt;height:72pt;mso-position-horizontal-relative:page;mso-position-vertical-relative:paragraph;z-index:-2216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hyperlink r:id="rId78">
                    <w:r>
                      <w:rPr>
                        <w:rFonts w:ascii="Arial" w:hAnsi="Arial" w:cs="Arial" w:eastAsia="Arial"/>
                        <w:sz w:val="144"/>
                        <w:szCs w:val="144"/>
                        <w:color w:val="0000FF"/>
                        <w:spacing w:val="-203"/>
                        <w:w w:val="53"/>
                        <w:position w:val="-1"/>
                      </w:rPr>
                      <w:t>-</w:t>
                    </w:r>
                    <w:r>
                      <w:rPr>
                        <w:rFonts w:ascii="Arial" w:hAnsi="Arial" w:cs="Arial" w:eastAsia="Arial"/>
                        <w:sz w:val="144"/>
                        <w:szCs w:val="144"/>
                        <w:color w:val="000000"/>
                        <w:spacing w:val="0"/>
                        <w:w w:val="100"/>
                        <w:position w:val="0"/>
                      </w:rPr>
                    </w:r>
                  </w:hyperlink>
                </w:p>
              </w:txbxContent>
            </v:textbox>
          </v:shape>
        </w:pict>
      </w:r>
      <w:hyperlink r:id="rId79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71"/>
            <w:b/>
            <w:bCs/>
          </w:rPr>
          <w:t>O.a1.a</w:t>
        </w:r>
        <w:r>
          <w:rPr>
            <w:rFonts w:ascii="Times New Roman" w:hAnsi="Times New Roman" w:cs="Times New Roman" w:eastAsia="Times New Roman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87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000FF"/>
          <w:spacing w:val="8"/>
          <w:w w:val="105"/>
          <w:b/>
          <w:bCs/>
        </w:rPr>
        <w:t>L</w:t>
      </w:r>
      <w:hyperlink r:id="rId80">
        <w:r>
          <w:rPr>
            <w:rFonts w:ascii="Times New Roman" w:hAnsi="Times New Roman" w:cs="Times New Roman" w:eastAsia="Times New Roman"/>
            <w:sz w:val="21"/>
            <w:szCs w:val="21"/>
            <w:color w:val="0000FF"/>
            <w:spacing w:val="0"/>
            <w:w w:val="106"/>
            <w:b/>
            <w:bCs/>
          </w:rPr>
          <w:t>ug</w:t>
        </w:r>
        <w:r>
          <w:rPr>
            <w:rFonts w:ascii="Times New Roman" w:hAnsi="Times New Roman" w:cs="Times New Roman" w:eastAsia="Times New Roman"/>
            <w:sz w:val="21"/>
            <w:szCs w:val="21"/>
            <w:color w:val="000000"/>
            <w:spacing w:val="0"/>
            <w:w w:val="100"/>
          </w:rPr>
        </w:r>
      </w:hyperlink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2" w:right="-20"/>
        <w:jc w:val="left"/>
        <w:rPr>
          <w:rFonts w:ascii="Arial" w:hAnsi="Arial" w:cs="Arial" w:eastAsia="Arial"/>
          <w:sz w:val="19"/>
          <w:szCs w:val="19"/>
        </w:rPr>
      </w:pPr>
      <w:rPr/>
      <w:hyperlink r:id="rId81">
        <w:r>
          <w:rPr>
            <w:rFonts w:ascii="Arial" w:hAnsi="Arial" w:cs="Arial" w:eastAsia="Arial"/>
            <w:sz w:val="19"/>
            <w:szCs w:val="19"/>
            <w:color w:val="0000FF"/>
            <w:spacing w:val="0"/>
            <w:w w:val="104"/>
            <w:b/>
            <w:bCs/>
          </w:rPr>
          <w:t>Comments</w:t>
        </w:r>
        <w:r>
          <w:rPr>
            <w:rFonts w:ascii="Arial" w:hAnsi="Arial" w:cs="Arial" w:eastAsia="Arial"/>
            <w:sz w:val="19"/>
            <w:szCs w:val="19"/>
            <w:color w:val="000000"/>
            <w:spacing w:val="0"/>
            <w:w w:val="100"/>
          </w:rPr>
        </w:r>
      </w:hyperlink>
    </w:p>
    <w:sectPr>
      <w:pgMar w:header="0" w:footer="28" w:top="0" w:bottom="220" w:left="0" w:right="1720"/>
      <w:headerReference w:type="default" r:id="rId73"/>
      <w:footerReference w:type="default" r:id="rId74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FontAwesome">
    <w:charset w:val="0"/>
    <w:family w:val="auto"/>
    <w:pitch w:val="variable"/>
  </w:font>
  <w:font w:name="Consolas"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.621359pt;margin-top:778.473511pt;width:425.617571pt;height:11pt;mso-position-horizontal-relative:page;mso-position-vertical-relative:page;z-index:-2279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fil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5"/>
                    <w:w w:val="8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:///CI/Userslapurba.saha/Downloads/Basic%20Anal}O'is%20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4"/>
                    <w:w w:val="86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%20US%20Accidents%2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5"/>
                    <w:w w:val="8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_%20Kaggle.htrnl[3/2/202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12:50:3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8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8"/>
                    <w:w w:val="8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59"/>
                  </w:rPr>
                  <w:t>PJ.II!t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pt;margin-top:779.597778pt;width:427.651922pt;height:9.9518pt;mso-position-horizontal-relative:page;mso-position-vertical-relative:page;z-index:-2277" type="#_x0000_t202" filled="f" stroked="f">
          <v:textbox inset="0,0,0,0">
            <w:txbxContent>
              <w:p>
                <w:pPr>
                  <w:spacing w:before="0" w:after="0" w:line="183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99"/>
                  </w:rPr>
                  <w:t>file:///C|/Users/apurba.saha/Downloads/Basic%20Analysis%20-%20US%20Accidents%20_%20Kaggle.html[3/2/2020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9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12:50:30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PM]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.04pt;margin-top:779.924927pt;width:428.01607pt;height:9.5pt;mso-position-horizontal-relative:page;mso-position-vertical-relative:page;z-index:-2276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43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0"/>
                    <w:w w:val="102"/>
                  </w:rPr>
                  <w:t>file: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-19"/>
                    <w:w w:val="10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565656"/>
                    <w:spacing w:val="-20"/>
                    <w:w w:val="102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2D2D2D"/>
                    <w:spacing w:val="-5"/>
                    <w:w w:val="10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0"/>
                    <w:w w:val="102"/>
                  </w:rPr>
                  <w:t>CI/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5"/>
                    <w:w w:val="102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181818"/>
                    <w:spacing w:val="0"/>
                    <w:w w:val="102"/>
                  </w:rPr>
                  <w:t>serslapurba.saha!Downloads!Basic"/o20Analysi&gt;"lo20-%20US%20Accidents%2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181818"/>
                    <w:spacing w:val="3"/>
                    <w:w w:val="10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-11"/>
                    <w:w w:val="102"/>
                  </w:rPr>
                  <w:t>_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0"/>
                    <w:w w:val="102"/>
                  </w:rPr>
                  <w:t>%20Kaggle.html[31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-4"/>
                    <w:w w:val="102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2D2D2D"/>
                    <w:spacing w:val="5"/>
                    <w:w w:val="10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0"/>
                    <w:w w:val="102"/>
                  </w:rPr>
                  <w:t>2020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33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0"/>
                    <w:w w:val="100"/>
                  </w:rPr>
                  <w:t>12:50:3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0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3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80808"/>
                    <w:spacing w:val="0"/>
                    <w:w w:val="111"/>
                  </w:rPr>
                  <w:t>PM]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pt;margin-top:5.601396pt;width:128.592662pt;height:9.9518pt;mso-position-horizontal-relative:page;mso-position-vertical-relative:page;z-index:-2278" type="#_x0000_t202" filled="f" stroked="f">
          <v:textbox inset="0,0,0,0">
            <w:txbxContent>
              <w:p>
                <w:pPr>
                  <w:spacing w:before="0" w:after="0" w:line="183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Basic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Analysis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US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Accidents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|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Kaggle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hyperlink" Target="https://www.kaggle.com/" TargetMode="External"/><Relationship Id="rId9" Type="http://schemas.openxmlformats.org/officeDocument/2006/relationships/hyperlink" Target="https://www.kaggle.com/" TargetMode="External"/><Relationship Id="rId10" Type="http://schemas.openxmlformats.org/officeDocument/2006/relationships/hyperlink" Target="https://www.kaggle.com/competitions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kaggle.com/datasets" TargetMode="External"/><Relationship Id="rId13" Type="http://schemas.openxmlformats.org/officeDocument/2006/relationships/hyperlink" Target="https://www.kaggle.com/notebooks" TargetMode="External"/><Relationship Id="rId14" Type="http://schemas.openxmlformats.org/officeDocument/2006/relationships/hyperlink" Target="https://www.kaggle.com/notebooks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www.kaggle.com/discussion" TargetMode="External"/><Relationship Id="rId18" Type="http://schemas.openxmlformats.org/officeDocument/2006/relationships/hyperlink" Target="https://www.kaggle.com/learn" TargetMode="External"/><Relationship Id="rId19" Type="http://schemas.openxmlformats.org/officeDocument/2006/relationships/hyperlink" Target="https://www.kaggle.com/" TargetMode="External"/><Relationship Id="rId20" Type="http://schemas.openxmlformats.org/officeDocument/2006/relationships/hyperlink" Target="https://www.kaggle.com/" TargetMode="External"/><Relationship Id="rId21" Type="http://schemas.openxmlformats.org/officeDocument/2006/relationships/hyperlink" Target="https://www.kaggle.com/competitions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s://www.kaggle.com/datasets" TargetMode="External"/><Relationship Id="rId24" Type="http://schemas.openxmlformats.org/officeDocument/2006/relationships/hyperlink" Target="https://www.kaggle.com/notebooks" TargetMode="External"/><Relationship Id="rId25" Type="http://schemas.openxmlformats.org/officeDocument/2006/relationships/hyperlink" Target="https://www.kaggle.com/notebooks" TargetMode="External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hyperlink" Target="https://www.kaggle.com/discussion" TargetMode="External"/><Relationship Id="rId29" Type="http://schemas.openxmlformats.org/officeDocument/2006/relationships/hyperlink" Target="https://www.kaggle.com/learn" TargetMode="External"/><Relationship Id="rId30" Type="http://schemas.openxmlformats.org/officeDocument/2006/relationships/header" Target="header1.xml"/><Relationship Id="rId31" Type="http://schemas.openxmlformats.org/officeDocument/2006/relationships/footer" Target="footer2.xml"/><Relationship Id="rId32" Type="http://schemas.openxmlformats.org/officeDocument/2006/relationships/image" Target="media/image7.png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hyperlink" Target="https://www.kaggle.com/sobhanmoosavi/us-accidents" TargetMode="External"/><Relationship Id="rId36" Type="http://schemas.openxmlformats.org/officeDocument/2006/relationships/hyperlink" Target="https://www.kaggle.com/kernels/fork/7000844" TargetMode="External"/><Relationship Id="rId37" Type="http://schemas.openxmlformats.org/officeDocument/2006/relationships/hyperlink" Target="https://www.kaggle.com/kernels/fork/7000844" TargetMode="External"/><Relationship Id="rId38" Type="http://schemas.openxmlformats.org/officeDocument/2006/relationships/hyperlink" Target="https://www.kaggle.com/vtech6/basic-analysis-us-accidents/notebook" TargetMode="External"/><Relationship Id="rId39" Type="http://schemas.openxmlformats.org/officeDocument/2006/relationships/hyperlink" Target="https://www.kaggle.com/vtech6/basic-analysis-us-accidents/data" TargetMode="External"/><Relationship Id="rId40" Type="http://schemas.openxmlformats.org/officeDocument/2006/relationships/hyperlink" Target="https://www.kaggle.com/vtech6/basic-analysis-us-accidents/log" TargetMode="External"/><Relationship Id="rId41" Type="http://schemas.openxmlformats.org/officeDocument/2006/relationships/hyperlink" Target="https://www.kaggle.com/vtech6/basic-analysis-us-accidents/comments" TargetMode="External"/><Relationship Id="rId42" Type="http://schemas.openxmlformats.org/officeDocument/2006/relationships/image" Target="media/image10.png"/><Relationship Id="rId43" Type="http://schemas.openxmlformats.org/officeDocument/2006/relationships/image" Target="media/image11.png"/><Relationship Id="rId44" Type="http://schemas.openxmlformats.org/officeDocument/2006/relationships/image" Target="media/image12.png"/><Relationship Id="rId45" Type="http://schemas.openxmlformats.org/officeDocument/2006/relationships/image" Target="media/image13.png"/><Relationship Id="rId46" Type="http://schemas.openxmlformats.org/officeDocument/2006/relationships/image" Target="media/image14.png"/><Relationship Id="rId47" Type="http://schemas.openxmlformats.org/officeDocument/2006/relationships/image" Target="media/image15.png"/><Relationship Id="rId48" Type="http://schemas.openxmlformats.org/officeDocument/2006/relationships/image" Target="media/image16.png"/><Relationship Id="rId49" Type="http://schemas.openxmlformats.org/officeDocument/2006/relationships/image" Target="media/image17.png"/><Relationship Id="rId50" Type="http://schemas.openxmlformats.org/officeDocument/2006/relationships/image" Target="media/image18.png"/><Relationship Id="rId51" Type="http://schemas.openxmlformats.org/officeDocument/2006/relationships/hyperlink" Target="http://www.apache.org/licenses/LICENSE-2.0" TargetMode="External"/><Relationship Id="rId52" Type="http://schemas.openxmlformats.org/officeDocument/2006/relationships/hyperlink" Target="https://www.kaggle.com/sobhanmoosavi/us-accidents/download/p44lgYpA1uUpTDM3fEsI%2Fversions%2F7rBcGxF5y4DRaC7WGHpu%2Ffiles%2FUS_Accidents_May19.csv?datasetVersionNumber=1" TargetMode="External"/><Relationship Id="rId53" Type="http://schemas.openxmlformats.org/officeDocument/2006/relationships/hyperlink" Target="https://www.kaggle.com/sobhanmoosavi/us-accidents" TargetMode="External"/><Relationship Id="rId54" Type="http://schemas.openxmlformats.org/officeDocument/2006/relationships/image" Target="media/image19.jpg"/><Relationship Id="rId55" Type="http://schemas.openxmlformats.org/officeDocument/2006/relationships/hyperlink" Target="https://www.kaggle.com/sobhanmoosavi/us-accidents" TargetMode="External"/><Relationship Id="rId56" Type="http://schemas.openxmlformats.org/officeDocument/2006/relationships/hyperlink" Target="https://smoosavi.org/datasets/us_accidents" TargetMode="External"/><Relationship Id="rId57" Type="http://schemas.openxmlformats.org/officeDocument/2006/relationships/hyperlink" Target="https://arxiv.org/abs/1906.05409" TargetMode="External"/><Relationship Id="rId58" Type="http://schemas.openxmlformats.org/officeDocument/2006/relationships/hyperlink" Target="https://arxiv.org/abs/1906.05409" TargetMode="External"/><Relationship Id="rId59" Type="http://schemas.openxmlformats.org/officeDocument/2006/relationships/hyperlink" Target="https://arxiv.org/abs/1909.09638" TargetMode="External"/><Relationship Id="rId60" Type="http://schemas.openxmlformats.org/officeDocument/2006/relationships/hyperlink" Target="https://arxiv.org/abs/1909.09638" TargetMode="External"/><Relationship Id="rId61" Type="http://schemas.openxmlformats.org/officeDocument/2006/relationships/hyperlink" Target="https://smoosavi.org/datasets/us_accidents" TargetMode="External"/><Relationship Id="rId62" Type="http://schemas.openxmlformats.org/officeDocument/2006/relationships/hyperlink" Target="https://registry.hub.docker.com/u/kaggle/python%40sha256%3A8250d2bd6f978ec5b11da50735a041cf4dbfef847d2b33f3855c8cabe7e6ef0d/" TargetMode="External"/><Relationship Id="rId63" Type="http://schemas.openxmlformats.org/officeDocument/2006/relationships/hyperlink" Target="https://github.com/Kaggle/docker-python%40sha256%3A8250d2bd6f978ec5b11da50735a041cf4dbfef847d2b33f3855c8cabe7e6ef0d/blob/master/Dockerfile" TargetMode="External"/><Relationship Id="rId64" Type="http://schemas.openxmlformats.org/officeDocument/2006/relationships/image" Target="media/image20.png"/><Relationship Id="rId65" Type="http://schemas.openxmlformats.org/officeDocument/2006/relationships/image" Target="media/image21.png"/><Relationship Id="rId66" Type="http://schemas.openxmlformats.org/officeDocument/2006/relationships/image" Target="media/image22.png"/><Relationship Id="rId67" Type="http://schemas.openxmlformats.org/officeDocument/2006/relationships/image" Target="media/image23.png"/><Relationship Id="rId68" Type="http://schemas.openxmlformats.org/officeDocument/2006/relationships/image" Target="media/image24.jpg"/><Relationship Id="rId69" Type="http://schemas.openxmlformats.org/officeDocument/2006/relationships/hyperlink" Target="https://www.kaggle.com/suryap2011" TargetMode="External"/><Relationship Id="rId70" Type="http://schemas.openxmlformats.org/officeDocument/2006/relationships/image" Target="media/image25.png"/><Relationship Id="rId71" Type="http://schemas.openxmlformats.org/officeDocument/2006/relationships/image" Target="media/image26.png"/><Relationship Id="rId72" Type="http://schemas.openxmlformats.org/officeDocument/2006/relationships/hyperlink" Target="https://www.kaggle.com/vtech6" TargetMode="External"/><Relationship Id="rId73" Type="http://schemas.openxmlformats.org/officeDocument/2006/relationships/header" Target="header2.xml"/><Relationship Id="rId74" Type="http://schemas.openxmlformats.org/officeDocument/2006/relationships/footer" Target="footer3.xml"/><Relationship Id="rId75" Type="http://schemas.openxmlformats.org/officeDocument/2006/relationships/hyperlink" Target="https://www.kaggle.com/vtech6/basic-analysis-us-accidents/notebook" TargetMode="External"/><Relationship Id="rId76" Type="http://schemas.openxmlformats.org/officeDocument/2006/relationships/hyperlink" Target="https://www.kaggle.com/vtech6/basic-analysis-us-accidents/notebook" TargetMode="External"/><Relationship Id="rId77" Type="http://schemas.openxmlformats.org/officeDocument/2006/relationships/hyperlink" Target="https://www.kaggle.com/vtech6/basic-analysis-us-accidents/data" TargetMode="External"/><Relationship Id="rId78" Type="http://schemas.openxmlformats.org/officeDocument/2006/relationships/hyperlink" Target="https://www.kaggle.com/vtech6/basic-analysis-us-accidents/comments" TargetMode="External"/><Relationship Id="rId79" Type="http://schemas.openxmlformats.org/officeDocument/2006/relationships/hyperlink" Target="https://www.kaggle.com/vtech6/basic-analysis-us-accidents/data" TargetMode="External"/><Relationship Id="rId80" Type="http://schemas.openxmlformats.org/officeDocument/2006/relationships/hyperlink" Target="https://www.kaggle.com/vtech6/basic-analysis-us-accidents/log" TargetMode="External"/><Relationship Id="rId81" Type="http://schemas.openxmlformats.org/officeDocument/2006/relationships/hyperlink" Target="https://www.kaggle.com/vtech6/basic-analysis-us-accidents/comment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Analysis - US Accidents | Kaggle</dc:title>
  <dcterms:created xsi:type="dcterms:W3CDTF">2020-03-02T13:58:59Z</dcterms:created>
  <dcterms:modified xsi:type="dcterms:W3CDTF">2020-03-02T13:58:59Z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LastSaved">
    <vt:filetime>2020-03-02T00:00:00Z</vt:filetime>
  </property>
</Properties>
</file>